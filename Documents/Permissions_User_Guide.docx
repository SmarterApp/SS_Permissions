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CC" w:rsidRPr="00480097" w:rsidRDefault="008F25CC" w:rsidP="008F25CC">
      <w:r w:rsidRPr="005B7933">
        <w:rPr>
          <w:b/>
          <w:noProof/>
          <w:color w:val="001E8E"/>
          <w:sz w:val="71"/>
        </w:rPr>
        <w:drawing>
          <wp:anchor distT="0" distB="0" distL="114300" distR="114300" simplePos="0" relativeHeight="251659264" behindDoc="1" locked="0" layoutInCell="1" allowOverlap="1" wp14:anchorId="6986BE23" wp14:editId="71392751">
            <wp:simplePos x="0" y="0"/>
            <wp:positionH relativeFrom="column">
              <wp:posOffset>-28576</wp:posOffset>
            </wp:positionH>
            <wp:positionV relativeFrom="paragraph">
              <wp:posOffset>85725</wp:posOffset>
            </wp:positionV>
            <wp:extent cx="5962173" cy="7987872"/>
            <wp:effectExtent l="0" t="0" r="635" b="0"/>
            <wp:wrapNone/>
            <wp:docPr id="452" name="Picture 452" descr="Smarter-Balanced-White-Paper-Template_012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er-Balanced-White-Paper-Template_0127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47" cy="799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5CC" w:rsidRPr="00417AC3" w:rsidRDefault="008F25CC" w:rsidP="008F25CC"/>
    <w:p w:rsidR="008F25CC" w:rsidRDefault="008F25CC" w:rsidP="008F25CC"/>
    <w:p w:rsidR="008F25CC" w:rsidRDefault="008F25CC" w:rsidP="008F25CC"/>
    <w:p w:rsidR="008F25CC" w:rsidRDefault="008F25CC" w:rsidP="008F25CC"/>
    <w:p w:rsidR="008F25CC" w:rsidRDefault="008F25CC" w:rsidP="008F25CC"/>
    <w:p w:rsidR="008F25CC" w:rsidRDefault="008F25CC" w:rsidP="008F25CC"/>
    <w:p w:rsidR="008F25CC" w:rsidRPr="00F91B28" w:rsidRDefault="008F25CC" w:rsidP="008F25CC">
      <w:r>
        <w:rPr>
          <w:b/>
          <w:noProof/>
          <w:color w:val="001E8E"/>
          <w:sz w:val="7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65021" wp14:editId="5F5CC5A6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</wp:posOffset>
                </wp:positionV>
                <wp:extent cx="6124575" cy="2219325"/>
                <wp:effectExtent l="0" t="0" r="0" b="9525"/>
                <wp:wrapNone/>
                <wp:docPr id="45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5CC" w:rsidRPr="006E0772" w:rsidRDefault="008F25CC" w:rsidP="008F25CC">
                            <w:pPr>
                              <w:jc w:val="right"/>
                              <w:rPr>
                                <w:b/>
                                <w:color w:val="1F497D"/>
                                <w:sz w:val="62"/>
                                <w:szCs w:val="62"/>
                              </w:rPr>
                            </w:pPr>
                            <w:r w:rsidRPr="006E0772">
                              <w:rPr>
                                <w:b/>
                                <w:color w:val="1F497D"/>
                                <w:sz w:val="62"/>
                                <w:szCs w:val="62"/>
                              </w:rPr>
                              <w:t>Smarter Balanced</w:t>
                            </w:r>
                          </w:p>
                          <w:p w:rsidR="008F25CC" w:rsidRPr="00787BFC" w:rsidRDefault="008F25CC" w:rsidP="008F25CC">
                            <w:pPr>
                              <w:jc w:val="right"/>
                              <w:rPr>
                                <w:b/>
                                <w:color w:val="1F497D" w:themeColor="text2"/>
                                <w:sz w:val="62"/>
                                <w:szCs w:val="62"/>
                              </w:rPr>
                            </w:pPr>
                            <w:r w:rsidRPr="00787BFC">
                              <w:rPr>
                                <w:b/>
                                <w:color w:val="1F497D" w:themeColor="text2"/>
                                <w:sz w:val="62"/>
                                <w:szCs w:val="62"/>
                              </w:rPr>
                              <w:t>Assessment Consortium:</w:t>
                            </w:r>
                          </w:p>
                          <w:p w:rsidR="008F25CC" w:rsidRDefault="00B93380" w:rsidP="008F25CC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Permissions System</w:t>
                            </w:r>
                            <w:r w:rsidR="008F25CC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User Guide</w:t>
                            </w:r>
                          </w:p>
                          <w:p w:rsidR="008F25CC" w:rsidRPr="00142A6B" w:rsidRDefault="008F25CC" w:rsidP="008F25CC">
                            <w:pPr>
                              <w:spacing w:before="240"/>
                              <w:jc w:val="right"/>
                              <w:rPr>
                                <w:b/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pt;margin-top:6.3pt;width:482.25pt;height:1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GGuAIAALw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" filled="f" stroked="f">
                <v:textbox>
                  <w:txbxContent>
                    <w:p w:rsidR="008F25CC" w:rsidRPr="006E0772" w:rsidRDefault="008F25CC" w:rsidP="008F25CC">
                      <w:pPr>
                        <w:jc w:val="right"/>
                        <w:rPr>
                          <w:b/>
                          <w:color w:val="1F497D"/>
                          <w:sz w:val="62"/>
                          <w:szCs w:val="62"/>
                        </w:rPr>
                      </w:pPr>
                      <w:r w:rsidRPr="006E0772">
                        <w:rPr>
                          <w:b/>
                          <w:color w:val="1F497D"/>
                          <w:sz w:val="62"/>
                          <w:szCs w:val="62"/>
                        </w:rPr>
                        <w:t>Smarter Balanced</w:t>
                      </w:r>
                    </w:p>
                    <w:p w:rsidR="008F25CC" w:rsidRPr="00787BFC" w:rsidRDefault="008F25CC" w:rsidP="008F25CC">
                      <w:pPr>
                        <w:jc w:val="right"/>
                        <w:rPr>
                          <w:b/>
                          <w:color w:val="1F497D" w:themeColor="text2"/>
                          <w:sz w:val="62"/>
                          <w:szCs w:val="62"/>
                        </w:rPr>
                      </w:pPr>
                      <w:r w:rsidRPr="00787BFC">
                        <w:rPr>
                          <w:b/>
                          <w:color w:val="1F497D" w:themeColor="text2"/>
                          <w:sz w:val="62"/>
                          <w:szCs w:val="62"/>
                        </w:rPr>
                        <w:t>Assessment Consortium:</w:t>
                      </w:r>
                    </w:p>
                    <w:p w:rsidR="008F25CC" w:rsidRDefault="00B93380" w:rsidP="008F25CC">
                      <w:pPr>
                        <w:jc w:val="right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Permissions System</w:t>
                      </w:r>
                      <w:r w:rsidR="008F25CC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 xml:space="preserve"> User Guide</w:t>
                      </w:r>
                    </w:p>
                    <w:p w:rsidR="008F25CC" w:rsidRPr="00142A6B" w:rsidRDefault="008F25CC" w:rsidP="008F25CC">
                      <w:pPr>
                        <w:spacing w:before="240"/>
                        <w:jc w:val="right"/>
                        <w:rPr>
                          <w:b/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F25CC" w:rsidRPr="008A631E" w:rsidRDefault="008F25CC" w:rsidP="008F25CC"/>
    <w:p w:rsidR="008F25CC" w:rsidRPr="008A631E" w:rsidRDefault="008F25CC" w:rsidP="008F25CC">
      <w:r>
        <w:tab/>
      </w:r>
    </w:p>
    <w:p w:rsidR="008F25CC" w:rsidRPr="008A631E" w:rsidRDefault="008F25CC" w:rsidP="008F25CC"/>
    <w:p w:rsidR="008F25CC" w:rsidRPr="00980134" w:rsidRDefault="008F25CC" w:rsidP="008F25CC"/>
    <w:p w:rsidR="008F25CC" w:rsidRPr="00980134" w:rsidRDefault="008F25CC" w:rsidP="008F25CC"/>
    <w:p w:rsidR="008F25CC" w:rsidRPr="00980134" w:rsidRDefault="008F25CC" w:rsidP="008F25CC"/>
    <w:p w:rsidR="008F25CC" w:rsidRPr="00980134" w:rsidRDefault="008F25CC" w:rsidP="008F25CC"/>
    <w:p w:rsidR="008F25CC" w:rsidRPr="00980134" w:rsidRDefault="008F25CC" w:rsidP="008F25CC"/>
    <w:p w:rsidR="008F25CC" w:rsidRPr="00980134" w:rsidRDefault="008F25CC" w:rsidP="008F25CC"/>
    <w:p w:rsidR="008F25CC" w:rsidRPr="00980134" w:rsidRDefault="008F25CC" w:rsidP="008F25CC"/>
    <w:p w:rsidR="008F25CC" w:rsidRPr="00980134" w:rsidRDefault="008F25CC" w:rsidP="008F25CC"/>
    <w:p w:rsidR="008F25CC" w:rsidRPr="00980134" w:rsidRDefault="008F25CC" w:rsidP="008F25CC"/>
    <w:p w:rsidR="008F25CC" w:rsidRDefault="008F25CC" w:rsidP="008F25CC"/>
    <w:p w:rsidR="008F25CC" w:rsidRDefault="008F25CC" w:rsidP="008F25CC"/>
    <w:p w:rsidR="008F25CC" w:rsidRDefault="008F25CC" w:rsidP="008F25CC"/>
    <w:p w:rsidR="008F25CC" w:rsidRDefault="00B93380" w:rsidP="008F25CC">
      <w:r>
        <w:rPr>
          <w:b/>
          <w:noProof/>
          <w:color w:val="001E8E"/>
          <w:sz w:val="7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B5351" wp14:editId="79D830B3">
                <wp:simplePos x="0" y="0"/>
                <wp:positionH relativeFrom="column">
                  <wp:posOffset>27305</wp:posOffset>
                </wp:positionH>
                <wp:positionV relativeFrom="paragraph">
                  <wp:posOffset>118433</wp:posOffset>
                </wp:positionV>
                <wp:extent cx="5836920" cy="838200"/>
                <wp:effectExtent l="0" t="0" r="11430" b="0"/>
                <wp:wrapNone/>
                <wp:docPr id="48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5CC" w:rsidRPr="003A6972" w:rsidRDefault="008F25CC" w:rsidP="008F25CC">
                            <w:pPr>
                              <w:jc w:val="center"/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</w:pPr>
                            <w:r w:rsidRPr="003A6972"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t>© Smarter Bala</w:t>
                            </w:r>
                            <w:r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t>nced Assessment Consortium, 2014</w:t>
                            </w:r>
                            <w:r w:rsidRPr="003A6972"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3A6972"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15pt;margin-top:9.35pt;width:459.6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" filled="f" stroked="f">
                <v:textbox inset="0,,0">
                  <w:txbxContent>
                    <w:p w:rsidR="008F25CC" w:rsidRPr="003A6972" w:rsidRDefault="008F25CC" w:rsidP="008F25CC">
                      <w:pPr>
                        <w:jc w:val="center"/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</w:pPr>
                      <w:r w:rsidRPr="003A6972"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t>© Smarter Bala</w:t>
                      </w:r>
                      <w:r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t>nced Assessment Consortium, 2014</w:t>
                      </w:r>
                      <w:r w:rsidRPr="003A6972"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t xml:space="preserve"> </w:t>
                      </w:r>
                      <w:r w:rsidRPr="003A6972"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8F25CC" w:rsidRDefault="008F25CC" w:rsidP="008F25CC"/>
    <w:p w:rsidR="008F25CC" w:rsidRDefault="008F25CC" w:rsidP="008F25CC"/>
    <w:p w:rsidR="008F25CC" w:rsidRDefault="008F25CC" w:rsidP="008F25CC"/>
    <w:p w:rsidR="008F25CC" w:rsidRPr="00980134" w:rsidRDefault="008F25CC" w:rsidP="008F25CC"/>
    <w:p w:rsidR="008F25CC" w:rsidRPr="00980134" w:rsidRDefault="008F25CC" w:rsidP="008F25CC"/>
    <w:p w:rsidR="008F25CC" w:rsidRDefault="008F25CC" w:rsidP="008F25CC"/>
    <w:p w:rsidR="008F25CC" w:rsidRDefault="008F25CC" w:rsidP="008F25CC"/>
    <w:p w:rsidR="008F25CC" w:rsidRDefault="008F25CC" w:rsidP="008F25CC">
      <w:pPr>
        <w:rPr>
          <w:b/>
          <w:sz w:val="24"/>
        </w:rPr>
      </w:pPr>
      <w:r>
        <w:rPr>
          <w:b/>
          <w:sz w:val="24"/>
        </w:rPr>
        <w:br w:type="page"/>
      </w:r>
    </w:p>
    <w:p w:rsidR="00E858B1" w:rsidRDefault="00E858B1" w:rsidP="00E858B1">
      <w:pPr>
        <w:jc w:val="center"/>
        <w:rPr>
          <w:b/>
          <w:sz w:val="24"/>
        </w:rPr>
      </w:pPr>
      <w:r>
        <w:rPr>
          <w:b/>
          <w:sz w:val="24"/>
        </w:rPr>
        <w:t>Table of Contents</w:t>
      </w:r>
    </w:p>
    <w:p w:rsidR="00FD2534" w:rsidRDefault="00E858B1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  <w:hyperlink w:anchor="_Toc399403330" w:history="1">
        <w:r w:rsidR="00FD2534" w:rsidRPr="00236485">
          <w:rPr>
            <w:rStyle w:val="Hyperlink"/>
            <w:rFonts w:eastAsiaTheme="majorEastAsia"/>
          </w:rPr>
          <w:t>Introduction to This User Guide</w:t>
        </w:r>
        <w:r w:rsidR="00FD2534">
          <w:rPr>
            <w:webHidden/>
          </w:rPr>
          <w:tab/>
        </w:r>
        <w:r w:rsidR="00FD2534">
          <w:rPr>
            <w:webHidden/>
          </w:rPr>
          <w:fldChar w:fldCharType="begin"/>
        </w:r>
        <w:r w:rsidR="00FD2534">
          <w:rPr>
            <w:webHidden/>
          </w:rPr>
          <w:instrText xml:space="preserve"> PAGEREF _Toc399403330 \h </w:instrText>
        </w:r>
        <w:r w:rsidR="00FD2534">
          <w:rPr>
            <w:webHidden/>
          </w:rPr>
        </w:r>
        <w:r w:rsidR="00FD2534">
          <w:rPr>
            <w:webHidden/>
          </w:rPr>
          <w:fldChar w:fldCharType="separate"/>
        </w:r>
        <w:r w:rsidR="00FD2534">
          <w:rPr>
            <w:webHidden/>
          </w:rPr>
          <w:t>4</w:t>
        </w:r>
        <w:r w:rsidR="00FD2534">
          <w:rPr>
            <w:webHidden/>
          </w:rPr>
          <w:fldChar w:fldCharType="end"/>
        </w:r>
      </w:hyperlink>
    </w:p>
    <w:p w:rsidR="00FD2534" w:rsidRDefault="00FD2534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hyperlink w:anchor="_Toc399403331" w:history="1">
        <w:r w:rsidRPr="00236485">
          <w:rPr>
            <w:rStyle w:val="Hyperlink"/>
            <w:rFonts w:eastAsiaTheme="majorEastAsia"/>
          </w:rPr>
          <w:t>Section I. Overview of the Permissions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32" w:history="1">
        <w:r w:rsidRPr="00236485">
          <w:rPr>
            <w:rStyle w:val="Hyperlink"/>
            <w:rFonts w:eastAsiaTheme="majorEastAsia"/>
          </w:rPr>
          <w:t>User Roles and Access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33" w:history="1">
        <w:r w:rsidRPr="00236485">
          <w:rPr>
            <w:rStyle w:val="Hyperlink"/>
            <w:rFonts w:eastAsiaTheme="majorEastAsia"/>
          </w:rPr>
          <w:t>Interrelated Smarter Balanced Systems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hyperlink w:anchor="_Toc399403334" w:history="1">
        <w:r w:rsidRPr="00236485">
          <w:rPr>
            <w:rStyle w:val="Hyperlink"/>
            <w:rFonts w:eastAsiaTheme="majorEastAsia"/>
          </w:rPr>
          <w:t>Section II. Getting Started with the Permissions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35" w:history="1">
        <w:r w:rsidRPr="00236485">
          <w:rPr>
            <w:rStyle w:val="Hyperlink"/>
            <w:rFonts w:eastAsiaTheme="majorEastAsia"/>
          </w:rPr>
          <w:t>Logging in to the Permissions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36" w:history="1">
        <w:r w:rsidRPr="00236485">
          <w:rPr>
            <w:rStyle w:val="Hyperlink"/>
            <w:rFonts w:eastAsiaTheme="majorEastAsia"/>
          </w:rPr>
          <w:t>Understanding the Permissions System 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9403337" w:history="1">
        <w:r w:rsidRPr="00236485">
          <w:rPr>
            <w:rStyle w:val="Hyperlink"/>
            <w:rFonts w:eastAsiaTheme="majorEastAsia"/>
          </w:rPr>
          <w:t>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9403338" w:history="1">
        <w:r w:rsidRPr="00236485">
          <w:rPr>
            <w:rStyle w:val="Hyperlink"/>
            <w:rFonts w:eastAsiaTheme="majorEastAsia"/>
          </w:rPr>
          <w:t>Task Icons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hyperlink w:anchor="_Toc399403339" w:history="1">
        <w:r w:rsidRPr="00236485">
          <w:rPr>
            <w:rStyle w:val="Hyperlink"/>
            <w:rFonts w:eastAsiaTheme="majorEastAsia"/>
          </w:rPr>
          <w:t>Section III. Performing Permissions Tasks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40" w:history="1">
        <w:r w:rsidRPr="00236485">
          <w:rPr>
            <w:rStyle w:val="Hyperlink"/>
            <w:rFonts w:eastAsiaTheme="majorEastAsia"/>
          </w:rPr>
          <w:t>Creating and Managing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41" w:history="1">
        <w:r w:rsidRPr="00236485">
          <w:rPr>
            <w:rStyle w:val="Hyperlink"/>
            <w:rFonts w:eastAsiaTheme="majorEastAsia"/>
            <w:iCs/>
          </w:rPr>
          <w:t>Creating and Managing 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42" w:history="1">
        <w:r w:rsidRPr="00236485">
          <w:rPr>
            <w:rStyle w:val="Hyperlink"/>
            <w:rFonts w:eastAsiaTheme="majorEastAsia"/>
            <w:iCs/>
          </w:rPr>
          <w:t>Creating and Managing Permissions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399403343" w:history="1">
        <w:r w:rsidRPr="00236485">
          <w:rPr>
            <w:rStyle w:val="Hyperlink"/>
            <w:rFonts w:eastAsiaTheme="majorEastAsia"/>
          </w:rPr>
          <w:t>Mapping Roles to Component Permissions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858B1" w:rsidRDefault="00E858B1" w:rsidP="00E858B1">
      <w:r>
        <w:rPr>
          <w:b/>
          <w:noProof/>
          <w:sz w:val="20"/>
          <w:szCs w:val="20"/>
        </w:rPr>
        <w:fldChar w:fldCharType="end"/>
      </w:r>
    </w:p>
    <w:p w:rsidR="00E858B1" w:rsidRDefault="00E858B1" w:rsidP="00E858B1">
      <w:r>
        <w:br w:type="page"/>
      </w:r>
    </w:p>
    <w:p w:rsidR="00E858B1" w:rsidRDefault="00E858B1" w:rsidP="00E858B1">
      <w:pPr>
        <w:jc w:val="center"/>
        <w:rPr>
          <w:b/>
          <w:sz w:val="24"/>
        </w:rPr>
      </w:pPr>
      <w:r>
        <w:rPr>
          <w:b/>
          <w:sz w:val="24"/>
        </w:rPr>
        <w:t>Table of Figures</w:t>
      </w:r>
    </w:p>
    <w:p w:rsidR="00FD2534" w:rsidRDefault="00E858B1">
      <w:pPr>
        <w:pStyle w:val="TableofFigures"/>
        <w:rPr>
          <w:rFonts w:asciiTheme="minorHAnsi" w:eastAsiaTheme="minorEastAsia" w:hAnsiTheme="minorHAnsi" w:cstheme="minorBidi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hyperlink w:anchor="_Toc399403344" w:history="1">
        <w:r w:rsidR="00FD2534" w:rsidRPr="001258AA">
          <w:rPr>
            <w:rStyle w:val="Hyperlink"/>
          </w:rPr>
          <w:t>Figure 1. Login Screen</w:t>
        </w:r>
        <w:r w:rsidR="00FD2534">
          <w:rPr>
            <w:webHidden/>
          </w:rPr>
          <w:tab/>
        </w:r>
        <w:r w:rsidR="00FD2534">
          <w:rPr>
            <w:webHidden/>
          </w:rPr>
          <w:fldChar w:fldCharType="begin"/>
        </w:r>
        <w:r w:rsidR="00FD2534">
          <w:rPr>
            <w:webHidden/>
          </w:rPr>
          <w:instrText xml:space="preserve"> PAGEREF _Toc399403344 \h </w:instrText>
        </w:r>
        <w:r w:rsidR="00FD2534">
          <w:rPr>
            <w:webHidden/>
          </w:rPr>
        </w:r>
        <w:r w:rsidR="00FD2534">
          <w:rPr>
            <w:webHidden/>
          </w:rPr>
          <w:fldChar w:fldCharType="separate"/>
        </w:r>
        <w:r w:rsidR="00FD2534">
          <w:rPr>
            <w:webHidden/>
          </w:rPr>
          <w:t>6</w:t>
        </w:r>
        <w:r w:rsidR="00FD2534"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45" w:history="1">
        <w:r w:rsidRPr="001258AA">
          <w:rPr>
            <w:rStyle w:val="Hyperlink"/>
          </w:rPr>
          <w:t>Figure 2. Permissions System Home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46" w:history="1">
        <w:r w:rsidRPr="001258AA">
          <w:rPr>
            <w:rStyle w:val="Hyperlink"/>
          </w:rPr>
          <w:t>Figure 3. 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47" w:history="1">
        <w:r w:rsidRPr="001258AA">
          <w:rPr>
            <w:rStyle w:val="Hyperlink"/>
          </w:rPr>
          <w:t>Figure 4. Permissions Task Icons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48" w:history="1">
        <w:r w:rsidRPr="001258AA">
          <w:rPr>
            <w:rStyle w:val="Hyperlink"/>
          </w:rPr>
          <w:t>Figure 5. Navigation 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49" w:history="1">
        <w:r w:rsidRPr="001258AA">
          <w:rPr>
            <w:rStyle w:val="Hyperlink"/>
          </w:rPr>
          <w:t>Figure 6. Manage Components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50" w:history="1">
        <w:r w:rsidRPr="001258AA">
          <w:rPr>
            <w:rStyle w:val="Hyperlink"/>
          </w:rPr>
          <w:t>Figure 7. Manage Roles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51" w:history="1">
        <w:r w:rsidRPr="001258AA">
          <w:rPr>
            <w:rStyle w:val="Hyperlink"/>
          </w:rPr>
          <w:t>Figure 8. Manage Component Permissions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D2534" w:rsidRDefault="00FD2534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399403352" w:history="1">
        <w:r w:rsidRPr="001258AA">
          <w:rPr>
            <w:rStyle w:val="Hyperlink"/>
          </w:rPr>
          <w:t>Figure 9. Map Roles to Component Permissions 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_Toc399403352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858B1" w:rsidRDefault="00E858B1" w:rsidP="00E858B1">
      <w:pPr>
        <w:pStyle w:val="TableofFigures"/>
        <w:spacing w:before="40" w:after="40"/>
        <w:rPr>
          <w:sz w:val="20"/>
        </w:rPr>
      </w:pPr>
      <w:r>
        <w:rPr>
          <w:sz w:val="20"/>
        </w:rPr>
        <w:fldChar w:fldCharType="end"/>
      </w:r>
    </w:p>
    <w:p w:rsidR="00E858B1" w:rsidRDefault="00E858B1" w:rsidP="00E858B1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:rsidR="00E858B1" w:rsidRDefault="00E858B1" w:rsidP="00E858B1">
      <w:pPr>
        <w:pStyle w:val="Heading1"/>
      </w:pPr>
      <w:bookmarkStart w:id="0" w:name="_Toc344307361"/>
      <w:bookmarkStart w:id="1" w:name="_Toc399403330"/>
      <w:r>
        <w:t>Introduction to This User Guide</w:t>
      </w:r>
      <w:bookmarkEnd w:id="0"/>
      <w:bookmarkEnd w:id="1"/>
    </w:p>
    <w:p w:rsidR="00E858B1" w:rsidRDefault="00E858B1" w:rsidP="00E858B1">
      <w:r>
        <w:t xml:space="preserve">This user guide supports individuals using the Permissions System to manage the </w:t>
      </w:r>
      <w:r w:rsidR="00DC2FD0">
        <w:t>roles</w:t>
      </w:r>
      <w:r w:rsidR="00E254BF">
        <w:t xml:space="preserve"> and permissions</w:t>
      </w:r>
      <w:r w:rsidR="00DC2FD0">
        <w:t xml:space="preserve"> associated with </w:t>
      </w:r>
      <w:r w:rsidR="00546F08">
        <w:t>a tenant’s deployed components</w:t>
      </w:r>
      <w:r>
        <w:t>. This introduction describes the contents of this document and includes a key for identifying icons and elements.</w:t>
      </w:r>
    </w:p>
    <w:p w:rsidR="00E858B1" w:rsidRDefault="00E858B1" w:rsidP="00E858B1">
      <w:r>
        <w:t xml:space="preserve">This user guide provides information about the </w:t>
      </w:r>
      <w:r w:rsidR="00117E96">
        <w:t>Permissions</w:t>
      </w:r>
      <w:r>
        <w:t xml:space="preserve"> System in a series of three sections, as follows:</w:t>
      </w:r>
    </w:p>
    <w:p w:rsidR="00E858B1" w:rsidRDefault="004356B1" w:rsidP="00E858B1">
      <w:pPr>
        <w:pStyle w:val="ListParagraph"/>
        <w:numPr>
          <w:ilvl w:val="0"/>
          <w:numId w:val="15"/>
        </w:numPr>
      </w:pPr>
      <w:r w:rsidRPr="004356B1">
        <w:rPr>
          <w:rStyle w:val="CrossReference"/>
        </w:rPr>
        <w:fldChar w:fldCharType="begin"/>
      </w:r>
      <w:r w:rsidRPr="004356B1">
        <w:rPr>
          <w:rStyle w:val="CrossReference"/>
        </w:rPr>
        <w:instrText xml:space="preserve"> REF _Ref390772605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546F08" w:rsidRPr="00546F08">
        <w:rPr>
          <w:rStyle w:val="CrossReference"/>
        </w:rPr>
        <w:t>Section I. Overview of the Permissions System</w:t>
      </w:r>
      <w:r w:rsidRPr="004356B1">
        <w:rPr>
          <w:rStyle w:val="CrossReference"/>
        </w:rPr>
        <w:fldChar w:fldCharType="end"/>
      </w:r>
      <w:r w:rsidR="00E858B1">
        <w:t xml:space="preserve"> provides an overview of the system, its interrelation with other Smarter Balanced systems, and the user roles for accessing the system.</w:t>
      </w:r>
    </w:p>
    <w:p w:rsidR="00E858B1" w:rsidRDefault="004356B1" w:rsidP="00E858B1">
      <w:pPr>
        <w:pStyle w:val="ListParagraph"/>
        <w:numPr>
          <w:ilvl w:val="0"/>
          <w:numId w:val="15"/>
        </w:numPr>
      </w:pPr>
      <w:r w:rsidRPr="004356B1">
        <w:rPr>
          <w:rStyle w:val="CrossReference"/>
        </w:rPr>
        <w:fldChar w:fldCharType="begin"/>
      </w:r>
      <w:r w:rsidRPr="004356B1">
        <w:rPr>
          <w:rStyle w:val="CrossReference"/>
        </w:rPr>
        <w:instrText xml:space="preserve"> REF _Ref390772632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546F08" w:rsidRPr="00546F08">
        <w:rPr>
          <w:rStyle w:val="CrossReference"/>
        </w:rPr>
        <w:t xml:space="preserve">Section II. Getting Started </w:t>
      </w:r>
      <w:proofErr w:type="gramStart"/>
      <w:r w:rsidR="00FD2534">
        <w:rPr>
          <w:rStyle w:val="CrossReference"/>
        </w:rPr>
        <w:t>W</w:t>
      </w:r>
      <w:r w:rsidR="00546F08" w:rsidRPr="00546F08">
        <w:rPr>
          <w:rStyle w:val="CrossReference"/>
        </w:rPr>
        <w:t>ith</w:t>
      </w:r>
      <w:proofErr w:type="gramEnd"/>
      <w:r w:rsidR="00546F08" w:rsidRPr="00546F08">
        <w:rPr>
          <w:rStyle w:val="CrossReference"/>
        </w:rPr>
        <w:t xml:space="preserve"> the Permissions System</w:t>
      </w:r>
      <w:r w:rsidRPr="004356B1">
        <w:rPr>
          <w:rStyle w:val="CrossReference"/>
        </w:rPr>
        <w:fldChar w:fldCharType="end"/>
      </w:r>
      <w:r w:rsidR="00E858B1">
        <w:t xml:space="preserve"> explains how to log in to the </w:t>
      </w:r>
      <w:r w:rsidR="00117E96">
        <w:t xml:space="preserve">Permissions </w:t>
      </w:r>
      <w:r w:rsidR="00E858B1">
        <w:t xml:space="preserve">System and describes the overall layout of the </w:t>
      </w:r>
      <w:r w:rsidR="00117E96">
        <w:t>Permissions System user i</w:t>
      </w:r>
      <w:r w:rsidR="00E858B1">
        <w:t>nterface.</w:t>
      </w:r>
    </w:p>
    <w:p w:rsidR="00E858B1" w:rsidRDefault="004356B1" w:rsidP="00E858B1">
      <w:pPr>
        <w:pStyle w:val="ListParagraph"/>
        <w:numPr>
          <w:ilvl w:val="0"/>
          <w:numId w:val="15"/>
        </w:numPr>
      </w:pPr>
      <w:r w:rsidRPr="004356B1">
        <w:rPr>
          <w:rStyle w:val="CrossReference"/>
        </w:rPr>
        <w:fldChar w:fldCharType="begin"/>
      </w:r>
      <w:r w:rsidRPr="004356B1">
        <w:rPr>
          <w:rStyle w:val="CrossReference"/>
        </w:rPr>
        <w:instrText xml:space="preserve"> REF _Ref390772639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546F08" w:rsidRPr="00546F08">
        <w:rPr>
          <w:rStyle w:val="CrossReference"/>
        </w:rPr>
        <w:t>Section III. Performing Permissions Tasks</w:t>
      </w:r>
      <w:r w:rsidRPr="004356B1">
        <w:rPr>
          <w:rStyle w:val="CrossReference"/>
        </w:rPr>
        <w:fldChar w:fldCharType="end"/>
      </w:r>
      <w:r w:rsidR="00E858B1">
        <w:t xml:space="preserve"> describes how to perform different </w:t>
      </w:r>
      <w:r w:rsidR="00117E96">
        <w:t>permissions</w:t>
      </w:r>
      <w:r w:rsidR="005A239F">
        <w:t xml:space="preserve"> management</w:t>
      </w:r>
      <w:r w:rsidR="00117E96">
        <w:t xml:space="preserve"> </w:t>
      </w:r>
      <w:r w:rsidR="00E858B1">
        <w:t>tasks</w:t>
      </w:r>
      <w:r w:rsidR="00FC4613">
        <w:t>,</w:t>
      </w:r>
      <w:r w:rsidR="00117E96">
        <w:t xml:space="preserve"> including </w:t>
      </w:r>
      <w:r w:rsidR="00546F08">
        <w:t>adding</w:t>
      </w:r>
      <w:r w:rsidR="00117E96">
        <w:t xml:space="preserve"> roles, </w:t>
      </w:r>
      <w:r w:rsidR="00546F08">
        <w:t>adding</w:t>
      </w:r>
      <w:r w:rsidR="00117E96">
        <w:t xml:space="preserve"> permissions, and mapping roles to permissions</w:t>
      </w:r>
      <w:r w:rsidR="00E858B1">
        <w:t>.</w:t>
      </w:r>
    </w:p>
    <w:p w:rsidR="00E858B1" w:rsidRDefault="00E858B1" w:rsidP="00E858B1">
      <w:pPr>
        <w:pStyle w:val="TableCaption"/>
      </w:pPr>
      <w:bookmarkStart w:id="2" w:name="_Toc390098311"/>
      <w:r>
        <w:t xml:space="preserve">Table </w:t>
      </w:r>
      <w:fldSimple w:instr=" SEQ Table \* ARABIC ">
        <w:r w:rsidR="00546F08">
          <w:rPr>
            <w:noProof/>
          </w:rPr>
          <w:t>1</w:t>
        </w:r>
      </w:fldSimple>
      <w:r>
        <w:t>. Key Icons and Elements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8301"/>
      </w:tblGrid>
      <w:tr w:rsidR="00E858B1" w:rsidTr="00E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hideMark/>
          </w:tcPr>
          <w:p w:rsidR="00E858B1" w:rsidRDefault="00E858B1">
            <w:pPr>
              <w:pStyle w:val="TableHeader"/>
            </w:pPr>
            <w:r>
              <w:t>Icon</w:t>
            </w:r>
          </w:p>
        </w:tc>
        <w:tc>
          <w:tcPr>
            <w:tcW w:w="8395" w:type="dxa"/>
            <w:hideMark/>
          </w:tcPr>
          <w:p w:rsidR="00E858B1" w:rsidRDefault="00E858B1">
            <w:pPr>
              <w:pStyle w:val="TableHeader"/>
            </w:pPr>
            <w:r>
              <w:t>Description</w:t>
            </w:r>
          </w:p>
        </w:tc>
      </w:tr>
      <w:tr w:rsidR="00E858B1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0B0BFDE" wp14:editId="47BD9199">
                  <wp:extent cx="357564" cy="294005"/>
                  <wp:effectExtent l="0" t="0" r="4445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warning-fa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4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rPr>
                <w:b/>
              </w:rPr>
              <w:t>Warning</w:t>
            </w:r>
            <w:r>
              <w:t>: This symbol appears with text that contains extremely important information regarding actions that may cause errors.</w:t>
            </w:r>
          </w:p>
        </w:tc>
      </w:tr>
      <w:tr w:rsidR="00E858B1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4E876E47" wp14:editId="3C9E6F83">
                  <wp:extent cx="374015" cy="294005"/>
                  <wp:effectExtent l="0" t="0" r="6985" b="0"/>
                  <wp:docPr id="589" name="Picture 589" descr="al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al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rPr>
                <w:b/>
              </w:rPr>
              <w:t>Caution</w:t>
            </w:r>
            <w:r>
              <w:t>: This symbol appears with text that contains important information regarding a task.</w:t>
            </w:r>
          </w:p>
        </w:tc>
      </w:tr>
      <w:tr w:rsidR="00E858B1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528C6A3" wp14:editId="28593116">
                  <wp:extent cx="374015" cy="294005"/>
                  <wp:effectExtent l="0" t="0" r="0" b="0"/>
                  <wp:docPr id="588" name="Picture 58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rPr>
                <w:b/>
              </w:rPr>
              <w:t>Note</w:t>
            </w:r>
            <w:r>
              <w:t xml:space="preserve">: This symbol appears next to text that contains helpful information or reminders. </w:t>
            </w:r>
          </w:p>
        </w:tc>
      </w:tr>
      <w:tr w:rsidR="00E858B1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CD29E" wp14:editId="66E89EA9">
                  <wp:extent cx="476885" cy="318135"/>
                  <wp:effectExtent l="0" t="0" r="0" b="5715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t xml:space="preserve">Text that appears in gray boxes provides instructions relevant to the task described. </w:t>
            </w:r>
          </w:p>
          <w:p w:rsidR="00E858B1" w:rsidRDefault="00E858B1" w:rsidP="00E858B1">
            <w:pPr>
              <w:pStyle w:val="TableTextBullet"/>
              <w:numPr>
                <w:ilvl w:val="0"/>
                <w:numId w:val="14"/>
              </w:numPr>
              <w:tabs>
                <w:tab w:val="clear" w:pos="302"/>
                <w:tab w:val="num" w:pos="450"/>
              </w:tabs>
              <w:spacing w:before="72" w:after="72"/>
              <w:ind w:left="450" w:right="0" w:hanging="270"/>
            </w:pPr>
            <w:r>
              <w:t>Numbered (ordered) lists provide step-by-step instructions.</w:t>
            </w:r>
          </w:p>
          <w:p w:rsidR="00E858B1" w:rsidRDefault="00E858B1" w:rsidP="00E858B1">
            <w:pPr>
              <w:pStyle w:val="TableTextBullet"/>
              <w:numPr>
                <w:ilvl w:val="0"/>
                <w:numId w:val="14"/>
              </w:numPr>
              <w:tabs>
                <w:tab w:val="clear" w:pos="302"/>
                <w:tab w:val="num" w:pos="450"/>
              </w:tabs>
              <w:spacing w:before="72" w:after="72"/>
              <w:ind w:left="450" w:right="0" w:hanging="270"/>
            </w:pPr>
            <w:r>
              <w:t>Bulleted lists provide instructions that do not need to be done in a specific order.</w:t>
            </w:r>
          </w:p>
        </w:tc>
      </w:tr>
      <w:tr w:rsidR="00E858B1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b/>
                <w:noProof/>
              </w:rPr>
              <w:t>Text</w:t>
            </w:r>
            <w:r>
              <w:rPr>
                <w:noProof/>
              </w:rPr>
              <w:t>]</w:t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882628" w:rsidP="00882628">
            <w:pPr>
              <w:pStyle w:val="TableText"/>
            </w:pPr>
            <w:r>
              <w:t>Bold t</w:t>
            </w:r>
            <w:r w:rsidR="00E858B1">
              <w:t xml:space="preserve">ext in brackets is used to indicate a link or button that is clickable. </w:t>
            </w:r>
          </w:p>
        </w:tc>
      </w:tr>
      <w:tr w:rsidR="00E858B1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  <w:rPr>
                <w:i/>
                <w:noProof/>
              </w:rPr>
            </w:pPr>
            <w:r>
              <w:rPr>
                <w:i/>
                <w:noProof/>
              </w:rPr>
              <w:t>Text</w:t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t>Text in italics indicates field names or labels.</w:t>
            </w:r>
          </w:p>
        </w:tc>
      </w:tr>
      <w:tr w:rsidR="00E858B1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  <w:rPr>
                <w:noProof/>
              </w:rPr>
            </w:pPr>
            <w:r>
              <w:rPr>
                <w:noProof/>
              </w:rPr>
              <w:t>“Text”</w:t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:rsidR="00E858B1" w:rsidRDefault="00E858B1">
            <w:pPr>
              <w:pStyle w:val="TableText"/>
            </w:pPr>
            <w:r>
              <w:t>Text in quotation marks indicates the value specified for a field.</w:t>
            </w:r>
          </w:p>
        </w:tc>
      </w:tr>
    </w:tbl>
    <w:p w:rsidR="00E858B1" w:rsidRDefault="00E858B1" w:rsidP="00E858B1">
      <w:pPr>
        <w:pStyle w:val="Heading1"/>
      </w:pPr>
      <w:bookmarkStart w:id="3" w:name="_Section_I._General"/>
      <w:bookmarkStart w:id="4" w:name="_Section_I._Overview"/>
      <w:bookmarkStart w:id="5" w:name="_Ref390772605"/>
      <w:bookmarkStart w:id="6" w:name="_Toc399403331"/>
      <w:bookmarkEnd w:id="3"/>
      <w:bookmarkEnd w:id="4"/>
      <w:r>
        <w:t xml:space="preserve">Section I. Overview of the </w:t>
      </w:r>
      <w:r w:rsidR="00E254BF">
        <w:t>P</w:t>
      </w:r>
      <w:r w:rsidR="004356B1">
        <w:t>ermissions</w:t>
      </w:r>
      <w:r>
        <w:t xml:space="preserve"> System</w:t>
      </w:r>
      <w:bookmarkEnd w:id="5"/>
      <w:bookmarkEnd w:id="6"/>
    </w:p>
    <w:p w:rsidR="00E858B1" w:rsidRDefault="00E858B1" w:rsidP="00E858B1">
      <w:r>
        <w:t xml:space="preserve">The </w:t>
      </w:r>
      <w:r w:rsidR="00B01273">
        <w:t>Permissions</w:t>
      </w:r>
      <w:r>
        <w:t xml:space="preserve"> System is a web-based system </w:t>
      </w:r>
      <w:r w:rsidR="00964277">
        <w:t>for Smarter Balanced</w:t>
      </w:r>
      <w:r w:rsidR="0074021B">
        <w:t xml:space="preserve">. It </w:t>
      </w:r>
      <w:r>
        <w:t xml:space="preserve">is one of the core applications that </w:t>
      </w:r>
      <w:r w:rsidR="00546F08">
        <w:t xml:space="preserve">you </w:t>
      </w:r>
      <w:r>
        <w:t xml:space="preserve">must </w:t>
      </w:r>
      <w:r w:rsidR="00546F08">
        <w:t>deploy</w:t>
      </w:r>
      <w:r>
        <w:t xml:space="preserve"> with any other component</w:t>
      </w:r>
      <w:r w:rsidR="00677702">
        <w:t xml:space="preserve"> </w:t>
      </w:r>
      <w:r w:rsidR="00546F08">
        <w:t xml:space="preserve">used </w:t>
      </w:r>
      <w:r>
        <w:t xml:space="preserve">at any given deployment level. </w:t>
      </w:r>
    </w:p>
    <w:p w:rsidR="00E858B1" w:rsidRDefault="00677702" w:rsidP="00E858B1">
      <w:r>
        <w:t>The Permissions System</w:t>
      </w:r>
      <w:r w:rsidR="00E858B1">
        <w:t xml:space="preserve"> serves as a </w:t>
      </w:r>
      <w:r w:rsidR="00546F08">
        <w:t>repository</w:t>
      </w:r>
      <w:r w:rsidR="00E858B1">
        <w:t xml:space="preserve"> of</w:t>
      </w:r>
      <w:r w:rsidR="00A73373">
        <w:t xml:space="preserve"> the</w:t>
      </w:r>
      <w:r w:rsidR="00E858B1">
        <w:t xml:space="preserve"> </w:t>
      </w:r>
      <w:r w:rsidR="00B01273">
        <w:t xml:space="preserve">roles and permissions associated with </w:t>
      </w:r>
      <w:r>
        <w:t>a tenant’s deployed components</w:t>
      </w:r>
      <w:r w:rsidR="00E858B1">
        <w:t xml:space="preserve">. </w:t>
      </w:r>
      <w:r>
        <w:t xml:space="preserve">When a user signs </w:t>
      </w:r>
      <w:r w:rsidR="007D71A6">
        <w:t xml:space="preserve">in </w:t>
      </w:r>
      <w:r>
        <w:t xml:space="preserve">to one of these deployed components, the Permissions System checks his or her role and </w:t>
      </w:r>
      <w:r w:rsidR="00A73373">
        <w:t>grants</w:t>
      </w:r>
      <w:r>
        <w:t xml:space="preserve"> access to</w:t>
      </w:r>
      <w:r w:rsidR="00A73373">
        <w:t xml:space="preserve"> only those</w:t>
      </w:r>
      <w:r>
        <w:t xml:space="preserve"> features associated with that role.</w:t>
      </w:r>
    </w:p>
    <w:p w:rsidR="00E858B1" w:rsidRDefault="00E858B1" w:rsidP="00E858B1">
      <w:pPr>
        <w:pStyle w:val="Heading2"/>
      </w:pPr>
      <w:bookmarkStart w:id="7" w:name="_About_Test_Settings"/>
      <w:bookmarkStart w:id="8" w:name="_Toc399403332"/>
      <w:bookmarkEnd w:id="7"/>
      <w:r>
        <w:t>User Roles and Access</w:t>
      </w:r>
      <w:bookmarkEnd w:id="8"/>
    </w:p>
    <w:p w:rsidR="009730B7" w:rsidRDefault="00E858B1" w:rsidP="00E858B1">
      <w:r>
        <w:t xml:space="preserve">The </w:t>
      </w:r>
      <w:r w:rsidR="00546F08">
        <w:t>Permissions</w:t>
      </w:r>
      <w:r>
        <w:t xml:space="preserve"> System is a core infrastructural application and is accessible to a limited number of users. Currently</w:t>
      </w:r>
      <w:r w:rsidR="00951925">
        <w:t>,</w:t>
      </w:r>
      <w:r>
        <w:t xml:space="preserve"> only users with the Administrator role can access and perform all the tasks within the </w:t>
      </w:r>
      <w:r w:rsidR="006E730D">
        <w:t>Permissions</w:t>
      </w:r>
      <w:r>
        <w:t xml:space="preserve"> System.</w:t>
      </w:r>
    </w:p>
    <w:p w:rsidR="009730B7" w:rsidRDefault="009730B7" w:rsidP="009730B7">
      <w:pPr>
        <w:pStyle w:val="Heading2"/>
      </w:pPr>
      <w:bookmarkStart w:id="9" w:name="_Toc399403333"/>
      <w:r>
        <w:t>Interrelated Smarter Balanced Systems</w:t>
      </w:r>
      <w:bookmarkEnd w:id="9"/>
    </w:p>
    <w:p w:rsidR="009730B7" w:rsidRDefault="009730B7" w:rsidP="009730B7">
      <w:pPr>
        <w:pStyle w:val="TableText"/>
      </w:pPr>
      <w:r>
        <w:t>The Permissions System manages user roles and permissions for the following Smarter Balanced systems:</w:t>
      </w:r>
    </w:p>
    <w:p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Test Authoring</w:t>
      </w:r>
      <w:r w:rsidR="00A73373">
        <w:rPr>
          <w:rStyle w:val="Strong"/>
        </w:rPr>
        <w:t xml:space="preserve"> </w:t>
      </w:r>
      <w:r w:rsidR="00265231">
        <w:rPr>
          <w:rStyle w:val="Strong"/>
        </w:rPr>
        <w:t xml:space="preserve">System </w:t>
      </w:r>
      <w:r w:rsidR="00A73373">
        <w:rPr>
          <w:rStyle w:val="Strong"/>
        </w:rPr>
        <w:t>(TAS)</w:t>
      </w:r>
      <w:r>
        <w:t xml:space="preserve">: This system </w:t>
      </w:r>
      <w:r w:rsidR="00A73373">
        <w:t xml:space="preserve">allows users to </w:t>
      </w:r>
      <w:r>
        <w:t>const</w:t>
      </w:r>
      <w:r w:rsidR="00A73373">
        <w:t>ruct</w:t>
      </w:r>
      <w:r>
        <w:t xml:space="preserve"> the tests that </w:t>
      </w:r>
      <w:r w:rsidR="00051F40">
        <w:t>are</w:t>
      </w:r>
      <w:r>
        <w:t xml:space="preserve"> provided to students in the Test Delivery System. </w:t>
      </w:r>
    </w:p>
    <w:p w:rsidR="009730B7" w:rsidRDefault="00964277" w:rsidP="00014C39">
      <w:pPr>
        <w:pStyle w:val="ListBullet"/>
        <w:ind w:left="720"/>
      </w:pPr>
      <w:r>
        <w:rPr>
          <w:rStyle w:val="Strong"/>
        </w:rPr>
        <w:t>Administration and Registration Tools</w:t>
      </w:r>
      <w:r w:rsidR="00A73373">
        <w:rPr>
          <w:rStyle w:val="Strong"/>
        </w:rPr>
        <w:t xml:space="preserve"> (</w:t>
      </w:r>
      <w:r>
        <w:rPr>
          <w:rStyle w:val="Strong"/>
        </w:rPr>
        <w:t>ART</w:t>
      </w:r>
      <w:r w:rsidR="00A73373">
        <w:rPr>
          <w:rStyle w:val="Strong"/>
        </w:rPr>
        <w:t>)</w:t>
      </w:r>
      <w:r w:rsidR="009730B7">
        <w:t>:</w:t>
      </w:r>
      <w:r w:rsidR="00051F40">
        <w:t xml:space="preserve"> This system configures assessment attributes</w:t>
      </w:r>
      <w:r w:rsidR="00DD7E4A">
        <w:t xml:space="preserve">, </w:t>
      </w:r>
      <w:r w:rsidR="00051F40">
        <w:t>register</w:t>
      </w:r>
      <w:r w:rsidR="00DD7E4A">
        <w:t>s</w:t>
      </w:r>
      <w:r w:rsidR="00051F40">
        <w:t xml:space="preserve"> students for assessments</w:t>
      </w:r>
      <w:r w:rsidR="00DD7E4A">
        <w:t>, and manages records for entities, personnel, and students</w:t>
      </w:r>
      <w:r w:rsidR="00051F40">
        <w:t>.</w:t>
      </w:r>
    </w:p>
    <w:p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Digital Library</w:t>
      </w:r>
      <w:r>
        <w:t>:</w:t>
      </w:r>
      <w:r w:rsidR="00D536DA">
        <w:t xml:space="preserve"> This system stores professional development resources that educational personnel can use to monitor their professional learning goals.</w:t>
      </w:r>
    </w:p>
    <w:p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Test Delivery</w:t>
      </w:r>
      <w:r w:rsidR="00A73373">
        <w:rPr>
          <w:rStyle w:val="Strong"/>
        </w:rPr>
        <w:t xml:space="preserve"> </w:t>
      </w:r>
      <w:r w:rsidR="00265231">
        <w:rPr>
          <w:rStyle w:val="Strong"/>
        </w:rPr>
        <w:t xml:space="preserve">System </w:t>
      </w:r>
      <w:r w:rsidR="00A73373">
        <w:rPr>
          <w:rStyle w:val="Strong"/>
        </w:rPr>
        <w:t>(TDS)</w:t>
      </w:r>
      <w:r>
        <w:t>: This system delivers assessments to the students.</w:t>
      </w:r>
    </w:p>
    <w:p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T</w:t>
      </w:r>
      <w:r w:rsidR="00DD7E4A">
        <w:rPr>
          <w:rStyle w:val="Strong"/>
        </w:rPr>
        <w:t xml:space="preserve">DS </w:t>
      </w:r>
      <w:r w:rsidRPr="009730B7">
        <w:rPr>
          <w:rStyle w:val="Strong"/>
        </w:rPr>
        <w:t>Backend</w:t>
      </w:r>
      <w:r>
        <w:t>:</w:t>
      </w:r>
      <w:r w:rsidR="00051F40">
        <w:t xml:space="preserve"> This system supports the </w:t>
      </w:r>
      <w:r w:rsidR="00A73373">
        <w:t>services</w:t>
      </w:r>
      <w:r w:rsidR="00051F40">
        <w:t xml:space="preserve"> of the Test Delivery System.</w:t>
      </w:r>
    </w:p>
    <w:p w:rsidR="009730B7" w:rsidRDefault="00265231" w:rsidP="00014C39">
      <w:pPr>
        <w:pStyle w:val="ListBullet"/>
        <w:ind w:left="720"/>
      </w:pPr>
      <w:r>
        <w:rPr>
          <w:rStyle w:val="Strong"/>
        </w:rPr>
        <w:t>Computer Adaptive Testing (</w:t>
      </w:r>
      <w:r w:rsidR="009730B7" w:rsidRPr="009730B7">
        <w:rPr>
          <w:rStyle w:val="Strong"/>
        </w:rPr>
        <w:t>CAT</w:t>
      </w:r>
      <w:r>
        <w:rPr>
          <w:rStyle w:val="Strong"/>
        </w:rPr>
        <w:t>)</w:t>
      </w:r>
      <w:r w:rsidR="009730B7" w:rsidRPr="009730B7">
        <w:rPr>
          <w:rStyle w:val="Strong"/>
        </w:rPr>
        <w:t xml:space="preserve"> Simulator</w:t>
      </w:r>
      <w:r w:rsidR="009730B7">
        <w:t xml:space="preserve">: </w:t>
      </w:r>
      <w:r w:rsidR="00051F40">
        <w:t xml:space="preserve">This system runs simulations on test packages </w:t>
      </w:r>
      <w:r w:rsidR="00A73373">
        <w:t xml:space="preserve">created in TAS </w:t>
      </w:r>
      <w:r w:rsidR="00051F40">
        <w:t>to ensure that the adaptive segments in a test function according to the blueprint.</w:t>
      </w:r>
    </w:p>
    <w:p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Portal</w:t>
      </w:r>
      <w:r>
        <w:t>:</w:t>
      </w:r>
      <w:r w:rsidR="00215C4F">
        <w:t xml:space="preserve"> The portal allows users to access and log in to the various Smarter Balanced systems.</w:t>
      </w:r>
    </w:p>
    <w:p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Item Authoring</w:t>
      </w:r>
      <w:r>
        <w:t xml:space="preserve">: This system </w:t>
      </w:r>
      <w:r w:rsidR="00A73373">
        <w:t>allows users to construct</w:t>
      </w:r>
      <w:r w:rsidR="00051F40">
        <w:t xml:space="preserve"> the items </w:t>
      </w:r>
      <w:r w:rsidR="00A73373">
        <w:t>to be included in</w:t>
      </w:r>
      <w:r w:rsidR="00051F40">
        <w:t xml:space="preserve"> operational and field-test assessments.</w:t>
      </w:r>
    </w:p>
    <w:p w:rsidR="00E858B1" w:rsidRDefault="00E858B1" w:rsidP="009730B7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:rsidR="00E858B1" w:rsidRDefault="00E858B1" w:rsidP="00E858B1">
      <w:pPr>
        <w:pStyle w:val="Heading1"/>
      </w:pPr>
      <w:bookmarkStart w:id="10" w:name="_Section_II._Getting"/>
      <w:bookmarkStart w:id="11" w:name="_Ref390772632"/>
      <w:bookmarkStart w:id="12" w:name="_Toc399403334"/>
      <w:bookmarkEnd w:id="10"/>
      <w:r>
        <w:t xml:space="preserve">Section II. Getting Started with the </w:t>
      </w:r>
      <w:r w:rsidR="004356B1">
        <w:t>Permissions</w:t>
      </w:r>
      <w:r>
        <w:t xml:space="preserve"> System</w:t>
      </w:r>
      <w:bookmarkEnd w:id="11"/>
      <w:bookmarkEnd w:id="12"/>
    </w:p>
    <w:p w:rsidR="00E858B1" w:rsidRDefault="00E858B1" w:rsidP="00E858B1">
      <w:r>
        <w:t xml:space="preserve">This section provides information about getting started with the </w:t>
      </w:r>
      <w:r w:rsidR="006E730D">
        <w:t>Permissions</w:t>
      </w:r>
      <w:r>
        <w:t xml:space="preserve"> System:</w:t>
      </w:r>
    </w:p>
    <w:p w:rsidR="00E858B1" w:rsidRDefault="00E858B1" w:rsidP="00E858B1">
      <w:pPr>
        <w:pStyle w:val="ListParagraph"/>
        <w:numPr>
          <w:ilvl w:val="0"/>
          <w:numId w:val="16"/>
        </w:numPr>
      </w:pPr>
      <w:r>
        <w:t xml:space="preserve">Logging in to the </w:t>
      </w:r>
      <w:r w:rsidR="006E730D">
        <w:t>Permissions</w:t>
      </w:r>
      <w:r>
        <w:t xml:space="preserve"> System</w:t>
      </w:r>
    </w:p>
    <w:p w:rsidR="00E858B1" w:rsidRDefault="00E858B1" w:rsidP="00E858B1">
      <w:pPr>
        <w:pStyle w:val="ListParagraph"/>
        <w:numPr>
          <w:ilvl w:val="0"/>
          <w:numId w:val="16"/>
        </w:numPr>
      </w:pPr>
      <w:r>
        <w:t xml:space="preserve">Understanding the </w:t>
      </w:r>
      <w:r w:rsidR="006E730D">
        <w:t>Permissions</w:t>
      </w:r>
      <w:r w:rsidR="0074021B">
        <w:t xml:space="preserve"> System l</w:t>
      </w:r>
      <w:r>
        <w:t>ayout</w:t>
      </w:r>
    </w:p>
    <w:p w:rsidR="00E858B1" w:rsidRDefault="00E858B1" w:rsidP="00E858B1">
      <w:pPr>
        <w:pStyle w:val="Heading2"/>
      </w:pPr>
      <w:bookmarkStart w:id="13" w:name="_Toc399403335"/>
      <w:r>
        <w:t xml:space="preserve">Logging in to the </w:t>
      </w:r>
      <w:r w:rsidR="00546F08">
        <w:t>Permissions</w:t>
      </w:r>
      <w:r>
        <w:t xml:space="preserve"> System</w:t>
      </w:r>
      <w:bookmarkEnd w:id="13"/>
    </w:p>
    <w:p w:rsidR="00E858B1" w:rsidRDefault="00E858B1" w:rsidP="00E858B1">
      <w:r>
        <w:t xml:space="preserve">To access the </w:t>
      </w:r>
      <w:r w:rsidR="0074021B">
        <w:t>Permissions System</w:t>
      </w:r>
      <w:r>
        <w:t xml:space="preserve">, you must have an authorized user name and password. </w:t>
      </w:r>
      <w:r w:rsidR="001B150C">
        <w:t>Y</w:t>
      </w:r>
      <w:r>
        <w:t xml:space="preserve">our system administrator will be responsible for setting up your user account and providing you </w:t>
      </w:r>
      <w:r w:rsidR="0074021B">
        <w:t xml:space="preserve">with </w:t>
      </w:r>
      <w:r>
        <w:t xml:space="preserve">the login credentials. </w:t>
      </w:r>
    </w:p>
    <w:p w:rsidR="00E858B1" w:rsidRDefault="00E858B1" w:rsidP="00E858B1">
      <w:r>
        <w:t xml:space="preserve">The </w:t>
      </w:r>
      <w:r w:rsidR="0074021B">
        <w:t>Permissions</w:t>
      </w:r>
      <w:r>
        <w:t xml:space="preserve"> System uses the Single Sign-On System, which is responsible for user authentication and authorization</w:t>
      </w:r>
      <w:r w:rsidR="0074021B">
        <w:t>,</w:t>
      </w:r>
      <w:r>
        <w:t xml:space="preserve"> and allows you to log in </w:t>
      </w:r>
      <w:r w:rsidR="00964277">
        <w:t xml:space="preserve">to the Smarter Balanced systems. </w:t>
      </w:r>
      <w:r>
        <w:t>After logging in, you can switch between systems without having to log in and out of each system.</w:t>
      </w:r>
    </w:p>
    <w:p w:rsidR="00E858B1" w:rsidRDefault="00E858B1" w:rsidP="00E858B1">
      <w:r>
        <w:t>To log in</w:t>
      </w:r>
      <w:r w:rsidR="00940662">
        <w:t xml:space="preserve"> </w:t>
      </w:r>
      <w:r>
        <w:t xml:space="preserve">to the </w:t>
      </w:r>
      <w:r w:rsidR="005A239F">
        <w:t>Permissions</w:t>
      </w:r>
      <w:r>
        <w:t xml:space="preserve"> System:</w:t>
      </w:r>
    </w:p>
    <w:tbl>
      <w:tblPr>
        <w:tblStyle w:val="TableProcedureImages"/>
        <w:tblW w:w="0" w:type="auto"/>
        <w:tblLook w:val="04A0" w:firstRow="1" w:lastRow="0" w:firstColumn="1" w:lastColumn="0" w:noHBand="0" w:noVBand="1"/>
      </w:tblPr>
      <w:tblGrid>
        <w:gridCol w:w="5508"/>
        <w:gridCol w:w="4068"/>
      </w:tblGrid>
      <w:tr w:rsidR="00E858B1" w:rsidTr="00E858B1"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E858B1" w:rsidRPr="00B12AD9" w:rsidRDefault="0074021B" w:rsidP="00E858B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B12AD9">
              <w:rPr>
                <w:rFonts w:cstheme="minorHAnsi"/>
              </w:rPr>
              <w:t>Open your w</w:t>
            </w:r>
            <w:r w:rsidR="00E858B1" w:rsidRPr="00B12AD9">
              <w:rPr>
                <w:rFonts w:cstheme="minorHAnsi"/>
              </w:rPr>
              <w:t xml:space="preserve">eb browser and navigate to the </w:t>
            </w:r>
            <w:r w:rsidRPr="00B12AD9">
              <w:t>Permissions</w:t>
            </w:r>
            <w:r w:rsidR="00E858B1" w:rsidRPr="00B12AD9">
              <w:t xml:space="preserve"> System</w:t>
            </w:r>
            <w:r w:rsidR="00E858B1" w:rsidRPr="00B12AD9">
              <w:rPr>
                <w:rFonts w:cstheme="minorHAnsi"/>
              </w:rPr>
              <w:t xml:space="preserve"> using the URL provided to you.</w:t>
            </w:r>
          </w:p>
          <w:p w:rsidR="00E858B1" w:rsidRPr="00B12AD9" w:rsidRDefault="00E858B1">
            <w:pPr>
              <w:ind w:left="360"/>
              <w:rPr>
                <w:szCs w:val="22"/>
              </w:rPr>
            </w:pPr>
            <w:r w:rsidRPr="00B12AD9">
              <w:rPr>
                <w:szCs w:val="22"/>
              </w:rPr>
              <w:t>You will be directed to the Single Sign</w:t>
            </w:r>
            <w:r w:rsidR="00992BBE">
              <w:rPr>
                <w:szCs w:val="22"/>
              </w:rPr>
              <w:t>-</w:t>
            </w:r>
            <w:r w:rsidRPr="00B12AD9">
              <w:rPr>
                <w:szCs w:val="22"/>
              </w:rPr>
              <w:t>On</w:t>
            </w:r>
            <w:r w:rsidRPr="00B12AD9">
              <w:rPr>
                <w:b/>
                <w:i/>
                <w:szCs w:val="22"/>
              </w:rPr>
              <w:t xml:space="preserve"> </w:t>
            </w:r>
            <w:r w:rsidRPr="00992BBE">
              <w:rPr>
                <w:b/>
                <w:i/>
                <w:szCs w:val="22"/>
              </w:rPr>
              <w:t>Login</w:t>
            </w:r>
            <w:r w:rsidRPr="00B12AD9">
              <w:rPr>
                <w:szCs w:val="22"/>
              </w:rPr>
              <w:t xml:space="preserve"> screen shown in</w:t>
            </w:r>
            <w:r w:rsidR="00940662" w:rsidRPr="00B12AD9">
              <w:rPr>
                <w:szCs w:val="22"/>
              </w:rPr>
              <w:t xml:space="preserve"> </w:t>
            </w:r>
            <w:r w:rsidR="00940662" w:rsidRPr="00B12AD9">
              <w:rPr>
                <w:rStyle w:val="CrossReference"/>
                <w:szCs w:val="22"/>
              </w:rPr>
              <w:fldChar w:fldCharType="begin"/>
            </w:r>
            <w:r w:rsidR="004356B1" w:rsidRPr="00B12AD9">
              <w:rPr>
                <w:rStyle w:val="CrossReference"/>
                <w:szCs w:val="22"/>
              </w:rPr>
              <w:instrText xml:space="preserve"> REF _Ref390767743 \* MERGEFORMAT \h</w:instrText>
            </w:r>
            <w:r w:rsidR="00940662" w:rsidRPr="00B12AD9">
              <w:rPr>
                <w:rStyle w:val="CrossReference"/>
                <w:szCs w:val="22"/>
              </w:rPr>
            </w:r>
            <w:r w:rsidR="00940662" w:rsidRPr="00B12AD9">
              <w:rPr>
                <w:rStyle w:val="CrossReference"/>
                <w:szCs w:val="22"/>
              </w:rPr>
              <w:fldChar w:fldCharType="separate"/>
            </w:r>
            <w:r w:rsidR="00546F08" w:rsidRPr="00B12AD9">
              <w:rPr>
                <w:rStyle w:val="CrossReference"/>
                <w:szCs w:val="22"/>
              </w:rPr>
              <w:t>Figure 1</w:t>
            </w:r>
            <w:r w:rsidR="00940662" w:rsidRPr="00B12AD9">
              <w:rPr>
                <w:rStyle w:val="CrossReference"/>
                <w:szCs w:val="22"/>
              </w:rPr>
              <w:fldChar w:fldCharType="end"/>
            </w:r>
            <w:r w:rsidRPr="00B12AD9">
              <w:rPr>
                <w:szCs w:val="22"/>
              </w:rPr>
              <w:t>.</w:t>
            </w:r>
          </w:p>
          <w:p w:rsidR="00E858B1" w:rsidRPr="00B12AD9" w:rsidRDefault="00E858B1" w:rsidP="00E858B1">
            <w:pPr>
              <w:pStyle w:val="ListParagraph"/>
              <w:numPr>
                <w:ilvl w:val="0"/>
                <w:numId w:val="17"/>
              </w:numPr>
            </w:pPr>
            <w:r w:rsidRPr="00B12AD9">
              <w:t xml:space="preserve">In the </w:t>
            </w:r>
            <w:r w:rsidRPr="00B12AD9">
              <w:rPr>
                <w:i/>
              </w:rPr>
              <w:t>Username</w:t>
            </w:r>
            <w:r w:rsidRPr="00B12AD9">
              <w:t xml:space="preserve"> field, enter your user name.</w:t>
            </w:r>
          </w:p>
          <w:p w:rsidR="00E858B1" w:rsidRPr="00B12AD9" w:rsidRDefault="00E858B1" w:rsidP="00E858B1">
            <w:pPr>
              <w:pStyle w:val="ListParagraph"/>
              <w:numPr>
                <w:ilvl w:val="0"/>
                <w:numId w:val="17"/>
              </w:numPr>
            </w:pPr>
            <w:r w:rsidRPr="00B12AD9">
              <w:t xml:space="preserve">In the </w:t>
            </w:r>
            <w:r w:rsidRPr="00B12AD9">
              <w:rPr>
                <w:i/>
              </w:rPr>
              <w:t>Password</w:t>
            </w:r>
            <w:r w:rsidRPr="00B12AD9">
              <w:t xml:space="preserve"> field, enter your password.</w:t>
            </w:r>
          </w:p>
          <w:p w:rsidR="00E858B1" w:rsidRDefault="00E858B1" w:rsidP="0074021B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 w:rsidRPr="00B12AD9">
              <w:t>Click [</w:t>
            </w:r>
            <w:r w:rsidRPr="00B12AD9">
              <w:rPr>
                <w:b/>
              </w:rPr>
              <w:t>Log In</w:t>
            </w:r>
            <w:r w:rsidRPr="00B12AD9">
              <w:t xml:space="preserve">]. You will be directed to the </w:t>
            </w:r>
            <w:r w:rsidR="0074021B" w:rsidRPr="00B12AD9">
              <w:t>Permissions</w:t>
            </w:r>
            <w:r w:rsidRPr="00B12AD9">
              <w:t xml:space="preserve"> System </w:t>
            </w:r>
            <w:r w:rsidR="00940662" w:rsidRPr="00B12AD9">
              <w:t>h</w:t>
            </w:r>
            <w:r w:rsidRPr="00B12AD9">
              <w:t>ome screen, provided your login is authenticated.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E858B1" w:rsidRDefault="00E858B1">
            <w:pPr>
              <w:pStyle w:val="ImageCaptionRight"/>
            </w:pPr>
            <w:bookmarkStart w:id="14" w:name="_Ref390767743"/>
            <w:bookmarkStart w:id="15" w:name="_Toc399403344"/>
            <w:r>
              <w:t xml:space="preserve">Figure </w:t>
            </w:r>
            <w:fldSimple w:instr=" SEQ Figure \* ARABIC ">
              <w:r w:rsidR="00546F08">
                <w:rPr>
                  <w:noProof/>
                </w:rPr>
                <w:t>1</w:t>
              </w:r>
            </w:fldSimple>
            <w:bookmarkEnd w:id="14"/>
            <w:r>
              <w:t>. Login Screen</w:t>
            </w:r>
            <w:bookmarkEnd w:id="15"/>
          </w:p>
          <w:p w:rsidR="00E858B1" w:rsidRDefault="00E858B1">
            <w:pPr>
              <w:jc w:val="right"/>
              <w:rPr>
                <w:rFonts w:cs="Arial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51B9A22" wp14:editId="0EF4B60A">
                  <wp:extent cx="2289810" cy="1288415"/>
                  <wp:effectExtent l="0" t="0" r="0" b="6985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58B1" w:rsidRDefault="00E858B1" w:rsidP="00ED0CCB">
      <w:pPr>
        <w:pStyle w:val="Heading2"/>
      </w:pPr>
      <w:bookmarkStart w:id="16" w:name="_Toc399403336"/>
      <w:r>
        <w:t xml:space="preserve">Understanding the </w:t>
      </w:r>
      <w:r w:rsidR="00E254BF">
        <w:t>Permissions</w:t>
      </w:r>
      <w:r>
        <w:t xml:space="preserve"> System Layout</w:t>
      </w:r>
      <w:bookmarkEnd w:id="16"/>
    </w:p>
    <w:p w:rsidR="00E858B1" w:rsidRDefault="00E858B1" w:rsidP="00ED0CCB">
      <w:pPr>
        <w:keepNext/>
        <w:keepLines/>
      </w:pPr>
      <w:r>
        <w:t xml:space="preserve">You can access the different features of the </w:t>
      </w:r>
      <w:r w:rsidR="0081661A">
        <w:t>Permissions</w:t>
      </w:r>
      <w:r>
        <w:t xml:space="preserve"> System from the </w:t>
      </w:r>
      <w:r w:rsidR="00940662">
        <w:t>h</w:t>
      </w:r>
      <w:r w:rsidRPr="00940662">
        <w:t>ome</w:t>
      </w:r>
      <w:r>
        <w:t xml:space="preserve"> screen (see </w:t>
      </w:r>
      <w:r w:rsidR="004D2012">
        <w:br/>
      </w:r>
      <w:r w:rsidRPr="004356B1">
        <w:rPr>
          <w:rStyle w:val="CrossReference"/>
        </w:rPr>
        <w:fldChar w:fldCharType="begin"/>
      </w:r>
      <w:r w:rsidR="004356B1" w:rsidRPr="004356B1">
        <w:rPr>
          <w:rStyle w:val="CrossReference"/>
        </w:rPr>
        <w:instrText xml:space="preserve"> REF _Ref388449124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546F08" w:rsidRPr="00546F08">
        <w:rPr>
          <w:rStyle w:val="CrossReference"/>
        </w:rPr>
        <w:t>Figure 2</w:t>
      </w:r>
      <w:r w:rsidRPr="004356B1">
        <w:rPr>
          <w:rStyle w:val="CrossReference"/>
        </w:rPr>
        <w:fldChar w:fldCharType="end"/>
      </w:r>
      <w:r>
        <w:t>) that appears when you first log in to the system.</w:t>
      </w:r>
    </w:p>
    <w:tbl>
      <w:tblPr>
        <w:tblStyle w:val="TableNote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9450"/>
      </w:tblGrid>
      <w:tr w:rsidR="00E858B1" w:rsidTr="00BA6B8D">
        <w:tc>
          <w:tcPr>
            <w:tcW w:w="738" w:type="dxa"/>
            <w:hideMark/>
          </w:tcPr>
          <w:p w:rsidR="00E858B1" w:rsidRDefault="00E858B1" w:rsidP="00ED0CCB">
            <w:pPr>
              <w:keepNext/>
              <w:keepLines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B79BA5" wp14:editId="7EDB02EC">
                  <wp:extent cx="357564" cy="294005"/>
                  <wp:effectExtent l="0" t="0" r="4445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warning-fa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4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hideMark/>
          </w:tcPr>
          <w:p w:rsidR="00E858B1" w:rsidRDefault="00E858B1" w:rsidP="00ED0CCB">
            <w:pPr>
              <w:pStyle w:val="Note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Use the on-screen tools and buttons to navigate within the system. Do not use your web browser’s back button</w:t>
            </w:r>
            <w:r w:rsidR="00D712DF">
              <w:rPr>
                <w:sz w:val="20"/>
              </w:rPr>
              <w:t>, as this could result in a loss of information or accidental sign</w:t>
            </w:r>
            <w:r w:rsidR="00BA6B8D">
              <w:rPr>
                <w:sz w:val="20"/>
              </w:rPr>
              <w:t>-</w:t>
            </w:r>
            <w:r w:rsidR="00D712DF">
              <w:rPr>
                <w:sz w:val="20"/>
              </w:rPr>
              <w:t>out</w:t>
            </w:r>
            <w:r>
              <w:rPr>
                <w:sz w:val="20"/>
              </w:rPr>
              <w:t>.</w:t>
            </w:r>
          </w:p>
        </w:tc>
      </w:tr>
    </w:tbl>
    <w:p w:rsidR="00E858B1" w:rsidRDefault="00E858B1" w:rsidP="00E858B1">
      <w:pPr>
        <w:pStyle w:val="ImageCaption"/>
      </w:pPr>
      <w:bookmarkStart w:id="17" w:name="_Ref388449124"/>
      <w:bookmarkStart w:id="18" w:name="_Toc399403345"/>
      <w:r>
        <w:t xml:space="preserve">Figure </w:t>
      </w:r>
      <w:fldSimple w:instr=" SEQ Figure \* ARABIC ">
        <w:r w:rsidR="00546F08">
          <w:rPr>
            <w:noProof/>
          </w:rPr>
          <w:t>2</w:t>
        </w:r>
      </w:fldSimple>
      <w:bookmarkEnd w:id="17"/>
      <w:r>
        <w:t xml:space="preserve">. </w:t>
      </w:r>
      <w:r w:rsidR="0081661A">
        <w:t>Permissions</w:t>
      </w:r>
      <w:r>
        <w:t xml:space="preserve"> System Home Screen</w:t>
      </w:r>
      <w:bookmarkEnd w:id="18"/>
    </w:p>
    <w:p w:rsidR="00E858B1" w:rsidRDefault="00074E13" w:rsidP="00E858B1">
      <w:pPr>
        <w:jc w:val="center"/>
      </w:pPr>
      <w:r>
        <w:rPr>
          <w:noProof/>
        </w:rPr>
        <w:drawing>
          <wp:inline distT="0" distB="0" distL="0" distR="0" wp14:anchorId="3231C723" wp14:editId="2BB33746">
            <wp:extent cx="5943600" cy="34474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2AD9" w:rsidRDefault="00B12AD9" w:rsidP="00E858B1"/>
    <w:p w:rsidR="00E858B1" w:rsidRDefault="00E858B1" w:rsidP="00E858B1">
      <w:r>
        <w:t xml:space="preserve">The </w:t>
      </w:r>
      <w:r w:rsidR="0081661A">
        <w:t>Permissions</w:t>
      </w:r>
      <w:r>
        <w:t xml:space="preserve"> System layout includes the features described below.</w:t>
      </w:r>
    </w:p>
    <w:p w:rsidR="00E858B1" w:rsidRDefault="00E858B1" w:rsidP="00E858B1">
      <w:pPr>
        <w:pStyle w:val="Heading3"/>
      </w:pPr>
      <w:bookmarkStart w:id="19" w:name="_Toc399403337"/>
      <w:r>
        <w:t>Header</w:t>
      </w:r>
      <w:bookmarkEnd w:id="19"/>
    </w:p>
    <w:p w:rsidR="00E858B1" w:rsidRDefault="00E858B1" w:rsidP="00E858B1">
      <w:r>
        <w:t>The header that appears on every screen</w:t>
      </w:r>
      <w:r w:rsidR="00FB6B62">
        <w:t xml:space="preserve"> (see </w:t>
      </w:r>
      <w:r w:rsidR="00FB6B62" w:rsidRPr="004356B1">
        <w:rPr>
          <w:rStyle w:val="CrossReference"/>
        </w:rPr>
        <w:fldChar w:fldCharType="begin"/>
      </w:r>
      <w:r w:rsidR="00FB6B62" w:rsidRPr="004356B1">
        <w:rPr>
          <w:rStyle w:val="CrossReference"/>
        </w:rPr>
        <w:instrText xml:space="preserve"> REF _Ref387316836 \* MERGEFORMAT \h</w:instrText>
      </w:r>
      <w:r w:rsidR="00FB6B62" w:rsidRPr="004356B1">
        <w:rPr>
          <w:rStyle w:val="CrossReference"/>
        </w:rPr>
      </w:r>
      <w:r w:rsidR="00FB6B62" w:rsidRPr="004356B1">
        <w:rPr>
          <w:rStyle w:val="CrossReference"/>
        </w:rPr>
        <w:fldChar w:fldCharType="separate"/>
      </w:r>
      <w:r w:rsidR="00546F08" w:rsidRPr="00546F08">
        <w:rPr>
          <w:rStyle w:val="CrossReference"/>
        </w:rPr>
        <w:t>Figure 3</w:t>
      </w:r>
      <w:r w:rsidR="00FB6B62" w:rsidRPr="004356B1">
        <w:rPr>
          <w:rStyle w:val="CrossReference"/>
        </w:rPr>
        <w:fldChar w:fldCharType="end"/>
      </w:r>
      <w:r w:rsidR="00FB6B62">
        <w:rPr>
          <w:rStyle w:val="CrossReference"/>
        </w:rPr>
        <w:t>)</w:t>
      </w:r>
      <w:r>
        <w:t xml:space="preserve"> provides information about the </w:t>
      </w:r>
      <w:r w:rsidR="00FB6B62">
        <w:t>logged</w:t>
      </w:r>
      <w:r w:rsidR="00AD084A">
        <w:t>-</w:t>
      </w:r>
      <w:r w:rsidR="00FB6B62">
        <w:t xml:space="preserve">in user </w:t>
      </w:r>
      <w:r>
        <w:t>and includes tools and buttons to perform different tasks.</w:t>
      </w:r>
    </w:p>
    <w:p w:rsidR="00E858B1" w:rsidRDefault="00E858B1" w:rsidP="00E858B1">
      <w:pPr>
        <w:pStyle w:val="ImageCaption"/>
      </w:pPr>
      <w:bookmarkStart w:id="20" w:name="_Ref387316836"/>
      <w:bookmarkStart w:id="21" w:name="_Toc399403346"/>
      <w:r>
        <w:t xml:space="preserve">Figure </w:t>
      </w:r>
      <w:fldSimple w:instr=" SEQ Figure \* ARABIC ">
        <w:r w:rsidR="00546F08">
          <w:rPr>
            <w:noProof/>
          </w:rPr>
          <w:t>3</w:t>
        </w:r>
      </w:fldSimple>
      <w:bookmarkEnd w:id="20"/>
      <w:r>
        <w:t>. Header</w:t>
      </w:r>
      <w:bookmarkEnd w:id="21"/>
    </w:p>
    <w:p w:rsidR="00E858B1" w:rsidRDefault="00ED0CCB" w:rsidP="00E858B1">
      <w:pPr>
        <w:jc w:val="center"/>
      </w:pPr>
      <w:r>
        <w:rPr>
          <w:noProof/>
        </w:rPr>
        <w:drawing>
          <wp:inline distT="0" distB="0" distL="0" distR="0" wp14:anchorId="61E43400" wp14:editId="0AABC1E4">
            <wp:extent cx="5486400" cy="338211"/>
            <wp:effectExtent l="19050" t="19050" r="19050" b="2413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58B1" w:rsidRDefault="00E858B1" w:rsidP="00E858B1">
      <w:pPr>
        <w:spacing w:before="240"/>
      </w:pPr>
      <w:r>
        <w:t xml:space="preserve">The header </w:t>
      </w:r>
      <w:r w:rsidR="0081661A">
        <w:t>consists of</w:t>
      </w:r>
      <w:r>
        <w:t xml:space="preserve"> the following features:</w:t>
      </w:r>
    </w:p>
    <w:p w:rsidR="00E858B1" w:rsidRDefault="00E858B1" w:rsidP="00E858B1">
      <w:pPr>
        <w:pStyle w:val="ListParagraph"/>
        <w:numPr>
          <w:ilvl w:val="0"/>
          <w:numId w:val="18"/>
        </w:numPr>
      </w:pPr>
      <w:r w:rsidRPr="00014C39">
        <w:rPr>
          <w:b/>
        </w:rPr>
        <w:t>User Identification</w:t>
      </w:r>
      <w:r>
        <w:t xml:space="preserve">: When you log in to the </w:t>
      </w:r>
      <w:r w:rsidR="00B12AD9">
        <w:t>Permissions S</w:t>
      </w:r>
      <w:r>
        <w:t>y</w:t>
      </w:r>
      <w:r w:rsidR="00B12AD9">
        <w:t>stem, the header displays your name and user role</w:t>
      </w:r>
      <w:r>
        <w:t xml:space="preserve">. </w:t>
      </w:r>
    </w:p>
    <w:p w:rsidR="00E858B1" w:rsidRDefault="00997659" w:rsidP="00E858B1">
      <w:pPr>
        <w:pStyle w:val="ListParagraph"/>
        <w:numPr>
          <w:ilvl w:val="0"/>
          <w:numId w:val="18"/>
        </w:numPr>
      </w:pPr>
      <w:r w:rsidRPr="00014C39">
        <w:rPr>
          <w:b/>
        </w:rPr>
        <w:t>Smarter Balanced Logo</w:t>
      </w:r>
      <w:r>
        <w:t>: This</w:t>
      </w:r>
      <w:r w:rsidR="00E858B1">
        <w:t xml:space="preserve"> logo acts as a button that </w:t>
      </w:r>
      <w:r w:rsidR="0081661A">
        <w:t>returns you</w:t>
      </w:r>
      <w:r w:rsidR="00E858B1">
        <w:t xml:space="preserve"> to the </w:t>
      </w:r>
      <w:r w:rsidR="00940662">
        <w:t>h</w:t>
      </w:r>
      <w:r w:rsidR="00E858B1" w:rsidRPr="00940662">
        <w:t>ome</w:t>
      </w:r>
      <w:r w:rsidR="00E858B1">
        <w:t xml:space="preserve"> screen.</w:t>
      </w:r>
    </w:p>
    <w:p w:rsidR="00E858B1" w:rsidRDefault="00E858B1" w:rsidP="00E858B1">
      <w:pPr>
        <w:pStyle w:val="ListParagraph"/>
        <w:numPr>
          <w:ilvl w:val="0"/>
          <w:numId w:val="18"/>
        </w:numPr>
      </w:pPr>
      <w:r>
        <w:t>[</w:t>
      </w:r>
      <w:r>
        <w:rPr>
          <w:b/>
        </w:rPr>
        <w:t>Logout</w:t>
      </w:r>
      <w:r>
        <w:t>]: This button enables you to log out of the system.</w:t>
      </w:r>
    </w:p>
    <w:p w:rsidR="00E858B1" w:rsidRDefault="00E858B1" w:rsidP="00ED0CCB">
      <w:pPr>
        <w:pStyle w:val="Heading3"/>
      </w:pPr>
      <w:bookmarkStart w:id="22" w:name="_Toc399403338"/>
      <w:r>
        <w:t>Task Icons</w:t>
      </w:r>
      <w:bookmarkEnd w:id="22"/>
    </w:p>
    <w:p w:rsidR="00E858B1" w:rsidRDefault="00E858B1" w:rsidP="00ED0CCB">
      <w:pPr>
        <w:keepNext/>
        <w:keepLines/>
      </w:pPr>
      <w:r>
        <w:t xml:space="preserve">The different </w:t>
      </w:r>
      <w:r w:rsidR="005A239F">
        <w:t>permissions</w:t>
      </w:r>
      <w:r>
        <w:t xml:space="preserve"> management tasks are displayed as icons on the </w:t>
      </w:r>
      <w:r w:rsidR="00940662">
        <w:rPr>
          <w:rStyle w:val="Emphasis"/>
          <w:i w:val="0"/>
        </w:rPr>
        <w:t>h</w:t>
      </w:r>
      <w:r w:rsidRPr="00940662">
        <w:rPr>
          <w:rStyle w:val="Emphasis"/>
          <w:i w:val="0"/>
        </w:rPr>
        <w:t>ome</w:t>
      </w:r>
      <w:r>
        <w:t xml:space="preserve"> screen. Each task icon acts as a link that takes you to the </w:t>
      </w:r>
      <w:r w:rsidR="005A239F">
        <w:t>corresponding</w:t>
      </w:r>
      <w:r>
        <w:t xml:space="preserve"> task screen. </w:t>
      </w:r>
    </w:p>
    <w:p w:rsidR="00E858B1" w:rsidRDefault="00E858B1" w:rsidP="00E858B1">
      <w:pPr>
        <w:pStyle w:val="ImageCaption"/>
      </w:pPr>
      <w:bookmarkStart w:id="23" w:name="_Toc399403347"/>
      <w:r>
        <w:t xml:space="preserve">Figure </w:t>
      </w:r>
      <w:fldSimple w:instr=" SEQ Figure \* ARABIC ">
        <w:r w:rsidR="00546F08">
          <w:rPr>
            <w:noProof/>
          </w:rPr>
          <w:t>4</w:t>
        </w:r>
      </w:fldSimple>
      <w:r>
        <w:t xml:space="preserve">. </w:t>
      </w:r>
      <w:r w:rsidR="001634EA">
        <w:t>Permissions</w:t>
      </w:r>
      <w:r>
        <w:t xml:space="preserve"> Task Icons</w:t>
      </w:r>
      <w:bookmarkEnd w:id="23"/>
    </w:p>
    <w:p w:rsidR="00E858B1" w:rsidRDefault="0062175E" w:rsidP="00E858B1">
      <w:pPr>
        <w:jc w:val="center"/>
      </w:pPr>
      <w:r>
        <w:rPr>
          <w:noProof/>
        </w:rPr>
        <w:drawing>
          <wp:inline distT="0" distB="0" distL="0" distR="0" wp14:anchorId="4971A953" wp14:editId="5E9FDEED">
            <wp:extent cx="5440680" cy="2812761"/>
            <wp:effectExtent l="19050" t="19050" r="2667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812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58B1" w:rsidRDefault="00E858B1" w:rsidP="00E858B1">
      <w:pPr>
        <w:jc w:val="center"/>
      </w:pPr>
    </w:p>
    <w:p w:rsidR="00E858B1" w:rsidRDefault="005A239F" w:rsidP="00E858B1">
      <w:bookmarkStart w:id="24" w:name="_Task_Screens"/>
      <w:bookmarkEnd w:id="24"/>
      <w:r>
        <w:t xml:space="preserve">When you select a task, a collapsible menu displays on the left </w:t>
      </w:r>
      <w:r w:rsidR="008A3DAF">
        <w:t xml:space="preserve">side </w:t>
      </w:r>
      <w:r>
        <w:t>of the screen</w:t>
      </w:r>
      <w:r w:rsidR="00C56CCC">
        <w:t xml:space="preserve"> (see </w:t>
      </w:r>
      <w:r w:rsidR="00C56CCC" w:rsidRPr="00D712DF">
        <w:rPr>
          <w:rStyle w:val="CrossReference"/>
        </w:rPr>
        <w:fldChar w:fldCharType="begin"/>
      </w:r>
      <w:r w:rsidR="00C56CCC" w:rsidRPr="00D712DF">
        <w:rPr>
          <w:rStyle w:val="CrossReference"/>
        </w:rPr>
        <w:instrText xml:space="preserve"> REF _Ref390775186 \h </w:instrText>
      </w:r>
      <w:r w:rsidR="004D2012">
        <w:rPr>
          <w:rStyle w:val="CrossReference"/>
        </w:rPr>
        <w:instrText xml:space="preserve"> \* MERGEFORMAT </w:instrText>
      </w:r>
      <w:r w:rsidR="00C56CCC" w:rsidRPr="00D712DF">
        <w:rPr>
          <w:rStyle w:val="CrossReference"/>
        </w:rPr>
      </w:r>
      <w:r w:rsidR="00C56CCC" w:rsidRPr="00D712DF">
        <w:rPr>
          <w:rStyle w:val="CrossReference"/>
        </w:rPr>
        <w:fldChar w:fldCharType="separate"/>
      </w:r>
      <w:r w:rsidR="00546F08" w:rsidRPr="00D712DF">
        <w:rPr>
          <w:rStyle w:val="CrossReference"/>
        </w:rPr>
        <w:t>Figure 5</w:t>
      </w:r>
      <w:r w:rsidR="00C56CCC" w:rsidRPr="00D712DF">
        <w:rPr>
          <w:rStyle w:val="CrossReference"/>
        </w:rPr>
        <w:fldChar w:fldCharType="end"/>
      </w:r>
      <w:r w:rsidR="00C56CCC">
        <w:t>)</w:t>
      </w:r>
      <w:r w:rsidR="00E858B1">
        <w:t xml:space="preserve">. You can </w:t>
      </w:r>
      <w:r>
        <w:t xml:space="preserve">use this menu to </w:t>
      </w:r>
      <w:r w:rsidR="00E858B1">
        <w:t xml:space="preserve">navigate through the </w:t>
      </w:r>
      <w:r>
        <w:t>available</w:t>
      </w:r>
      <w:r w:rsidR="00E858B1">
        <w:t xml:space="preserve"> tasks. 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444E" w:rsidTr="00F2444E">
        <w:tc>
          <w:tcPr>
            <w:tcW w:w="9576" w:type="dxa"/>
          </w:tcPr>
          <w:p w:rsidR="008A3DAF" w:rsidRPr="008A3DAF" w:rsidRDefault="00F2444E" w:rsidP="008A3DAF">
            <w:pPr>
              <w:pStyle w:val="ListNumber"/>
              <w:numPr>
                <w:ilvl w:val="0"/>
                <w:numId w:val="35"/>
              </w:numPr>
              <w:ind w:left="360"/>
              <w:rPr>
                <w:rStyle w:val="Strong"/>
                <w:b w:val="0"/>
                <w:bCs w:val="0"/>
              </w:rPr>
            </w:pPr>
            <w:r>
              <w:t>To collapse the navigation menu, click [</w:t>
            </w:r>
            <w:r>
              <w:rPr>
                <w:rStyle w:val="Strong"/>
              </w:rPr>
              <w:t>Menu</w:t>
            </w:r>
            <w:r>
              <w:rPr>
                <w:rStyle w:val="Strong"/>
                <w:b w:val="0"/>
              </w:rPr>
              <w:t>].</w:t>
            </w:r>
            <w:r w:rsidR="008A3DAF">
              <w:rPr>
                <w:rStyle w:val="Strong"/>
                <w:b w:val="0"/>
              </w:rPr>
              <w:t xml:space="preserve"> </w:t>
            </w:r>
          </w:p>
          <w:p w:rsidR="00F2444E" w:rsidRDefault="00F2444E" w:rsidP="008A3DAF">
            <w:pPr>
              <w:pStyle w:val="ListNumber"/>
              <w:numPr>
                <w:ilvl w:val="0"/>
                <w:numId w:val="35"/>
              </w:numPr>
              <w:ind w:left="360"/>
            </w:pPr>
            <w:r w:rsidRPr="008A3DAF">
              <w:rPr>
                <w:rStyle w:val="Strong"/>
                <w:b w:val="0"/>
              </w:rPr>
              <w:t>To expand the</w:t>
            </w:r>
            <w:r w:rsidR="008A3DAF" w:rsidRPr="008A3DAF">
              <w:rPr>
                <w:rStyle w:val="Strong"/>
                <w:b w:val="0"/>
              </w:rPr>
              <w:t xml:space="preserve"> collapsed</w:t>
            </w:r>
            <w:r w:rsidRPr="008A3DAF">
              <w:rPr>
                <w:rStyle w:val="Strong"/>
                <w:b w:val="0"/>
              </w:rPr>
              <w:t xml:space="preserve"> navigation menu, click [</w:t>
            </w:r>
            <w:r w:rsidRPr="00F2444E">
              <w:rPr>
                <w:rStyle w:val="Strong"/>
              </w:rPr>
              <w:t>Menu</w:t>
            </w:r>
            <w:r w:rsidRPr="008A3DAF">
              <w:rPr>
                <w:rStyle w:val="Strong"/>
                <w:b w:val="0"/>
              </w:rPr>
              <w:t xml:space="preserve">] </w:t>
            </w:r>
            <w:r w:rsidR="008A3DAF" w:rsidRPr="008A3DAF">
              <w:rPr>
                <w:rStyle w:val="Strong"/>
                <w:b w:val="0"/>
              </w:rPr>
              <w:t>again</w:t>
            </w:r>
            <w:r w:rsidRPr="008A3DAF">
              <w:rPr>
                <w:rStyle w:val="Strong"/>
                <w:b w:val="0"/>
              </w:rPr>
              <w:t>.</w:t>
            </w:r>
          </w:p>
        </w:tc>
      </w:tr>
    </w:tbl>
    <w:p w:rsidR="005A239F" w:rsidRDefault="005A239F" w:rsidP="00E858B1"/>
    <w:p w:rsidR="005A239F" w:rsidRDefault="005A239F" w:rsidP="005A239F">
      <w:pPr>
        <w:pStyle w:val="Caption"/>
        <w:keepNext/>
      </w:pPr>
      <w:bookmarkStart w:id="25" w:name="_Ref390775186"/>
      <w:bookmarkStart w:id="26" w:name="_Toc399403348"/>
      <w:r>
        <w:t xml:space="preserve">Figure </w:t>
      </w:r>
      <w:fldSimple w:instr=" SEQ Figure \* ARABIC ">
        <w:r w:rsidR="00546F08">
          <w:rPr>
            <w:noProof/>
          </w:rPr>
          <w:t>5</w:t>
        </w:r>
      </w:fldSimple>
      <w:bookmarkEnd w:id="25"/>
      <w:r>
        <w:t>. Navigation Menu</w:t>
      </w:r>
      <w:bookmarkEnd w:id="26"/>
    </w:p>
    <w:p w:rsidR="005A239F" w:rsidRDefault="0062175E" w:rsidP="005A239F">
      <w:pPr>
        <w:jc w:val="center"/>
      </w:pPr>
      <w:r>
        <w:rPr>
          <w:noProof/>
        </w:rPr>
        <w:drawing>
          <wp:inline distT="0" distB="0" distL="0" distR="0" wp14:anchorId="727C7506" wp14:editId="0FFD87EF">
            <wp:extent cx="2352675" cy="24384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58B1" w:rsidRDefault="00E858B1" w:rsidP="00E858B1">
      <w:pPr>
        <w:pStyle w:val="Heading1"/>
      </w:pPr>
      <w:bookmarkStart w:id="27" w:name="_Section_III._Understanding"/>
      <w:bookmarkStart w:id="28" w:name="_Section_III._Managing"/>
      <w:bookmarkStart w:id="29" w:name="_Ref390772639"/>
      <w:bookmarkStart w:id="30" w:name="_Toc399403339"/>
      <w:bookmarkEnd w:id="27"/>
      <w:bookmarkEnd w:id="28"/>
      <w:r>
        <w:t xml:space="preserve">Section III. Performing </w:t>
      </w:r>
      <w:r w:rsidR="00E254BF">
        <w:t>Permissions</w:t>
      </w:r>
      <w:r>
        <w:t xml:space="preserve"> Tasks</w:t>
      </w:r>
      <w:bookmarkEnd w:id="29"/>
      <w:bookmarkEnd w:id="30"/>
    </w:p>
    <w:p w:rsidR="005A239F" w:rsidRDefault="005A239F" w:rsidP="005A239F">
      <w:r>
        <w:t xml:space="preserve">This section describes how to </w:t>
      </w:r>
      <w:r w:rsidR="00FD6D3D">
        <w:t>manage roles and permissions</w:t>
      </w:r>
      <w:r>
        <w:t>. The overall process is as follows:</w:t>
      </w:r>
    </w:p>
    <w:p w:rsidR="005A239F" w:rsidRDefault="008A3DAF" w:rsidP="00014C39">
      <w:pPr>
        <w:pStyle w:val="ListNumber"/>
        <w:numPr>
          <w:ilvl w:val="0"/>
          <w:numId w:val="20"/>
        </w:numPr>
        <w:ind w:left="720"/>
      </w:pPr>
      <w:r>
        <w:t>Add</w:t>
      </w:r>
      <w:r w:rsidR="00FD6D3D">
        <w:t xml:space="preserve"> </w:t>
      </w:r>
      <w:r>
        <w:t>your tenant’s deployed components</w:t>
      </w:r>
      <w:r w:rsidR="005A239F">
        <w:t xml:space="preserve">. </w:t>
      </w:r>
    </w:p>
    <w:p w:rsidR="005A239F" w:rsidRDefault="00FD6D3D" w:rsidP="00014C39">
      <w:pPr>
        <w:pStyle w:val="ListNumber"/>
        <w:numPr>
          <w:ilvl w:val="0"/>
          <w:numId w:val="20"/>
        </w:numPr>
        <w:ind w:left="720"/>
      </w:pPr>
      <w:r>
        <w:t>Create the roles and associate them with an entity level.</w:t>
      </w:r>
    </w:p>
    <w:p w:rsidR="00BE7FC9" w:rsidRDefault="00FD6D3D" w:rsidP="00014C39">
      <w:pPr>
        <w:pStyle w:val="ListNumber"/>
        <w:numPr>
          <w:ilvl w:val="0"/>
          <w:numId w:val="20"/>
        </w:numPr>
        <w:ind w:left="720"/>
      </w:pPr>
      <w:r>
        <w:t>Create the permissions for each component.</w:t>
      </w:r>
    </w:p>
    <w:p w:rsidR="00FD6D3D" w:rsidRDefault="008A3DAF" w:rsidP="00014C39">
      <w:pPr>
        <w:pStyle w:val="ListNumber"/>
        <w:numPr>
          <w:ilvl w:val="0"/>
          <w:numId w:val="20"/>
        </w:numPr>
        <w:ind w:left="720"/>
      </w:pPr>
      <w:r>
        <w:t>Map</w:t>
      </w:r>
      <w:r w:rsidR="00FD6D3D">
        <w:t xml:space="preserve"> the roles </w:t>
      </w:r>
      <w:r>
        <w:t>to the appropriate</w:t>
      </w:r>
      <w:r w:rsidR="00BE7FC9">
        <w:t xml:space="preserve"> </w:t>
      </w:r>
      <w:r w:rsidR="00FD6D3D">
        <w:t>permissions.</w:t>
      </w:r>
    </w:p>
    <w:p w:rsidR="00BE7FC9" w:rsidRDefault="00BE7FC9" w:rsidP="00881863">
      <w:pPr>
        <w:pStyle w:val="Heading2"/>
      </w:pPr>
      <w:bookmarkStart w:id="31" w:name="_Toc399403340"/>
      <w:r>
        <w:t xml:space="preserve">Creating </w:t>
      </w:r>
      <w:r w:rsidR="001F15CC">
        <w:t xml:space="preserve">and Managing </w:t>
      </w:r>
      <w:r>
        <w:t>Components</w:t>
      </w:r>
      <w:bookmarkEnd w:id="31"/>
    </w:p>
    <w:p w:rsidR="00BE7FC9" w:rsidRDefault="00BE7FC9" w:rsidP="00881863">
      <w:pPr>
        <w:keepNext/>
        <w:keepLines/>
      </w:pPr>
      <w:r>
        <w:t>In order to create the roles and permissions for a component, y</w:t>
      </w:r>
      <w:r w:rsidR="00E12207">
        <w:t>ou must first add the component</w:t>
      </w:r>
      <w:r>
        <w:t xml:space="preserve"> to the Permissions System.</w:t>
      </w:r>
      <w:r w:rsidR="00E14A6C">
        <w:t xml:space="preserve"> You should add </w:t>
      </w:r>
      <w:r w:rsidR="00F6329D">
        <w:t>any</w:t>
      </w:r>
      <w:r w:rsidR="00E14A6C">
        <w:t xml:space="preserve"> deployed component that restricts access </w:t>
      </w:r>
      <w:r w:rsidR="00E12207">
        <w:t xml:space="preserve">to its features </w:t>
      </w:r>
      <w:r w:rsidR="00E14A6C">
        <w:t xml:space="preserve">based on users’ roles. </w:t>
      </w:r>
    </w:p>
    <w:p w:rsidR="00E14A6C" w:rsidRDefault="00E14A6C" w:rsidP="00881863">
      <w:pPr>
        <w:pStyle w:val="Caption"/>
        <w:keepNext/>
        <w:keepLines/>
      </w:pPr>
      <w:bookmarkStart w:id="32" w:name="_Ref390780379"/>
      <w:bookmarkStart w:id="33" w:name="_Toc399403349"/>
      <w:r>
        <w:t xml:space="preserve">Figure </w:t>
      </w:r>
      <w:fldSimple w:instr=" SEQ Figure \* ARABIC ">
        <w:r w:rsidR="00546F08">
          <w:rPr>
            <w:noProof/>
          </w:rPr>
          <w:t>6</w:t>
        </w:r>
      </w:fldSimple>
      <w:bookmarkEnd w:id="32"/>
      <w:r>
        <w:t xml:space="preserve">. </w:t>
      </w:r>
      <w:r w:rsidR="00FF749A">
        <w:t>Manage</w:t>
      </w:r>
      <w:r>
        <w:t xml:space="preserve"> Components Screen</w:t>
      </w:r>
      <w:bookmarkEnd w:id="33"/>
    </w:p>
    <w:p w:rsidR="00E14A6C" w:rsidRDefault="0062175E" w:rsidP="00881863">
      <w:pPr>
        <w:keepNext/>
        <w:keepLines/>
        <w:jc w:val="center"/>
      </w:pPr>
      <w:r>
        <w:rPr>
          <w:noProof/>
        </w:rPr>
        <w:drawing>
          <wp:inline distT="0" distB="0" distL="0" distR="0" wp14:anchorId="1CD9E20F" wp14:editId="4CB26103">
            <wp:extent cx="5467350" cy="28289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28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14A6C" w:rsidRDefault="00E14A6C" w:rsidP="002C4B94">
      <w:pPr>
        <w:keepLines/>
        <w:rPr>
          <w:rStyle w:val="Emphasis"/>
          <w:i w:val="0"/>
        </w:rPr>
      </w:pPr>
      <w:r>
        <w:t xml:space="preserve">You can </w:t>
      </w:r>
      <w:r w:rsidR="0062175E">
        <w:t>add and edit</w:t>
      </w:r>
      <w:r>
        <w:t xml:space="preserve"> components on the </w:t>
      </w:r>
      <w:r w:rsidR="0062175E" w:rsidRPr="005F2D37">
        <w:rPr>
          <w:rStyle w:val="Emphasis"/>
          <w:b/>
        </w:rPr>
        <w:t>Manage</w:t>
      </w:r>
      <w:r w:rsidRPr="005F2D37">
        <w:rPr>
          <w:rStyle w:val="Emphasis"/>
          <w:b/>
        </w:rPr>
        <w:t xml:space="preserve"> </w:t>
      </w:r>
      <w:r w:rsidRPr="005F2D37">
        <w:rPr>
          <w:rStyle w:val="Strong"/>
          <w:i/>
        </w:rPr>
        <w:t>Components</w:t>
      </w:r>
      <w:r>
        <w:rPr>
          <w:rStyle w:val="Emphasis"/>
          <w:b/>
        </w:rPr>
        <w:t xml:space="preserve"> </w:t>
      </w:r>
      <w:r>
        <w:rPr>
          <w:rStyle w:val="Emphasis"/>
          <w:i w:val="0"/>
        </w:rPr>
        <w:t>screen</w:t>
      </w:r>
      <w:r w:rsidR="00102124">
        <w:rPr>
          <w:rStyle w:val="Emphasis"/>
          <w:i w:val="0"/>
        </w:rPr>
        <w:t xml:space="preserve"> (see </w:t>
      </w:r>
      <w:r w:rsidR="00102124" w:rsidRPr="00D712DF">
        <w:rPr>
          <w:rStyle w:val="CrossReference"/>
        </w:rPr>
        <w:fldChar w:fldCharType="begin"/>
      </w:r>
      <w:r w:rsidR="00102124" w:rsidRPr="00D712DF">
        <w:rPr>
          <w:rStyle w:val="CrossReference"/>
        </w:rPr>
        <w:instrText xml:space="preserve"> REF _Ref390780379 \h </w:instrText>
      </w:r>
      <w:r w:rsidR="004D2012">
        <w:rPr>
          <w:rStyle w:val="CrossReference"/>
        </w:rPr>
        <w:instrText xml:space="preserve"> \* MERGEFORMAT </w:instrText>
      </w:r>
      <w:r w:rsidR="00102124" w:rsidRPr="00D712DF">
        <w:rPr>
          <w:rStyle w:val="CrossReference"/>
        </w:rPr>
      </w:r>
      <w:r w:rsidR="00102124" w:rsidRPr="00D712DF">
        <w:rPr>
          <w:rStyle w:val="CrossReference"/>
        </w:rPr>
        <w:fldChar w:fldCharType="separate"/>
      </w:r>
      <w:r w:rsidR="00546F08" w:rsidRPr="00D712DF">
        <w:rPr>
          <w:rStyle w:val="CrossReference"/>
        </w:rPr>
        <w:t>Figure 6</w:t>
      </w:r>
      <w:r w:rsidR="00102124" w:rsidRPr="00D712DF">
        <w:rPr>
          <w:rStyle w:val="CrossReference"/>
        </w:rPr>
        <w:fldChar w:fldCharType="end"/>
      </w:r>
      <w:r w:rsidR="00102124">
        <w:rPr>
          <w:rStyle w:val="Emphasis"/>
          <w:i w:val="0"/>
        </w:rPr>
        <w:t>)</w:t>
      </w:r>
      <w:r w:rsidR="008A3DAF">
        <w:rPr>
          <w:rStyle w:val="Emphasis"/>
          <w:i w:val="0"/>
        </w:rPr>
        <w:t xml:space="preserve">. </w:t>
      </w:r>
      <w:r w:rsidR="002421BB">
        <w:rPr>
          <w:rStyle w:val="Emphasis"/>
          <w:i w:val="0"/>
        </w:rPr>
        <w:t xml:space="preserve">The components that you add to the Permissions </w:t>
      </w:r>
      <w:r w:rsidR="009C200A">
        <w:rPr>
          <w:rStyle w:val="Emphasis"/>
          <w:i w:val="0"/>
        </w:rPr>
        <w:t>S</w:t>
      </w:r>
      <w:r w:rsidR="002421BB">
        <w:rPr>
          <w:rStyle w:val="Emphasis"/>
          <w:i w:val="0"/>
        </w:rPr>
        <w:t xml:space="preserve">ystem are displayed in the table on this screen. </w:t>
      </w:r>
      <w:r>
        <w:rPr>
          <w:rStyle w:val="Emphasis"/>
          <w:i w:val="0"/>
        </w:rPr>
        <w:t>You can add, edit, and delete the components in this table.</w:t>
      </w:r>
    </w:p>
    <w:p w:rsidR="00881863" w:rsidRDefault="00881863" w:rsidP="002C4B94">
      <w:pPr>
        <w:keepNext/>
        <w:keepLines/>
        <w:rPr>
          <w:rStyle w:val="Emphasis"/>
        </w:rPr>
      </w:pPr>
      <w:r>
        <w:rPr>
          <w:rStyle w:val="Emphasis"/>
        </w:rPr>
        <w:t>To add a component: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124" w:rsidTr="00102124">
        <w:tc>
          <w:tcPr>
            <w:tcW w:w="9576" w:type="dxa"/>
          </w:tcPr>
          <w:p w:rsidR="00102124" w:rsidRPr="008A3DAF" w:rsidRDefault="00102124" w:rsidP="008A3DAF">
            <w:pPr>
              <w:pStyle w:val="ListNumber"/>
              <w:rPr>
                <w:rStyle w:val="Emphasis"/>
                <w:i w:val="0"/>
              </w:rPr>
            </w:pPr>
            <w:r w:rsidRPr="008A3DAF">
              <w:rPr>
                <w:rStyle w:val="Emphasis"/>
                <w:i w:val="0"/>
              </w:rPr>
              <w:t>On the</w:t>
            </w:r>
            <w:r w:rsidR="008A3DAF">
              <w:rPr>
                <w:rStyle w:val="Emphasis"/>
                <w:i w:val="0"/>
              </w:rPr>
              <w:t xml:space="preserve"> Permissions System</w:t>
            </w:r>
            <w:r w:rsidRPr="008A3DAF">
              <w:rPr>
                <w:rStyle w:val="Emphasis"/>
                <w:i w:val="0"/>
              </w:rPr>
              <w:t xml:space="preserve"> home screen, click [</w:t>
            </w:r>
            <w:r w:rsidR="0062175E">
              <w:rPr>
                <w:rStyle w:val="Strong"/>
              </w:rPr>
              <w:t>Manage</w:t>
            </w:r>
            <w:r w:rsidRPr="00102124">
              <w:rPr>
                <w:rStyle w:val="Strong"/>
              </w:rPr>
              <w:t xml:space="preserve"> Components</w:t>
            </w:r>
            <w:r w:rsidRPr="008A3DAF">
              <w:rPr>
                <w:rStyle w:val="Emphasis"/>
                <w:i w:val="0"/>
              </w:rPr>
              <w:t xml:space="preserve">]. The </w:t>
            </w:r>
            <w:r w:rsidR="0062175E">
              <w:rPr>
                <w:rStyle w:val="Emphasis"/>
                <w:b/>
              </w:rPr>
              <w:t>Manage</w:t>
            </w:r>
            <w:r w:rsidRPr="008A3DAF">
              <w:rPr>
                <w:rStyle w:val="Emphasis"/>
                <w:b/>
              </w:rPr>
              <w:t xml:space="preserve"> Components </w:t>
            </w:r>
            <w:r w:rsidRPr="008A3DAF">
              <w:rPr>
                <w:rStyle w:val="Emphasis"/>
                <w:i w:val="0"/>
              </w:rPr>
              <w:t>screen loads.</w:t>
            </w:r>
          </w:p>
          <w:p w:rsidR="00102124" w:rsidRDefault="00102124" w:rsidP="008A3DAF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62175E">
              <w:rPr>
                <w:rStyle w:val="Emphasis"/>
                <w:b/>
              </w:rPr>
              <w:t>Manage</w:t>
            </w:r>
            <w:r>
              <w:rPr>
                <w:rStyle w:val="Emphasis"/>
                <w:b/>
              </w:rPr>
              <w:t xml:space="preserve"> Components </w:t>
            </w:r>
            <w:r>
              <w:rPr>
                <w:rStyle w:val="Emphasis"/>
                <w:i w:val="0"/>
              </w:rPr>
              <w:t>screen, click [</w:t>
            </w:r>
            <w:r>
              <w:rPr>
                <w:rStyle w:val="Emphasis"/>
                <w:b/>
                <w:i w:val="0"/>
              </w:rPr>
              <w:t>Add New Component</w:t>
            </w:r>
            <w:r>
              <w:rPr>
                <w:rStyle w:val="Strong"/>
                <w:b w:val="0"/>
              </w:rPr>
              <w:t xml:space="preserve">]. The </w:t>
            </w:r>
            <w:r>
              <w:rPr>
                <w:rStyle w:val="Emphasis"/>
              </w:rPr>
              <w:t>Add New Component</w:t>
            </w:r>
            <w:r>
              <w:rPr>
                <w:rStyle w:val="Emphasis"/>
                <w:i w:val="0"/>
              </w:rPr>
              <w:t xml:space="preserve"> </w:t>
            </w:r>
            <w:r w:rsidR="004D2012">
              <w:rPr>
                <w:rStyle w:val="Emphasis"/>
                <w:i w:val="0"/>
              </w:rPr>
              <w:t xml:space="preserve">popup </w:t>
            </w:r>
            <w:r>
              <w:rPr>
                <w:rStyle w:val="Emphasis"/>
                <w:i w:val="0"/>
              </w:rPr>
              <w:t>window opens.</w:t>
            </w:r>
          </w:p>
          <w:p w:rsidR="00102124" w:rsidRDefault="00102124" w:rsidP="008A3DAF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>
              <w:rPr>
                <w:rStyle w:val="Emphasis"/>
              </w:rPr>
              <w:t>Component</w:t>
            </w:r>
            <w:r>
              <w:rPr>
                <w:rStyle w:val="Emphasis"/>
                <w:i w:val="0"/>
              </w:rPr>
              <w:t xml:space="preserve"> field, enter the name </w:t>
            </w:r>
            <w:r w:rsidR="00AE7851">
              <w:rPr>
                <w:rStyle w:val="Emphasis"/>
                <w:i w:val="0"/>
              </w:rPr>
              <w:t xml:space="preserve">of </w:t>
            </w:r>
            <w:r>
              <w:rPr>
                <w:rStyle w:val="Emphasis"/>
                <w:i w:val="0"/>
              </w:rPr>
              <w:t>the component.</w:t>
            </w:r>
          </w:p>
          <w:p w:rsidR="00102124" w:rsidRPr="00102124" w:rsidRDefault="00102124" w:rsidP="008A3DAF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the new component, click [</w:t>
            </w:r>
            <w:r w:rsidRPr="00102124">
              <w:rPr>
                <w:rStyle w:val="Strong"/>
              </w:rPr>
              <w:t>Save</w:t>
            </w:r>
            <w:r>
              <w:rPr>
                <w:rStyle w:val="Emphasis"/>
                <w:i w:val="0"/>
              </w:rPr>
              <w:t>]. To save the component and enter another one, click [</w:t>
            </w:r>
            <w:r w:rsidRPr="00102124">
              <w:rPr>
                <w:rStyle w:val="Strong"/>
              </w:rPr>
              <w:t>Save and Add More</w:t>
            </w:r>
            <w:r>
              <w:rPr>
                <w:rStyle w:val="Emphasis"/>
                <w:i w:val="0"/>
              </w:rPr>
              <w:t>]. To cancel the operation without adding the component, click [</w:t>
            </w:r>
            <w:r w:rsidRPr="00102124">
              <w:rPr>
                <w:rStyle w:val="Strong"/>
              </w:rPr>
              <w:t>Cancel</w:t>
            </w:r>
            <w:r>
              <w:rPr>
                <w:rStyle w:val="Emphasis"/>
                <w:i w:val="0"/>
              </w:rPr>
              <w:t>].</w:t>
            </w:r>
          </w:p>
        </w:tc>
      </w:tr>
    </w:tbl>
    <w:p w:rsidR="00881863" w:rsidRDefault="00881863" w:rsidP="002C4B94">
      <w:pPr>
        <w:keepLines/>
        <w:rPr>
          <w:rStyle w:val="Emphasis"/>
          <w:i w:val="0"/>
        </w:rPr>
      </w:pPr>
    </w:p>
    <w:p w:rsidR="00102124" w:rsidRDefault="00102124" w:rsidP="002C4B94">
      <w:pPr>
        <w:keepLines/>
        <w:rPr>
          <w:rStyle w:val="Emphasis"/>
        </w:rPr>
      </w:pPr>
      <w:r>
        <w:rPr>
          <w:rStyle w:val="Emphasis"/>
        </w:rPr>
        <w:t>To edit an existing component: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124" w:rsidTr="00102124">
        <w:tc>
          <w:tcPr>
            <w:tcW w:w="9576" w:type="dxa"/>
          </w:tcPr>
          <w:p w:rsidR="00102124" w:rsidRDefault="00D54993" w:rsidP="002C4B94">
            <w:pPr>
              <w:pStyle w:val="ListNumber"/>
              <w:numPr>
                <w:ilvl w:val="0"/>
                <w:numId w:val="25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62175E">
              <w:rPr>
                <w:rStyle w:val="Emphasis"/>
                <w:b/>
              </w:rPr>
              <w:t>Manage</w:t>
            </w:r>
            <w:r w:rsidRPr="00D712DF">
              <w:rPr>
                <w:rStyle w:val="Emphasis"/>
                <w:b/>
              </w:rPr>
              <w:t xml:space="preserve"> Components</w:t>
            </w:r>
            <w:r w:rsidRPr="009B30AB">
              <w:rPr>
                <w:rStyle w:val="Emphasis"/>
              </w:rPr>
              <w:t xml:space="preserve"> </w:t>
            </w:r>
            <w:r w:rsidR="00AE7851">
              <w:rPr>
                <w:rStyle w:val="Emphasis"/>
                <w:i w:val="0"/>
              </w:rPr>
              <w:t>screen</w:t>
            </w:r>
            <w:r>
              <w:rPr>
                <w:rStyle w:val="Emphasis"/>
                <w:i w:val="0"/>
              </w:rPr>
              <w:t>, click [</w:t>
            </w:r>
            <w:r>
              <w:rPr>
                <w:i/>
                <w:iCs/>
                <w:noProof/>
              </w:rPr>
              <w:drawing>
                <wp:inline distT="0" distB="0" distL="0" distR="0" wp14:anchorId="700B6A42" wp14:editId="00F84CA2">
                  <wp:extent cx="228600" cy="237714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t="-3847" r="8000" b="3847"/>
                          <a:stretch/>
                        </pic:blipFill>
                        <pic:spPr bwMode="auto">
                          <a:xfrm>
                            <a:off x="0" y="0"/>
                            <a:ext cx="228600" cy="23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mphasis"/>
                <w:i w:val="0"/>
              </w:rPr>
              <w:t>]</w:t>
            </w:r>
            <w:r w:rsidR="00E12207">
              <w:rPr>
                <w:rStyle w:val="Emphasis"/>
                <w:i w:val="0"/>
              </w:rPr>
              <w:t xml:space="preserve"> in the Action column </w:t>
            </w:r>
            <w:r>
              <w:rPr>
                <w:rStyle w:val="Emphasis"/>
                <w:i w:val="0"/>
              </w:rPr>
              <w:t>next to a component</w:t>
            </w:r>
            <w:r w:rsidR="00D712DF">
              <w:rPr>
                <w:rStyle w:val="Emphasis"/>
                <w:i w:val="0"/>
              </w:rPr>
              <w:t xml:space="preserve"> </w:t>
            </w:r>
            <w:r w:rsidR="00CB62D8">
              <w:rPr>
                <w:rStyle w:val="Emphasis"/>
                <w:i w:val="0"/>
              </w:rPr>
              <w:t xml:space="preserve">displayed </w:t>
            </w:r>
            <w:r w:rsidR="00D712DF">
              <w:rPr>
                <w:rStyle w:val="Emphasis"/>
                <w:i w:val="0"/>
              </w:rPr>
              <w:t>in the table</w:t>
            </w:r>
            <w:r>
              <w:rPr>
                <w:rStyle w:val="Emphasis"/>
                <w:i w:val="0"/>
              </w:rPr>
              <w:t xml:space="preserve">. The </w:t>
            </w:r>
            <w:r w:rsidRPr="00D54993">
              <w:rPr>
                <w:rStyle w:val="Emphasis"/>
              </w:rPr>
              <w:t>Edit Component</w:t>
            </w:r>
            <w:r>
              <w:rPr>
                <w:rStyle w:val="Emphasis"/>
                <w:i w:val="0"/>
              </w:rPr>
              <w:t xml:space="preserve"> </w:t>
            </w:r>
            <w:r w:rsidR="00AE7851">
              <w:rPr>
                <w:rStyle w:val="Emphasis"/>
                <w:i w:val="0"/>
              </w:rPr>
              <w:t>pop</w:t>
            </w:r>
            <w:r w:rsidR="00DB18C7">
              <w:rPr>
                <w:rStyle w:val="Emphasis"/>
                <w:i w:val="0"/>
              </w:rPr>
              <w:t>-</w:t>
            </w:r>
            <w:r w:rsidR="00AE7851">
              <w:rPr>
                <w:rStyle w:val="Emphasis"/>
                <w:i w:val="0"/>
              </w:rPr>
              <w:t xml:space="preserve">up </w:t>
            </w:r>
            <w:r>
              <w:rPr>
                <w:rStyle w:val="Emphasis"/>
                <w:i w:val="0"/>
              </w:rPr>
              <w:t>window opens.</w:t>
            </w:r>
          </w:p>
          <w:p w:rsidR="00D54993" w:rsidRDefault="00D54993" w:rsidP="002C4B94">
            <w:pPr>
              <w:pStyle w:val="ListNumber"/>
              <w:numPr>
                <w:ilvl w:val="0"/>
                <w:numId w:val="25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 w:rsidRPr="002A0F8B">
              <w:rPr>
                <w:rStyle w:val="Emphasis"/>
              </w:rPr>
              <w:t>Component</w:t>
            </w:r>
            <w:r>
              <w:rPr>
                <w:rStyle w:val="Emphasis"/>
                <w:i w:val="0"/>
              </w:rPr>
              <w:t xml:space="preserve"> field, </w:t>
            </w:r>
            <w:r w:rsidR="000B2666">
              <w:rPr>
                <w:rStyle w:val="Emphasis"/>
                <w:i w:val="0"/>
              </w:rPr>
              <w:t>edit</w:t>
            </w:r>
            <w:r>
              <w:rPr>
                <w:rStyle w:val="Emphasis"/>
                <w:i w:val="0"/>
              </w:rPr>
              <w:t xml:space="preserve"> the component name. </w:t>
            </w:r>
          </w:p>
          <w:p w:rsidR="00D54993" w:rsidRPr="00102124" w:rsidRDefault="00D54993" w:rsidP="002C4B94">
            <w:pPr>
              <w:pStyle w:val="ListNumber"/>
              <w:numPr>
                <w:ilvl w:val="0"/>
                <w:numId w:val="25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your changes, click [</w:t>
            </w:r>
            <w:r w:rsidRPr="00D54993">
              <w:rPr>
                <w:rStyle w:val="Emphasis"/>
                <w:b/>
                <w:i w:val="0"/>
              </w:rPr>
              <w:t>Save</w:t>
            </w:r>
            <w:r>
              <w:rPr>
                <w:rStyle w:val="Emphasis"/>
                <w:i w:val="0"/>
              </w:rPr>
              <w:t>].</w:t>
            </w:r>
          </w:p>
        </w:tc>
      </w:tr>
    </w:tbl>
    <w:p w:rsidR="00102124" w:rsidRDefault="00102124" w:rsidP="002C4B94">
      <w:pPr>
        <w:keepLines/>
        <w:rPr>
          <w:rStyle w:val="Emphasis"/>
          <w:i w:val="0"/>
        </w:rPr>
      </w:pPr>
    </w:p>
    <w:p w:rsidR="00D54993" w:rsidRDefault="00D54993" w:rsidP="002C4B94">
      <w:pPr>
        <w:keepLines/>
        <w:rPr>
          <w:rStyle w:val="Emphasis"/>
        </w:rPr>
      </w:pPr>
      <w:r>
        <w:rPr>
          <w:rStyle w:val="Emphasis"/>
        </w:rPr>
        <w:t>To delete an existing component: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4993" w:rsidTr="00D54993">
        <w:tc>
          <w:tcPr>
            <w:tcW w:w="9576" w:type="dxa"/>
          </w:tcPr>
          <w:p w:rsidR="008A3DAF" w:rsidRDefault="002C4B94" w:rsidP="008A3DAF">
            <w:pPr>
              <w:pStyle w:val="ListNumber"/>
              <w:numPr>
                <w:ilvl w:val="0"/>
                <w:numId w:val="27"/>
              </w:numPr>
              <w:rPr>
                <w:rStyle w:val="Emphasis"/>
                <w:i w:val="0"/>
              </w:rPr>
            </w:pPr>
            <w:r w:rsidRPr="002C4B94">
              <w:rPr>
                <w:rStyle w:val="Emphasis"/>
                <w:i w:val="0"/>
              </w:rPr>
              <w:t xml:space="preserve">On the </w:t>
            </w:r>
            <w:r w:rsidR="0062175E">
              <w:rPr>
                <w:rStyle w:val="Emphasis"/>
                <w:b/>
              </w:rPr>
              <w:t>Manage</w:t>
            </w:r>
            <w:r w:rsidRPr="00D712DF">
              <w:rPr>
                <w:rStyle w:val="Emphasis"/>
                <w:b/>
              </w:rPr>
              <w:t xml:space="preserve"> Components</w:t>
            </w:r>
            <w:r w:rsidRPr="002C4B94">
              <w:rPr>
                <w:rStyle w:val="Emphasis"/>
                <w:b/>
              </w:rPr>
              <w:t xml:space="preserve"> </w:t>
            </w:r>
            <w:r w:rsidR="00AE7851">
              <w:rPr>
                <w:rStyle w:val="Emphasis"/>
                <w:i w:val="0"/>
              </w:rPr>
              <w:t>screen</w:t>
            </w:r>
            <w:r w:rsidRPr="002C4B94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50A0907B" wp14:editId="3AD3B047">
                  <wp:extent cx="228600" cy="234682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r="8000"/>
                          <a:stretch/>
                        </pic:blipFill>
                        <pic:spPr bwMode="auto">
                          <a:xfrm>
                            <a:off x="0" y="0"/>
                            <a:ext cx="228600" cy="23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B94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2C4B94">
              <w:rPr>
                <w:rStyle w:val="Emphasis"/>
                <w:i w:val="0"/>
              </w:rPr>
              <w:t>next to a component</w:t>
            </w:r>
            <w:r w:rsidR="00D712DF">
              <w:rPr>
                <w:rStyle w:val="Emphasis"/>
                <w:i w:val="0"/>
              </w:rPr>
              <w:t xml:space="preserve"> </w:t>
            </w:r>
            <w:r w:rsidR="00CB62D8">
              <w:rPr>
                <w:rStyle w:val="Emphasis"/>
                <w:i w:val="0"/>
              </w:rPr>
              <w:t xml:space="preserve">displayed </w:t>
            </w:r>
            <w:r w:rsidR="00D712DF">
              <w:rPr>
                <w:rStyle w:val="Emphasis"/>
                <w:i w:val="0"/>
              </w:rPr>
              <w:t>in the table</w:t>
            </w:r>
            <w:r w:rsidRPr="002C4B94">
              <w:rPr>
                <w:rStyle w:val="Emphasis"/>
                <w:i w:val="0"/>
              </w:rPr>
              <w:t xml:space="preserve">. </w:t>
            </w:r>
          </w:p>
          <w:p w:rsidR="002C4B94" w:rsidRPr="008A3DAF" w:rsidRDefault="002C4B94" w:rsidP="008A3DAF">
            <w:pPr>
              <w:pStyle w:val="ListNumber"/>
              <w:numPr>
                <w:ilvl w:val="0"/>
                <w:numId w:val="27"/>
              </w:numPr>
              <w:rPr>
                <w:rStyle w:val="Emphasis"/>
                <w:i w:val="0"/>
              </w:rPr>
            </w:pPr>
            <w:r w:rsidRPr="008A3DAF">
              <w:rPr>
                <w:rStyle w:val="Emphasis"/>
                <w:i w:val="0"/>
              </w:rPr>
              <w:t>In the warning box that pops up, click [</w:t>
            </w:r>
            <w:r w:rsidRPr="002C4B94">
              <w:rPr>
                <w:rStyle w:val="Strong"/>
              </w:rPr>
              <w:t>Yes, delete…</w:t>
            </w:r>
            <w:r w:rsidRPr="008A3DAF">
              <w:rPr>
                <w:rStyle w:val="Emphasis"/>
                <w:i w:val="0"/>
              </w:rPr>
              <w:t>].</w:t>
            </w:r>
          </w:p>
        </w:tc>
      </w:tr>
    </w:tbl>
    <w:p w:rsidR="00D54993" w:rsidRDefault="00D54993" w:rsidP="00881863">
      <w:pPr>
        <w:keepNext/>
        <w:keepLines/>
        <w:rPr>
          <w:rStyle w:val="Emphasis"/>
          <w:i w:val="0"/>
        </w:rPr>
      </w:pPr>
    </w:p>
    <w:p w:rsidR="002C4B94" w:rsidRDefault="002C4B94" w:rsidP="000914F5">
      <w:pPr>
        <w:pStyle w:val="Heading2"/>
        <w:pageBreakBefore/>
        <w:rPr>
          <w:rStyle w:val="Emphasis"/>
          <w:i w:val="0"/>
        </w:rPr>
      </w:pPr>
      <w:bookmarkStart w:id="34" w:name="_Toc399403341"/>
      <w:r>
        <w:rPr>
          <w:rStyle w:val="Emphasis"/>
          <w:i w:val="0"/>
        </w:rPr>
        <w:t xml:space="preserve">Creating </w:t>
      </w:r>
      <w:r w:rsidR="001F15CC">
        <w:rPr>
          <w:rStyle w:val="Emphasis"/>
          <w:i w:val="0"/>
        </w:rPr>
        <w:t xml:space="preserve">and Managing </w:t>
      </w:r>
      <w:r>
        <w:rPr>
          <w:rStyle w:val="Emphasis"/>
          <w:i w:val="0"/>
        </w:rPr>
        <w:t>Roles</w:t>
      </w:r>
      <w:bookmarkEnd w:id="34"/>
    </w:p>
    <w:p w:rsidR="000B2666" w:rsidRPr="000914F5" w:rsidRDefault="002C4B94" w:rsidP="002C4B94">
      <w:pPr>
        <w:rPr>
          <w:rStyle w:val="Emphasis"/>
        </w:rPr>
      </w:pPr>
      <w:r>
        <w:t>After adding components to the Permissions System, you can create user roles.</w:t>
      </w:r>
      <w:r w:rsidR="001F15CC">
        <w:t xml:space="preserve"> </w:t>
      </w:r>
      <w:r w:rsidR="002421BB">
        <w:t>A</w:t>
      </w:r>
      <w:r w:rsidR="001F15CC">
        <w:t xml:space="preserve"> user role can be associated with zero, one, or multiple entity levels. The entity </w:t>
      </w:r>
      <w:r w:rsidR="00AE7851">
        <w:t xml:space="preserve">with which </w:t>
      </w:r>
      <w:r w:rsidR="001F15CC">
        <w:t xml:space="preserve">a role </w:t>
      </w:r>
      <w:r w:rsidR="00AE7851">
        <w:t xml:space="preserve">is associated </w:t>
      </w:r>
      <w:r w:rsidR="001F15CC">
        <w:t>determines the access level for users with that role. For example, a</w:t>
      </w:r>
      <w:r w:rsidR="00964277">
        <w:t>n</w:t>
      </w:r>
      <w:r w:rsidR="001F15CC">
        <w:t xml:space="preserve"> </w:t>
      </w:r>
      <w:r w:rsidR="00964277">
        <w:t>Administration and Registration</w:t>
      </w:r>
      <w:r w:rsidR="000B2666">
        <w:t xml:space="preserve"> </w:t>
      </w:r>
      <w:r w:rsidR="00964277">
        <w:t>Tools</w:t>
      </w:r>
      <w:r w:rsidR="000B2666">
        <w:t xml:space="preserve"> </w:t>
      </w:r>
      <w:r w:rsidR="00FA3CBB">
        <w:t xml:space="preserve">(ART) </w:t>
      </w:r>
      <w:r w:rsidR="001F15CC">
        <w:t xml:space="preserve">user associated with the </w:t>
      </w:r>
      <w:r w:rsidR="000914F5">
        <w:t>state</w:t>
      </w:r>
      <w:r w:rsidR="001F15CC">
        <w:t xml:space="preserve"> entity level will be able to </w:t>
      </w:r>
      <w:r w:rsidR="000B2666">
        <w:t>manage</w:t>
      </w:r>
      <w:r w:rsidR="000914F5">
        <w:t xml:space="preserve"> </w:t>
      </w:r>
      <w:r w:rsidR="002421BB">
        <w:t>entity records</w:t>
      </w:r>
      <w:r w:rsidR="000B2666">
        <w:t xml:space="preserve"> within his or her </w:t>
      </w:r>
      <w:r w:rsidR="002421BB">
        <w:t>state</w:t>
      </w:r>
      <w:r w:rsidR="001F15CC">
        <w:t xml:space="preserve">. </w:t>
      </w:r>
    </w:p>
    <w:p w:rsidR="002C4B94" w:rsidRDefault="001F15CC" w:rsidP="002C4B94">
      <w:r>
        <w:t>Roles can be associated with the following entity levels in the Smarter Balanced hierarchy:</w:t>
      </w:r>
    </w:p>
    <w:p w:rsidR="001F15CC" w:rsidRDefault="001F15CC" w:rsidP="001F15CC">
      <w:pPr>
        <w:numPr>
          <w:ilvl w:val="0"/>
          <w:numId w:val="28"/>
        </w:numPr>
      </w:pPr>
      <w:r>
        <w:t>Client</w:t>
      </w:r>
    </w:p>
    <w:p w:rsidR="001F15CC" w:rsidRDefault="001F15CC" w:rsidP="001F15CC">
      <w:pPr>
        <w:numPr>
          <w:ilvl w:val="0"/>
          <w:numId w:val="28"/>
        </w:numPr>
      </w:pPr>
      <w:r>
        <w:t>Group of States</w:t>
      </w:r>
    </w:p>
    <w:p w:rsidR="001F15CC" w:rsidRDefault="001F15CC" w:rsidP="001F15CC">
      <w:pPr>
        <w:numPr>
          <w:ilvl w:val="0"/>
          <w:numId w:val="28"/>
        </w:numPr>
      </w:pPr>
      <w:r>
        <w:t>State</w:t>
      </w:r>
    </w:p>
    <w:p w:rsidR="001F15CC" w:rsidRDefault="001F15CC" w:rsidP="001F15CC">
      <w:pPr>
        <w:numPr>
          <w:ilvl w:val="0"/>
          <w:numId w:val="28"/>
        </w:numPr>
      </w:pPr>
      <w:r>
        <w:t>Group of Districts</w:t>
      </w:r>
    </w:p>
    <w:p w:rsidR="001F15CC" w:rsidRDefault="001F15CC" w:rsidP="001F15CC">
      <w:pPr>
        <w:numPr>
          <w:ilvl w:val="0"/>
          <w:numId w:val="28"/>
        </w:numPr>
      </w:pPr>
      <w:r>
        <w:t>District</w:t>
      </w:r>
    </w:p>
    <w:p w:rsidR="001F15CC" w:rsidRDefault="001F15CC" w:rsidP="001F15CC">
      <w:pPr>
        <w:numPr>
          <w:ilvl w:val="0"/>
          <w:numId w:val="28"/>
        </w:numPr>
      </w:pPr>
      <w:r>
        <w:t>Group of Institutions</w:t>
      </w:r>
    </w:p>
    <w:p w:rsidR="001F15CC" w:rsidRDefault="001F15CC" w:rsidP="001F15CC">
      <w:pPr>
        <w:numPr>
          <w:ilvl w:val="0"/>
          <w:numId w:val="28"/>
        </w:numPr>
      </w:pPr>
      <w:r>
        <w:t>Institution</w:t>
      </w:r>
    </w:p>
    <w:p w:rsidR="009125DD" w:rsidRDefault="009125DD" w:rsidP="009125DD">
      <w:pPr>
        <w:pStyle w:val="Caption"/>
        <w:keepNext/>
      </w:pPr>
      <w:bookmarkStart w:id="35" w:name="_Ref390952824"/>
      <w:bookmarkStart w:id="36" w:name="_Toc399403350"/>
      <w:r>
        <w:t xml:space="preserve">Figure </w:t>
      </w:r>
      <w:fldSimple w:instr=" SEQ Figure \* ARABIC ">
        <w:r w:rsidR="00546F08">
          <w:rPr>
            <w:noProof/>
          </w:rPr>
          <w:t>7</w:t>
        </w:r>
      </w:fldSimple>
      <w:bookmarkEnd w:id="35"/>
      <w:r>
        <w:t xml:space="preserve">. </w:t>
      </w:r>
      <w:r w:rsidR="00FF749A">
        <w:t>Manage</w:t>
      </w:r>
      <w:r>
        <w:t xml:space="preserve"> Roles Screen</w:t>
      </w:r>
      <w:bookmarkEnd w:id="36"/>
    </w:p>
    <w:p w:rsidR="009125DD" w:rsidRDefault="005B3FA1" w:rsidP="009125DD">
      <w:pPr>
        <w:jc w:val="center"/>
      </w:pPr>
      <w:r>
        <w:rPr>
          <w:noProof/>
        </w:rPr>
        <w:drawing>
          <wp:inline distT="0" distB="0" distL="0" distR="0" wp14:anchorId="5C573D44" wp14:editId="1790251A">
            <wp:extent cx="5486400" cy="3050931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9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329D" w:rsidRDefault="003A7E3A" w:rsidP="009125DD">
      <w:pPr>
        <w:keepLines/>
        <w:rPr>
          <w:rStyle w:val="Emphasis"/>
          <w:i w:val="0"/>
        </w:rPr>
      </w:pPr>
      <w:r>
        <w:t>You can add and edit</w:t>
      </w:r>
      <w:r w:rsidR="009125DD">
        <w:t xml:space="preserve"> roles on the </w:t>
      </w:r>
      <w:r>
        <w:rPr>
          <w:rStyle w:val="Emphasis"/>
          <w:b/>
        </w:rPr>
        <w:t xml:space="preserve">Manage </w:t>
      </w:r>
      <w:r w:rsidR="009125DD">
        <w:rPr>
          <w:rStyle w:val="Strong"/>
          <w:i/>
        </w:rPr>
        <w:t>Roles</w:t>
      </w:r>
      <w:r w:rsidR="009125DD">
        <w:rPr>
          <w:rStyle w:val="Emphasis"/>
          <w:b/>
        </w:rPr>
        <w:t xml:space="preserve"> </w:t>
      </w:r>
      <w:r w:rsidR="009125DD">
        <w:rPr>
          <w:rStyle w:val="Emphasis"/>
          <w:i w:val="0"/>
        </w:rPr>
        <w:t>screen (see</w:t>
      </w:r>
      <w:r w:rsidR="00F6329D">
        <w:rPr>
          <w:rStyle w:val="Emphasis"/>
          <w:i w:val="0"/>
        </w:rPr>
        <w:t xml:space="preserve"> </w:t>
      </w:r>
      <w:r w:rsidR="00F6329D" w:rsidRPr="00BA6B8D">
        <w:rPr>
          <w:rStyle w:val="CrossReference"/>
        </w:rPr>
        <w:fldChar w:fldCharType="begin"/>
      </w:r>
      <w:r w:rsidR="00F6329D" w:rsidRPr="00BA6B8D">
        <w:rPr>
          <w:rStyle w:val="CrossReference"/>
        </w:rPr>
        <w:instrText xml:space="preserve"> REF _Ref390952824 \h </w:instrText>
      </w:r>
      <w:r w:rsidR="004A54CC">
        <w:rPr>
          <w:rStyle w:val="CrossReference"/>
        </w:rPr>
        <w:instrText xml:space="preserve"> \* MERGEFORMAT </w:instrText>
      </w:r>
      <w:r w:rsidR="00F6329D" w:rsidRPr="00BA6B8D">
        <w:rPr>
          <w:rStyle w:val="CrossReference"/>
        </w:rPr>
      </w:r>
      <w:r w:rsidR="00F6329D" w:rsidRPr="00BA6B8D">
        <w:rPr>
          <w:rStyle w:val="CrossReference"/>
        </w:rPr>
        <w:fldChar w:fldCharType="separate"/>
      </w:r>
      <w:r w:rsidR="00546F08" w:rsidRPr="00BA6B8D">
        <w:rPr>
          <w:rStyle w:val="CrossReference"/>
        </w:rPr>
        <w:t>Figure 7</w:t>
      </w:r>
      <w:r w:rsidR="00F6329D" w:rsidRPr="00BA6B8D">
        <w:rPr>
          <w:rStyle w:val="CrossReference"/>
        </w:rPr>
        <w:fldChar w:fldCharType="end"/>
      </w:r>
      <w:r w:rsidR="009125DD">
        <w:rPr>
          <w:rStyle w:val="Emphasis"/>
          <w:i w:val="0"/>
        </w:rPr>
        <w:t>)</w:t>
      </w:r>
      <w:r w:rsidR="001C51BA">
        <w:rPr>
          <w:rStyle w:val="Emphasis"/>
          <w:i w:val="0"/>
        </w:rPr>
        <w:t xml:space="preserve">. The </w:t>
      </w:r>
      <w:r w:rsidR="009125DD">
        <w:rPr>
          <w:rStyle w:val="Emphasis"/>
          <w:i w:val="0"/>
        </w:rPr>
        <w:t>table</w:t>
      </w:r>
      <w:r w:rsidR="001C51BA">
        <w:rPr>
          <w:rStyle w:val="Emphasis"/>
          <w:i w:val="0"/>
        </w:rPr>
        <w:t xml:space="preserve"> on this screen displays</w:t>
      </w:r>
      <w:r w:rsidR="009125DD">
        <w:rPr>
          <w:rStyle w:val="Emphasis"/>
          <w:i w:val="0"/>
        </w:rPr>
        <w:t xml:space="preserve"> the roles that you add to the Permissions System </w:t>
      </w:r>
      <w:r w:rsidR="00CC32B0">
        <w:rPr>
          <w:rStyle w:val="Emphasis"/>
          <w:i w:val="0"/>
        </w:rPr>
        <w:t>along with</w:t>
      </w:r>
      <w:r w:rsidR="009125DD">
        <w:rPr>
          <w:rStyle w:val="Emphasis"/>
          <w:i w:val="0"/>
        </w:rPr>
        <w:t xml:space="preserve"> their associated entity levels. You can add, edit, and delete the roles in this table, as well as associate roles with entity levels.</w:t>
      </w:r>
      <w:r w:rsidR="00F6329D">
        <w:rPr>
          <w:rStyle w:val="Emphasis"/>
          <w:i w:val="0"/>
        </w:rPr>
        <w:t xml:space="preserve"> </w:t>
      </w:r>
    </w:p>
    <w:tbl>
      <w:tblPr>
        <w:tblStyle w:val="TableNote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BA6B8D" w:rsidTr="00BA6B8D">
        <w:tc>
          <w:tcPr>
            <w:tcW w:w="720" w:type="dxa"/>
            <w:hideMark/>
          </w:tcPr>
          <w:p w:rsidR="00BA6B8D" w:rsidRDefault="00BA6B8D" w:rsidP="00BA6B8D">
            <w:pPr>
              <w:pStyle w:val="NoteIcon"/>
              <w:rPr>
                <w:sz w:val="20"/>
              </w:rPr>
            </w:pPr>
            <w:r>
              <w:drawing>
                <wp:inline distT="0" distB="0" distL="0" distR="0" wp14:anchorId="4FA50BEC" wp14:editId="09C74710">
                  <wp:extent cx="374015" cy="294005"/>
                  <wp:effectExtent l="0" t="0" r="0" b="0"/>
                  <wp:docPr id="7" name="Picture 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hideMark/>
          </w:tcPr>
          <w:p w:rsidR="00BA6B8D" w:rsidRPr="00BA6B8D" w:rsidRDefault="00BA6B8D" w:rsidP="003A7E3A">
            <w:pPr>
              <w:keepLines/>
              <w:ind w:left="90"/>
              <w:rPr>
                <w:iCs/>
              </w:rPr>
            </w:pPr>
            <w:r>
              <w:rPr>
                <w:rStyle w:val="Emphasis"/>
                <w:i w:val="0"/>
              </w:rPr>
              <w:t xml:space="preserve">This table also includes a </w:t>
            </w:r>
            <w:r w:rsidR="003A7E3A">
              <w:rPr>
                <w:rStyle w:val="Emphasis"/>
                <w:i w:val="0"/>
              </w:rPr>
              <w:t>Protected Role</w:t>
            </w:r>
            <w:r>
              <w:rPr>
                <w:rStyle w:val="Emphasis"/>
                <w:i w:val="0"/>
              </w:rPr>
              <w:t xml:space="preserve"> column. </w:t>
            </w:r>
            <w:r w:rsidR="003A7E3A">
              <w:rPr>
                <w:rStyle w:val="Emphasis"/>
                <w:i w:val="0"/>
              </w:rPr>
              <w:t xml:space="preserve">If you mark the checkbox in this </w:t>
            </w:r>
            <w:r>
              <w:rPr>
                <w:rStyle w:val="Emphasis"/>
                <w:i w:val="0"/>
              </w:rPr>
              <w:t xml:space="preserve">column for a role, then only users with that role will be able to add other </w:t>
            </w:r>
            <w:r w:rsidR="003A7E3A">
              <w:rPr>
                <w:rStyle w:val="Emphasis"/>
                <w:i w:val="0"/>
              </w:rPr>
              <w:t>users</w:t>
            </w:r>
            <w:r>
              <w:rPr>
                <w:rStyle w:val="Emphasis"/>
                <w:i w:val="0"/>
              </w:rPr>
              <w:t xml:space="preserve"> with that role in </w:t>
            </w:r>
            <w:r w:rsidR="00964277">
              <w:rPr>
                <w:rStyle w:val="Emphasis"/>
                <w:i w:val="0"/>
              </w:rPr>
              <w:t>ART</w:t>
            </w:r>
            <w:r>
              <w:rPr>
                <w:rStyle w:val="Emphasis"/>
                <w:i w:val="0"/>
              </w:rPr>
              <w:t xml:space="preserve">. For example, marking the </w:t>
            </w:r>
            <w:r w:rsidR="003A7E3A">
              <w:rPr>
                <w:rStyle w:val="Emphasis"/>
                <w:i w:val="0"/>
              </w:rPr>
              <w:t>Protected Role</w:t>
            </w:r>
            <w:r>
              <w:rPr>
                <w:rStyle w:val="Emphasis"/>
                <w:i w:val="0"/>
              </w:rPr>
              <w:t xml:space="preserve"> checkbox for the Administrator role would mean that only an Administrator can add other Administrator </w:t>
            </w:r>
            <w:r w:rsidR="003A7E3A">
              <w:rPr>
                <w:rStyle w:val="Emphasis"/>
                <w:i w:val="0"/>
              </w:rPr>
              <w:t>user</w:t>
            </w:r>
            <w:r>
              <w:rPr>
                <w:rStyle w:val="Emphasis"/>
                <w:i w:val="0"/>
              </w:rPr>
              <w:t xml:space="preserve"> records in </w:t>
            </w:r>
            <w:r w:rsidR="00964277">
              <w:rPr>
                <w:rStyle w:val="Emphasis"/>
                <w:i w:val="0"/>
              </w:rPr>
              <w:t>ART</w:t>
            </w:r>
            <w:r>
              <w:rPr>
                <w:rStyle w:val="Emphasis"/>
                <w:i w:val="0"/>
              </w:rPr>
              <w:t>.</w:t>
            </w:r>
          </w:p>
        </w:tc>
      </w:tr>
    </w:tbl>
    <w:p w:rsidR="00BA6B8D" w:rsidRDefault="00BA6B8D" w:rsidP="009125DD">
      <w:pPr>
        <w:keepLines/>
        <w:rPr>
          <w:rStyle w:val="Emphasis"/>
          <w:i w:val="0"/>
        </w:rPr>
      </w:pPr>
    </w:p>
    <w:p w:rsidR="002A0F8B" w:rsidRDefault="002A0F8B" w:rsidP="009125DD">
      <w:pPr>
        <w:keepLines/>
        <w:rPr>
          <w:rStyle w:val="Emphasis"/>
        </w:rPr>
      </w:pPr>
      <w:r>
        <w:rPr>
          <w:rStyle w:val="Emphasis"/>
        </w:rPr>
        <w:t>To add a new role: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0F8B" w:rsidTr="002A0F8B">
        <w:tc>
          <w:tcPr>
            <w:tcW w:w="9576" w:type="dxa"/>
          </w:tcPr>
          <w:p w:rsidR="002A0F8B" w:rsidRPr="00EA2D78" w:rsidRDefault="002A0F8B" w:rsidP="00EA2D78">
            <w:pPr>
              <w:pStyle w:val="ListNumber"/>
              <w:numPr>
                <w:ilvl w:val="0"/>
                <w:numId w:val="40"/>
              </w:numPr>
              <w:rPr>
                <w:rStyle w:val="Emphasis"/>
                <w:i w:val="0"/>
              </w:rPr>
            </w:pPr>
            <w:r w:rsidRPr="00EA2D78">
              <w:rPr>
                <w:rStyle w:val="Emphasis"/>
                <w:i w:val="0"/>
              </w:rPr>
              <w:t>On the Permissions System home screen, click [</w:t>
            </w:r>
            <w:r w:rsidR="003A7E3A">
              <w:rPr>
                <w:rStyle w:val="Emphasis"/>
                <w:b/>
                <w:i w:val="0"/>
              </w:rPr>
              <w:t>Manage</w:t>
            </w:r>
            <w:r w:rsidRPr="00EA2D78">
              <w:rPr>
                <w:rStyle w:val="Emphasis"/>
                <w:b/>
                <w:i w:val="0"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]. The </w:t>
            </w:r>
            <w:r w:rsidR="003A7E3A">
              <w:rPr>
                <w:rStyle w:val="Emphasis"/>
                <w:b/>
              </w:rPr>
              <w:t>Manage</w:t>
            </w:r>
            <w:r w:rsidRPr="00EA2D78">
              <w:rPr>
                <w:rStyle w:val="Emphasis"/>
                <w:b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 screen </w:t>
            </w:r>
            <w:r w:rsidR="00EA2D78" w:rsidRPr="00EA2D78">
              <w:rPr>
                <w:rStyle w:val="Emphasis"/>
                <w:i w:val="0"/>
              </w:rPr>
              <w:t>loads</w:t>
            </w:r>
            <w:r w:rsidRPr="00EA2D78">
              <w:rPr>
                <w:rStyle w:val="Emphasis"/>
                <w:i w:val="0"/>
              </w:rPr>
              <w:t>.</w:t>
            </w:r>
          </w:p>
          <w:p w:rsidR="002A0F8B" w:rsidRDefault="004A54CC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EA2D78">
              <w:rPr>
                <w:rStyle w:val="Emphasis"/>
                <w:b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 screen</w:t>
            </w:r>
            <w:r>
              <w:rPr>
                <w:rStyle w:val="Emphasis"/>
                <w:i w:val="0"/>
              </w:rPr>
              <w:t>, c</w:t>
            </w:r>
            <w:r w:rsidR="002A0F8B">
              <w:rPr>
                <w:rStyle w:val="Emphasis"/>
                <w:i w:val="0"/>
              </w:rPr>
              <w:t>lick [</w:t>
            </w:r>
            <w:r w:rsidR="002A0F8B" w:rsidRPr="002A0F8B">
              <w:rPr>
                <w:rStyle w:val="Emphasis"/>
                <w:b/>
                <w:i w:val="0"/>
              </w:rPr>
              <w:t>Add New Role</w:t>
            </w:r>
            <w:r w:rsidR="002A0F8B">
              <w:rPr>
                <w:rStyle w:val="Emphasis"/>
                <w:i w:val="0"/>
              </w:rPr>
              <w:t xml:space="preserve">]. The </w:t>
            </w:r>
            <w:r w:rsidR="002A0F8B" w:rsidRPr="002A0F8B">
              <w:rPr>
                <w:rStyle w:val="Emphasis"/>
              </w:rPr>
              <w:t>Add New Role</w:t>
            </w:r>
            <w:r w:rsidR="002A0F8B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>pop</w:t>
            </w:r>
            <w:r w:rsidR="00DB18C7">
              <w:rPr>
                <w:rStyle w:val="Emphasis"/>
                <w:i w:val="0"/>
              </w:rPr>
              <w:t>-</w:t>
            </w:r>
            <w:r>
              <w:rPr>
                <w:rStyle w:val="Emphasis"/>
                <w:i w:val="0"/>
              </w:rPr>
              <w:t xml:space="preserve">up </w:t>
            </w:r>
            <w:r w:rsidR="002A0F8B">
              <w:rPr>
                <w:rStyle w:val="Emphasis"/>
                <w:i w:val="0"/>
              </w:rPr>
              <w:t>window opens.</w:t>
            </w:r>
          </w:p>
          <w:p w:rsidR="002A0F8B" w:rsidRDefault="002A0F8B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 w:rsidRPr="002A0F8B">
              <w:rPr>
                <w:rStyle w:val="Emphasis"/>
              </w:rPr>
              <w:t>Role</w:t>
            </w:r>
            <w:r>
              <w:rPr>
                <w:rStyle w:val="Emphasis"/>
                <w:i w:val="0"/>
              </w:rPr>
              <w:t xml:space="preserve"> field, enter the name of the new role.</w:t>
            </w:r>
          </w:p>
          <w:p w:rsidR="000B2666" w:rsidRPr="00BA6B8D" w:rsidRDefault="002A0F8B" w:rsidP="00BA6B8D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the new role, click [</w:t>
            </w:r>
            <w:r w:rsidRPr="00102124">
              <w:rPr>
                <w:rStyle w:val="Strong"/>
              </w:rPr>
              <w:t>Save</w:t>
            </w:r>
            <w:r>
              <w:rPr>
                <w:rStyle w:val="Emphasis"/>
                <w:i w:val="0"/>
              </w:rPr>
              <w:t>]. To save the role and enter another one, click [</w:t>
            </w:r>
            <w:r w:rsidRPr="00102124">
              <w:rPr>
                <w:rStyle w:val="Strong"/>
              </w:rPr>
              <w:t>Save and Add More</w:t>
            </w:r>
            <w:r>
              <w:rPr>
                <w:rStyle w:val="Emphasis"/>
                <w:i w:val="0"/>
              </w:rPr>
              <w:t xml:space="preserve">]. </w:t>
            </w:r>
          </w:p>
        </w:tc>
      </w:tr>
    </w:tbl>
    <w:p w:rsidR="000914F5" w:rsidRDefault="000914F5" w:rsidP="009125DD">
      <w:pPr>
        <w:keepLines/>
        <w:rPr>
          <w:rStyle w:val="Emphasis"/>
        </w:rPr>
      </w:pPr>
    </w:p>
    <w:p w:rsidR="00BB0B45" w:rsidRDefault="00BB0B45" w:rsidP="00BB0B45">
      <w:pPr>
        <w:keepLines/>
        <w:rPr>
          <w:rStyle w:val="Emphasis"/>
        </w:rPr>
      </w:pPr>
      <w:r>
        <w:rPr>
          <w:rStyle w:val="Emphasis"/>
        </w:rPr>
        <w:t xml:space="preserve">To </w:t>
      </w:r>
      <w:r w:rsidR="00B35CFB">
        <w:rPr>
          <w:rStyle w:val="Emphasis"/>
        </w:rPr>
        <w:t>establish entity-role associations</w:t>
      </w:r>
      <w:r>
        <w:rPr>
          <w:rStyle w:val="Emphasis"/>
        </w:rPr>
        <w:t>:</w:t>
      </w:r>
      <w:r w:rsidRPr="00BB0B45">
        <w:rPr>
          <w:rStyle w:val="Emphasis"/>
        </w:rPr>
        <w:t xml:space="preserve"> 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0B45" w:rsidTr="003A5FAC">
        <w:tc>
          <w:tcPr>
            <w:tcW w:w="9576" w:type="dxa"/>
          </w:tcPr>
          <w:p w:rsidR="00B35CFB" w:rsidRDefault="00BB0B45" w:rsidP="00BA6B8D">
            <w:pPr>
              <w:pStyle w:val="ListNumber"/>
              <w:numPr>
                <w:ilvl w:val="0"/>
                <w:numId w:val="46"/>
              </w:numPr>
              <w:rPr>
                <w:rStyle w:val="Emphasis"/>
                <w:i w:val="0"/>
              </w:rPr>
            </w:pPr>
            <w:r w:rsidRPr="00BB0B45"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B35CFB">
              <w:rPr>
                <w:rStyle w:val="Emphasis"/>
                <w:b/>
              </w:rPr>
              <w:t xml:space="preserve"> Roles</w:t>
            </w:r>
            <w:r w:rsidRPr="00B35CFB">
              <w:rPr>
                <w:rStyle w:val="Emphasis"/>
                <w:i w:val="0"/>
              </w:rPr>
              <w:t xml:space="preserve"> screen, </w:t>
            </w:r>
            <w:r>
              <w:rPr>
                <w:rStyle w:val="Emphasis"/>
                <w:i w:val="0"/>
              </w:rPr>
              <w:t xml:space="preserve">mark the checkbox in </w:t>
            </w:r>
            <w:r w:rsidR="00B35CFB">
              <w:rPr>
                <w:rStyle w:val="Emphasis"/>
                <w:i w:val="0"/>
              </w:rPr>
              <w:t>the required</w:t>
            </w:r>
            <w:r>
              <w:rPr>
                <w:rStyle w:val="Emphasis"/>
                <w:i w:val="0"/>
              </w:rPr>
              <w:t xml:space="preserve"> role’s row for each entity that should be associated with the role. </w:t>
            </w:r>
          </w:p>
          <w:p w:rsidR="00BB0B45" w:rsidRDefault="00BB0B45" w:rsidP="003A5FAC">
            <w:pPr>
              <w:pStyle w:val="ListNumber"/>
              <w:numPr>
                <w:ilvl w:val="0"/>
                <w:numId w:val="41"/>
              </w:numPr>
              <w:ind w:left="72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To remove a role’s association with an entity level, clear the checkbox for that entity level. </w:t>
            </w:r>
          </w:p>
          <w:p w:rsidR="00B35CFB" w:rsidRDefault="00B35CFB" w:rsidP="003A5FAC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To restrict a role so that only users with that role can add other users with that role, mark the checkbox in the </w:t>
            </w:r>
            <w:r w:rsidR="003A7E3A">
              <w:rPr>
                <w:rStyle w:val="Emphasis"/>
                <w:i w:val="0"/>
              </w:rPr>
              <w:t>Protected Role</w:t>
            </w:r>
            <w:r>
              <w:rPr>
                <w:rStyle w:val="Emphasis"/>
                <w:i w:val="0"/>
              </w:rPr>
              <w:t xml:space="preserve"> column.</w:t>
            </w:r>
          </w:p>
          <w:p w:rsidR="00BB0B45" w:rsidRPr="002A0F8B" w:rsidRDefault="00BA6B8D" w:rsidP="003A5FAC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your changes, c</w:t>
            </w:r>
            <w:r w:rsidR="00B35CFB">
              <w:rPr>
                <w:rStyle w:val="Emphasis"/>
                <w:i w:val="0"/>
              </w:rPr>
              <w:t>lick [</w:t>
            </w:r>
            <w:r w:rsidR="00B35CFB" w:rsidRPr="00BA19DC">
              <w:rPr>
                <w:rStyle w:val="Strong"/>
              </w:rPr>
              <w:t>Save</w:t>
            </w:r>
            <w:r w:rsidR="00B35CFB">
              <w:rPr>
                <w:rStyle w:val="Emphasis"/>
                <w:i w:val="0"/>
              </w:rPr>
              <w:t>].</w:t>
            </w:r>
          </w:p>
        </w:tc>
      </w:tr>
    </w:tbl>
    <w:p w:rsidR="00BB0B45" w:rsidRDefault="00BB0B45" w:rsidP="009125DD">
      <w:pPr>
        <w:keepLines/>
        <w:rPr>
          <w:rStyle w:val="Emphasis"/>
        </w:rPr>
      </w:pPr>
    </w:p>
    <w:p w:rsidR="002A0F8B" w:rsidRDefault="000B2666" w:rsidP="009125DD">
      <w:pPr>
        <w:keepLines/>
        <w:rPr>
          <w:rStyle w:val="Emphasis"/>
          <w:i w:val="0"/>
        </w:rPr>
      </w:pPr>
      <w:r>
        <w:rPr>
          <w:rStyle w:val="Emphasis"/>
        </w:rPr>
        <w:t xml:space="preserve">To edit a role: 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2666" w:rsidTr="000B2666">
        <w:tc>
          <w:tcPr>
            <w:tcW w:w="9576" w:type="dxa"/>
          </w:tcPr>
          <w:p w:rsidR="000B2666" w:rsidRPr="00EA2D78" w:rsidRDefault="000B2666" w:rsidP="00EA2D78">
            <w:pPr>
              <w:pStyle w:val="ListNumber"/>
              <w:numPr>
                <w:ilvl w:val="0"/>
                <w:numId w:val="39"/>
              </w:numPr>
              <w:rPr>
                <w:rStyle w:val="Emphasis"/>
                <w:i w:val="0"/>
              </w:rPr>
            </w:pPr>
            <w:r w:rsidRPr="00EA2D78"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BA6B8D">
              <w:rPr>
                <w:rStyle w:val="Emphasis"/>
                <w:b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 </w:t>
            </w:r>
            <w:r w:rsidR="00B35CFB">
              <w:rPr>
                <w:rStyle w:val="Emphasis"/>
                <w:i w:val="0"/>
              </w:rPr>
              <w:t>screen</w:t>
            </w:r>
            <w:r w:rsidRPr="00EA2D78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477E7FC4" wp14:editId="5AF85D17">
                  <wp:extent cx="228600" cy="2377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t="-3847" r="8000" b="3847"/>
                          <a:stretch/>
                        </pic:blipFill>
                        <pic:spPr bwMode="auto">
                          <a:xfrm>
                            <a:off x="0" y="0"/>
                            <a:ext cx="228600" cy="23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78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EA2D78">
              <w:rPr>
                <w:rStyle w:val="Emphasis"/>
                <w:i w:val="0"/>
              </w:rPr>
              <w:t>next to a role</w:t>
            </w:r>
            <w:r w:rsidR="00BA6B8D">
              <w:rPr>
                <w:rStyle w:val="Emphasis"/>
                <w:i w:val="0"/>
              </w:rPr>
              <w:t xml:space="preserve"> displayed in the table</w:t>
            </w:r>
            <w:r w:rsidRPr="00EA2D78">
              <w:rPr>
                <w:rStyle w:val="Emphasis"/>
                <w:i w:val="0"/>
              </w:rPr>
              <w:t xml:space="preserve">. The </w:t>
            </w:r>
            <w:r w:rsidRPr="000B2666">
              <w:rPr>
                <w:rStyle w:val="Emphasis"/>
              </w:rPr>
              <w:t>Edit Role</w:t>
            </w:r>
            <w:r w:rsidRPr="00EA2D78">
              <w:rPr>
                <w:rStyle w:val="Emphasis"/>
                <w:i w:val="0"/>
              </w:rPr>
              <w:t xml:space="preserve"> </w:t>
            </w:r>
            <w:r w:rsidR="00B35CFB">
              <w:rPr>
                <w:rStyle w:val="Emphasis"/>
                <w:i w:val="0"/>
              </w:rPr>
              <w:t xml:space="preserve">pop-up </w:t>
            </w:r>
            <w:r w:rsidRPr="00EA2D78">
              <w:rPr>
                <w:rStyle w:val="Emphasis"/>
                <w:i w:val="0"/>
              </w:rPr>
              <w:t>window opens.</w:t>
            </w:r>
          </w:p>
          <w:p w:rsidR="000B2666" w:rsidRDefault="000B2666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 w:rsidRPr="000B2666">
              <w:rPr>
                <w:rStyle w:val="Emphasis"/>
              </w:rPr>
              <w:t>Role</w:t>
            </w:r>
            <w:r>
              <w:rPr>
                <w:rStyle w:val="Emphasis"/>
                <w:i w:val="0"/>
              </w:rPr>
              <w:t xml:space="preserve"> </w:t>
            </w:r>
            <w:r w:rsidR="00B35CFB">
              <w:rPr>
                <w:rStyle w:val="Emphasis"/>
                <w:i w:val="0"/>
              </w:rPr>
              <w:t>field</w:t>
            </w:r>
            <w:r>
              <w:rPr>
                <w:rStyle w:val="Emphasis"/>
                <w:i w:val="0"/>
              </w:rPr>
              <w:t xml:space="preserve">, edit the name </w:t>
            </w:r>
            <w:r w:rsidR="000A4C27">
              <w:rPr>
                <w:rStyle w:val="Emphasis"/>
                <w:i w:val="0"/>
              </w:rPr>
              <w:t xml:space="preserve">of </w:t>
            </w:r>
            <w:r>
              <w:rPr>
                <w:rStyle w:val="Emphasis"/>
                <w:i w:val="0"/>
              </w:rPr>
              <w:t>the role.</w:t>
            </w:r>
          </w:p>
          <w:p w:rsidR="000B2666" w:rsidRDefault="000B2666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your changes, click [</w:t>
            </w:r>
            <w:r>
              <w:rPr>
                <w:rStyle w:val="Strong"/>
              </w:rPr>
              <w:t>Save</w:t>
            </w:r>
            <w:r>
              <w:rPr>
                <w:rStyle w:val="Strong"/>
                <w:b w:val="0"/>
              </w:rPr>
              <w:t>].</w:t>
            </w:r>
          </w:p>
        </w:tc>
      </w:tr>
    </w:tbl>
    <w:p w:rsidR="000B2666" w:rsidRPr="000B2666" w:rsidRDefault="000B2666" w:rsidP="009125DD">
      <w:pPr>
        <w:keepLines/>
        <w:rPr>
          <w:rStyle w:val="Emphasis"/>
          <w:i w:val="0"/>
        </w:rPr>
      </w:pPr>
    </w:p>
    <w:p w:rsidR="009125DD" w:rsidRDefault="009B30AB" w:rsidP="009125DD">
      <w:pPr>
        <w:rPr>
          <w:rStyle w:val="Emphasis"/>
        </w:rPr>
      </w:pPr>
      <w:r>
        <w:rPr>
          <w:rStyle w:val="Emphasis"/>
        </w:rPr>
        <w:t>To delete a role: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30AB" w:rsidTr="00546F08">
        <w:tc>
          <w:tcPr>
            <w:tcW w:w="9576" w:type="dxa"/>
          </w:tcPr>
          <w:p w:rsidR="00EA2D78" w:rsidRDefault="009B30AB" w:rsidP="00EA2D78">
            <w:pPr>
              <w:pStyle w:val="ListNumber"/>
              <w:numPr>
                <w:ilvl w:val="0"/>
                <w:numId w:val="42"/>
              </w:numPr>
              <w:rPr>
                <w:rStyle w:val="Emphasis"/>
                <w:i w:val="0"/>
              </w:rPr>
            </w:pPr>
            <w:r w:rsidRPr="009B30AB"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BA6B8D">
              <w:rPr>
                <w:rStyle w:val="Emphasis"/>
                <w:b/>
              </w:rPr>
              <w:t xml:space="preserve"> Roles</w:t>
            </w:r>
            <w:r w:rsidRPr="009B30AB">
              <w:rPr>
                <w:rStyle w:val="Emphasis"/>
                <w:b/>
              </w:rPr>
              <w:t xml:space="preserve"> </w:t>
            </w:r>
            <w:r w:rsidR="003A5FAC">
              <w:rPr>
                <w:rStyle w:val="Emphasis"/>
                <w:i w:val="0"/>
              </w:rPr>
              <w:t>screen</w:t>
            </w:r>
            <w:r w:rsidRPr="009B30AB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051821DC" wp14:editId="09D7BAFC">
                  <wp:extent cx="228600" cy="2346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r="8000"/>
                          <a:stretch/>
                        </pic:blipFill>
                        <pic:spPr bwMode="auto">
                          <a:xfrm>
                            <a:off x="0" y="0"/>
                            <a:ext cx="228600" cy="23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30AB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9B30AB">
              <w:rPr>
                <w:rStyle w:val="Emphasis"/>
                <w:i w:val="0"/>
              </w:rPr>
              <w:t xml:space="preserve">next to a </w:t>
            </w:r>
            <w:r>
              <w:rPr>
                <w:rStyle w:val="Emphasis"/>
                <w:i w:val="0"/>
              </w:rPr>
              <w:t>role</w:t>
            </w:r>
            <w:r w:rsidR="00CB62D8">
              <w:rPr>
                <w:rStyle w:val="Emphasis"/>
                <w:i w:val="0"/>
              </w:rPr>
              <w:t xml:space="preserve"> displayed in the table</w:t>
            </w:r>
            <w:r w:rsidRPr="009B30AB">
              <w:rPr>
                <w:rStyle w:val="Emphasis"/>
                <w:i w:val="0"/>
              </w:rPr>
              <w:t xml:space="preserve">. </w:t>
            </w:r>
          </w:p>
          <w:p w:rsidR="009B30AB" w:rsidRPr="00EA2D78" w:rsidRDefault="009B30AB" w:rsidP="00EA2D78">
            <w:pPr>
              <w:pStyle w:val="ListNumber"/>
              <w:numPr>
                <w:ilvl w:val="0"/>
                <w:numId w:val="42"/>
              </w:numPr>
              <w:rPr>
                <w:rStyle w:val="Emphasis"/>
                <w:i w:val="0"/>
              </w:rPr>
            </w:pPr>
            <w:r w:rsidRPr="00EA2D78">
              <w:rPr>
                <w:rStyle w:val="Emphasis"/>
                <w:i w:val="0"/>
              </w:rPr>
              <w:t>In the warning box that pops up, click [</w:t>
            </w:r>
            <w:r w:rsidRPr="002C4B94">
              <w:rPr>
                <w:rStyle w:val="Strong"/>
              </w:rPr>
              <w:t>Yes, delete…</w:t>
            </w:r>
            <w:r w:rsidRPr="00EA2D78">
              <w:rPr>
                <w:rStyle w:val="Emphasis"/>
                <w:i w:val="0"/>
              </w:rPr>
              <w:t>].</w:t>
            </w:r>
          </w:p>
        </w:tc>
      </w:tr>
    </w:tbl>
    <w:p w:rsidR="009B30AB" w:rsidRDefault="009B30AB" w:rsidP="009125DD">
      <w:pPr>
        <w:rPr>
          <w:rStyle w:val="Emphasis"/>
          <w:i w:val="0"/>
        </w:rPr>
      </w:pPr>
    </w:p>
    <w:p w:rsidR="009B30AB" w:rsidRDefault="009B30AB" w:rsidP="000914F5">
      <w:pPr>
        <w:pStyle w:val="Heading2"/>
        <w:pageBreakBefore/>
        <w:rPr>
          <w:rStyle w:val="Emphasis"/>
          <w:i w:val="0"/>
        </w:rPr>
      </w:pPr>
      <w:bookmarkStart w:id="37" w:name="_Toc399403342"/>
      <w:r>
        <w:rPr>
          <w:rStyle w:val="Emphasis"/>
          <w:i w:val="0"/>
        </w:rPr>
        <w:t>Creating and Managing Permissions</w:t>
      </w:r>
      <w:bookmarkEnd w:id="37"/>
    </w:p>
    <w:p w:rsidR="009B30AB" w:rsidRDefault="009B30AB" w:rsidP="009B30AB">
      <w:r>
        <w:t xml:space="preserve">After adding roles to the Permissions System, you can create permissions. Each permission must be associated with a component. If multiple components </w:t>
      </w:r>
      <w:r w:rsidR="00CC32B0">
        <w:t>share</w:t>
      </w:r>
      <w:r>
        <w:t xml:space="preserve"> </w:t>
      </w:r>
      <w:r w:rsidR="00CC32B0">
        <w:t>a common permission</w:t>
      </w:r>
      <w:r>
        <w:t>, (e.g., “View</w:t>
      </w:r>
      <w:r w:rsidR="00FC3EA6">
        <w:t xml:space="preserve"> </w:t>
      </w:r>
      <w:r w:rsidR="00997659">
        <w:t xml:space="preserve">only”), then you must create a </w:t>
      </w:r>
      <w:r w:rsidR="001847EC">
        <w:t xml:space="preserve">unique </w:t>
      </w:r>
      <w:r w:rsidR="00997659">
        <w:t>record of that</w:t>
      </w:r>
      <w:r>
        <w:t xml:space="preserve"> permission for each component. </w:t>
      </w:r>
    </w:p>
    <w:p w:rsidR="009B30AB" w:rsidRDefault="009B30AB" w:rsidP="009B30AB">
      <w:pPr>
        <w:pStyle w:val="Caption"/>
        <w:keepNext/>
      </w:pPr>
      <w:bookmarkStart w:id="38" w:name="_Ref390954438"/>
      <w:bookmarkStart w:id="39" w:name="_Toc399403351"/>
      <w:r>
        <w:t xml:space="preserve">Figure </w:t>
      </w:r>
      <w:fldSimple w:instr=" SEQ Figure \* ARABIC ">
        <w:r w:rsidR="00546F08">
          <w:rPr>
            <w:noProof/>
          </w:rPr>
          <w:t>8</w:t>
        </w:r>
      </w:fldSimple>
      <w:bookmarkEnd w:id="38"/>
      <w:r>
        <w:t xml:space="preserve">. </w:t>
      </w:r>
      <w:r w:rsidR="00FF749A">
        <w:t>Manage Component</w:t>
      </w:r>
      <w:r>
        <w:t xml:space="preserve"> Permissions Screen</w:t>
      </w:r>
      <w:bookmarkEnd w:id="39"/>
    </w:p>
    <w:p w:rsidR="009B30AB" w:rsidRDefault="001847EC" w:rsidP="009B30AB">
      <w:pPr>
        <w:jc w:val="center"/>
      </w:pPr>
      <w:r>
        <w:rPr>
          <w:noProof/>
        </w:rPr>
        <w:drawing>
          <wp:inline distT="0" distB="0" distL="0" distR="0" wp14:anchorId="3153F1D3" wp14:editId="17B5BB65">
            <wp:extent cx="5534025" cy="33909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73772" w:rsidRDefault="000914F5" w:rsidP="000914F5">
      <w:pPr>
        <w:keepLines/>
        <w:rPr>
          <w:rStyle w:val="Emphasis"/>
          <w:i w:val="0"/>
        </w:rPr>
      </w:pPr>
      <w:r>
        <w:t xml:space="preserve">You can manage permissions on the </w:t>
      </w:r>
      <w:r w:rsidR="001847EC">
        <w:rPr>
          <w:rStyle w:val="Emphasis"/>
          <w:b/>
        </w:rPr>
        <w:t>Manage Component</w:t>
      </w:r>
      <w:r>
        <w:rPr>
          <w:rStyle w:val="Emphasis"/>
          <w:b/>
        </w:rPr>
        <w:t xml:space="preserve"> </w:t>
      </w:r>
      <w:r>
        <w:rPr>
          <w:rStyle w:val="Strong"/>
          <w:i/>
        </w:rPr>
        <w:t>Permissions</w:t>
      </w:r>
      <w:r>
        <w:rPr>
          <w:rStyle w:val="Emphasis"/>
          <w:b/>
        </w:rPr>
        <w:t xml:space="preserve"> </w:t>
      </w:r>
      <w:r>
        <w:rPr>
          <w:rStyle w:val="Emphasis"/>
          <w:i w:val="0"/>
        </w:rPr>
        <w:t xml:space="preserve">screen (see </w:t>
      </w:r>
      <w:r w:rsidRPr="00CB62D8">
        <w:rPr>
          <w:rStyle w:val="CrossReference"/>
        </w:rPr>
        <w:fldChar w:fldCharType="begin"/>
      </w:r>
      <w:r w:rsidRPr="00CB62D8">
        <w:rPr>
          <w:rStyle w:val="CrossReference"/>
        </w:rPr>
        <w:instrText xml:space="preserve"> REF _Ref390954438 \h </w:instrText>
      </w:r>
      <w:r w:rsidR="003A5FAC">
        <w:rPr>
          <w:rStyle w:val="CrossReference"/>
        </w:rPr>
        <w:instrText xml:space="preserve"> \* MERGEFORMAT </w:instrText>
      </w:r>
      <w:r w:rsidRPr="00CB62D8">
        <w:rPr>
          <w:rStyle w:val="CrossReference"/>
        </w:rPr>
      </w:r>
      <w:r w:rsidRPr="00CB62D8">
        <w:rPr>
          <w:rStyle w:val="CrossReference"/>
        </w:rPr>
        <w:fldChar w:fldCharType="separate"/>
      </w:r>
      <w:r w:rsidR="00546F08" w:rsidRPr="00CB62D8">
        <w:rPr>
          <w:rStyle w:val="CrossReference"/>
        </w:rPr>
        <w:t>Figure 8</w:t>
      </w:r>
      <w:r w:rsidRPr="00CB62D8">
        <w:rPr>
          <w:rStyle w:val="CrossReference"/>
        </w:rPr>
        <w:fldChar w:fldCharType="end"/>
      </w:r>
      <w:r>
        <w:rPr>
          <w:rStyle w:val="Emphasis"/>
          <w:i w:val="0"/>
        </w:rPr>
        <w:t xml:space="preserve">). The table on this screen displays the permissions that you add to the Permissions System </w:t>
      </w:r>
      <w:r w:rsidR="00997659">
        <w:rPr>
          <w:rStyle w:val="Emphasis"/>
          <w:i w:val="0"/>
        </w:rPr>
        <w:t>along with</w:t>
      </w:r>
      <w:r>
        <w:rPr>
          <w:rStyle w:val="Emphasis"/>
          <w:i w:val="0"/>
        </w:rPr>
        <w:t xml:space="preserve"> their associated components. You can add, edit, and delete the permissions in this table. </w:t>
      </w:r>
    </w:p>
    <w:p w:rsidR="000914F5" w:rsidRDefault="000914F5" w:rsidP="000914F5">
      <w:pPr>
        <w:keepLines/>
        <w:rPr>
          <w:rStyle w:val="Emphasis"/>
          <w:i w:val="0"/>
        </w:rPr>
      </w:pPr>
      <w:r>
        <w:rPr>
          <w:rStyle w:val="Emphasis"/>
          <w:i w:val="0"/>
        </w:rPr>
        <w:t xml:space="preserve">The </w:t>
      </w:r>
      <w:r>
        <w:rPr>
          <w:rStyle w:val="Emphasis"/>
        </w:rPr>
        <w:t xml:space="preserve">Component </w:t>
      </w:r>
      <w:r>
        <w:rPr>
          <w:rStyle w:val="Emphasis"/>
          <w:i w:val="0"/>
        </w:rPr>
        <w:t>drop-down list above the table allows you to filter the table to display</w:t>
      </w:r>
      <w:r w:rsidR="00473772">
        <w:rPr>
          <w:rStyle w:val="Emphasis"/>
          <w:i w:val="0"/>
        </w:rPr>
        <w:t xml:space="preserve"> only</w:t>
      </w:r>
      <w:r w:rsidR="00EA2D78">
        <w:rPr>
          <w:rStyle w:val="Emphasis"/>
          <w:i w:val="0"/>
        </w:rPr>
        <w:t xml:space="preserve"> those</w:t>
      </w:r>
      <w:r>
        <w:rPr>
          <w:rStyle w:val="Emphasis"/>
          <w:i w:val="0"/>
        </w:rPr>
        <w:t xml:space="preserve"> permissions </w:t>
      </w:r>
      <w:r w:rsidR="00473772">
        <w:rPr>
          <w:rStyle w:val="Emphasis"/>
          <w:i w:val="0"/>
        </w:rPr>
        <w:t>associated with</w:t>
      </w:r>
      <w:r>
        <w:rPr>
          <w:rStyle w:val="Emphasis"/>
          <w:i w:val="0"/>
        </w:rPr>
        <w:t xml:space="preserve"> a selected component.</w:t>
      </w:r>
      <w:r w:rsidR="00E12207">
        <w:rPr>
          <w:rStyle w:val="Emphasis"/>
          <w:i w:val="0"/>
        </w:rPr>
        <w:t xml:space="preserve"> This drop-down list contains only the components that were added on the </w:t>
      </w:r>
      <w:r w:rsidR="001847EC">
        <w:rPr>
          <w:rStyle w:val="Emphasis"/>
          <w:b/>
        </w:rPr>
        <w:t>Manage</w:t>
      </w:r>
      <w:r w:rsidR="00E12207" w:rsidRPr="00E12207">
        <w:rPr>
          <w:rStyle w:val="Emphasis"/>
          <w:b/>
        </w:rPr>
        <w:t xml:space="preserve"> Components</w:t>
      </w:r>
      <w:r w:rsidR="00E12207">
        <w:rPr>
          <w:rStyle w:val="Emphasis"/>
          <w:i w:val="0"/>
        </w:rPr>
        <w:t xml:space="preserve"> screen</w:t>
      </w:r>
      <w:r w:rsidR="003A5FAC">
        <w:rPr>
          <w:rStyle w:val="Emphasis"/>
          <w:i w:val="0"/>
        </w:rPr>
        <w:t xml:space="preserve"> (see </w:t>
      </w:r>
      <w:r w:rsidR="003A5FAC" w:rsidRPr="00CB62D8">
        <w:rPr>
          <w:rStyle w:val="CrossReference"/>
        </w:rPr>
        <w:fldChar w:fldCharType="begin"/>
      </w:r>
      <w:r w:rsidR="003A5FAC" w:rsidRPr="00CB62D8">
        <w:rPr>
          <w:rStyle w:val="CrossReference"/>
        </w:rPr>
        <w:instrText xml:space="preserve"> REF _Ref390780379 \h </w:instrText>
      </w:r>
      <w:r w:rsidR="003A5FAC">
        <w:rPr>
          <w:rStyle w:val="CrossReference"/>
        </w:rPr>
        <w:instrText xml:space="preserve"> \* MERGEFORMAT </w:instrText>
      </w:r>
      <w:r w:rsidR="003A5FAC" w:rsidRPr="00CB62D8">
        <w:rPr>
          <w:rStyle w:val="CrossReference"/>
        </w:rPr>
      </w:r>
      <w:r w:rsidR="003A5FAC" w:rsidRPr="00CB62D8">
        <w:rPr>
          <w:rStyle w:val="CrossReference"/>
        </w:rPr>
        <w:fldChar w:fldCharType="separate"/>
      </w:r>
      <w:r w:rsidR="003A5FAC" w:rsidRPr="00CB62D8">
        <w:rPr>
          <w:rStyle w:val="CrossReference"/>
        </w:rPr>
        <w:t>Figure 6</w:t>
      </w:r>
      <w:r w:rsidR="003A5FAC" w:rsidRPr="00CB62D8">
        <w:rPr>
          <w:rStyle w:val="CrossReference"/>
        </w:rPr>
        <w:fldChar w:fldCharType="end"/>
      </w:r>
      <w:r w:rsidR="003A5FAC">
        <w:rPr>
          <w:rStyle w:val="Emphasis"/>
          <w:i w:val="0"/>
        </w:rPr>
        <w:t>)</w:t>
      </w:r>
      <w:r w:rsidR="00E12207">
        <w:rPr>
          <w:rStyle w:val="Emphasis"/>
          <w:i w:val="0"/>
        </w:rPr>
        <w:t>.</w:t>
      </w:r>
    </w:p>
    <w:p w:rsidR="002753BF" w:rsidRPr="002753BF" w:rsidRDefault="002753BF" w:rsidP="00473772">
      <w:pPr>
        <w:keepNext/>
        <w:keepLines/>
        <w:rPr>
          <w:rStyle w:val="Emphasis"/>
        </w:rPr>
      </w:pPr>
      <w:r w:rsidRPr="002753BF">
        <w:rPr>
          <w:rStyle w:val="Emphasis"/>
        </w:rPr>
        <w:t>To create a new permission</w:t>
      </w:r>
      <w:r w:rsidR="003A5FAC">
        <w:rPr>
          <w:rStyle w:val="Emphasis"/>
        </w:rPr>
        <w:t xml:space="preserve"> for a component</w:t>
      </w:r>
      <w:r w:rsidRPr="002753BF">
        <w:rPr>
          <w:rStyle w:val="Emphasis"/>
        </w:rPr>
        <w:t>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BF" w:rsidTr="002753BF">
        <w:tc>
          <w:tcPr>
            <w:tcW w:w="9576" w:type="dxa"/>
          </w:tcPr>
          <w:p w:rsidR="002753BF" w:rsidRPr="00473772" w:rsidRDefault="002753BF" w:rsidP="00EA2D78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>On the Permissions System home screen, click [</w:t>
            </w:r>
            <w:r w:rsidR="001847EC">
              <w:rPr>
                <w:rStyle w:val="Strong"/>
              </w:rPr>
              <w:t>Manage Component</w:t>
            </w:r>
            <w:r w:rsidRPr="002753BF">
              <w:rPr>
                <w:rStyle w:val="Strong"/>
              </w:rPr>
              <w:t xml:space="preserve"> Permissions</w:t>
            </w:r>
            <w:r w:rsidRPr="00473772">
              <w:rPr>
                <w:rStyle w:val="Emphasis"/>
                <w:i w:val="0"/>
              </w:rPr>
              <w:t xml:space="preserve">]. </w:t>
            </w:r>
          </w:p>
          <w:p w:rsidR="002753BF" w:rsidRPr="00473772" w:rsidRDefault="003A5FAC" w:rsidP="00EA2D78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1847EC">
              <w:rPr>
                <w:rStyle w:val="Emphasis"/>
                <w:b/>
              </w:rPr>
              <w:t xml:space="preserve">Manage Component </w:t>
            </w:r>
            <w:r w:rsidRPr="00CB62D8">
              <w:rPr>
                <w:rStyle w:val="Emphasis"/>
                <w:b/>
              </w:rPr>
              <w:t>Permissions</w:t>
            </w:r>
            <w:r w:rsidRPr="00473772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>screen, c</w:t>
            </w:r>
            <w:r w:rsidR="002753BF" w:rsidRPr="00473772">
              <w:rPr>
                <w:rStyle w:val="Emphasis"/>
                <w:i w:val="0"/>
              </w:rPr>
              <w:t>lick [</w:t>
            </w:r>
            <w:r w:rsidR="002753BF" w:rsidRPr="002753BF">
              <w:rPr>
                <w:rStyle w:val="Strong"/>
              </w:rPr>
              <w:t>Add New Permission</w:t>
            </w:r>
            <w:r w:rsidR="002753BF" w:rsidRPr="00473772">
              <w:rPr>
                <w:rStyle w:val="Emphasis"/>
                <w:i w:val="0"/>
              </w:rPr>
              <w:t xml:space="preserve">]. The </w:t>
            </w:r>
            <w:r w:rsidR="002753BF" w:rsidRPr="002753BF">
              <w:rPr>
                <w:rStyle w:val="Emphasis"/>
              </w:rPr>
              <w:t>Add New Permission</w:t>
            </w:r>
            <w:r w:rsidR="002753BF" w:rsidRPr="00473772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 xml:space="preserve">pop-up </w:t>
            </w:r>
            <w:r w:rsidR="002753BF" w:rsidRPr="00473772">
              <w:rPr>
                <w:rStyle w:val="Emphasis"/>
                <w:i w:val="0"/>
              </w:rPr>
              <w:t>window opens.</w:t>
            </w:r>
          </w:p>
          <w:p w:rsidR="002753BF" w:rsidRPr="00473772" w:rsidRDefault="003A5FAC" w:rsidP="00EA2D78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From</w:t>
            </w:r>
            <w:r w:rsidRPr="00473772">
              <w:rPr>
                <w:rStyle w:val="Emphasis"/>
                <w:i w:val="0"/>
              </w:rPr>
              <w:t xml:space="preserve"> </w:t>
            </w:r>
            <w:r w:rsidR="002753BF" w:rsidRPr="00473772">
              <w:rPr>
                <w:rStyle w:val="Emphasis"/>
                <w:i w:val="0"/>
              </w:rPr>
              <w:t xml:space="preserve">the </w:t>
            </w:r>
            <w:r w:rsidR="002753BF" w:rsidRPr="002753BF">
              <w:rPr>
                <w:rStyle w:val="Emphasis"/>
              </w:rPr>
              <w:t>Component</w:t>
            </w:r>
            <w:r w:rsidR="002753BF" w:rsidRPr="00473772">
              <w:rPr>
                <w:rStyle w:val="Emphasis"/>
                <w:i w:val="0"/>
              </w:rPr>
              <w:t xml:space="preserve"> drop-down list</w:t>
            </w:r>
            <w:r>
              <w:rPr>
                <w:rStyle w:val="Emphasis"/>
                <w:i w:val="0"/>
              </w:rPr>
              <w:t>,</w:t>
            </w:r>
            <w:r w:rsidR="002753BF" w:rsidRPr="00473772">
              <w:rPr>
                <w:rStyle w:val="Emphasis"/>
                <w:i w:val="0"/>
              </w:rPr>
              <w:t xml:space="preserve"> select the component </w:t>
            </w:r>
            <w:r w:rsidR="00CC32B0">
              <w:rPr>
                <w:rStyle w:val="Emphasis"/>
                <w:i w:val="0"/>
              </w:rPr>
              <w:t>to</w:t>
            </w:r>
            <w:r w:rsidR="00B92D42" w:rsidRPr="00473772">
              <w:rPr>
                <w:rStyle w:val="Emphasis"/>
                <w:i w:val="0"/>
              </w:rPr>
              <w:t xml:space="preserve"> which the permission </w:t>
            </w:r>
            <w:r w:rsidR="00CC32B0">
              <w:rPr>
                <w:rStyle w:val="Emphasis"/>
                <w:i w:val="0"/>
              </w:rPr>
              <w:t>belongs.</w:t>
            </w:r>
          </w:p>
          <w:p w:rsidR="00473772" w:rsidRPr="001847EC" w:rsidRDefault="00473772" w:rsidP="001847EC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>To add a</w:t>
            </w:r>
            <w:r w:rsidR="001847EC">
              <w:rPr>
                <w:rStyle w:val="Emphasis"/>
                <w:i w:val="0"/>
              </w:rPr>
              <w:t xml:space="preserve"> component</w:t>
            </w:r>
            <w:r w:rsidRPr="00473772">
              <w:rPr>
                <w:rStyle w:val="Emphasis"/>
                <w:i w:val="0"/>
              </w:rPr>
              <w:t xml:space="preserve"> permission, </w:t>
            </w:r>
            <w:r w:rsidR="00EA2D78" w:rsidRPr="001847EC">
              <w:rPr>
                <w:rStyle w:val="Emphasis"/>
                <w:i w:val="0"/>
              </w:rPr>
              <w:t>e</w:t>
            </w:r>
            <w:r w:rsidR="001847EC">
              <w:rPr>
                <w:rStyle w:val="Emphasis"/>
                <w:i w:val="0"/>
              </w:rPr>
              <w:t>nter the</w:t>
            </w:r>
            <w:r w:rsidRPr="001847EC">
              <w:rPr>
                <w:rStyle w:val="Emphasis"/>
                <w:i w:val="0"/>
              </w:rPr>
              <w:t xml:space="preserve"> permission</w:t>
            </w:r>
            <w:r w:rsidR="001847EC">
              <w:rPr>
                <w:rStyle w:val="Emphasis"/>
                <w:i w:val="0"/>
              </w:rPr>
              <w:t xml:space="preserve"> name in the </w:t>
            </w:r>
            <w:r w:rsidR="001847EC" w:rsidRPr="001847EC">
              <w:rPr>
                <w:rStyle w:val="Emphasis"/>
              </w:rPr>
              <w:t>Enter New Permission</w:t>
            </w:r>
            <w:r w:rsidR="001847EC">
              <w:rPr>
                <w:rStyle w:val="Emphasis"/>
                <w:i w:val="0"/>
              </w:rPr>
              <w:t xml:space="preserve"> field</w:t>
            </w:r>
            <w:r w:rsidRPr="001847EC">
              <w:rPr>
                <w:rStyle w:val="Emphasis"/>
                <w:i w:val="0"/>
              </w:rPr>
              <w:t>.</w:t>
            </w:r>
          </w:p>
          <w:p w:rsidR="00473772" w:rsidRPr="00473772" w:rsidRDefault="00473772" w:rsidP="003D7D9F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 xml:space="preserve">To save the new </w:t>
            </w:r>
            <w:r w:rsidR="003D7D9F">
              <w:rPr>
                <w:rStyle w:val="Emphasis"/>
                <w:i w:val="0"/>
              </w:rPr>
              <w:t>component permission</w:t>
            </w:r>
            <w:r w:rsidRPr="00473772">
              <w:rPr>
                <w:rStyle w:val="Emphasis"/>
                <w:i w:val="0"/>
              </w:rPr>
              <w:t>, click [</w:t>
            </w:r>
            <w:r w:rsidRPr="00102124">
              <w:rPr>
                <w:rStyle w:val="Strong"/>
              </w:rPr>
              <w:t>Save</w:t>
            </w:r>
            <w:r>
              <w:rPr>
                <w:rStyle w:val="Emphasis"/>
                <w:i w:val="0"/>
              </w:rPr>
              <w:t xml:space="preserve">]. To save </w:t>
            </w:r>
            <w:r w:rsidRPr="00473772">
              <w:rPr>
                <w:rStyle w:val="Emphasis"/>
                <w:i w:val="0"/>
              </w:rPr>
              <w:t xml:space="preserve">and enter another </w:t>
            </w:r>
            <w:r w:rsidR="003D7D9F">
              <w:rPr>
                <w:rStyle w:val="Emphasis"/>
                <w:i w:val="0"/>
              </w:rPr>
              <w:t>component permission</w:t>
            </w:r>
            <w:r w:rsidRPr="00473772">
              <w:rPr>
                <w:rStyle w:val="Emphasis"/>
                <w:i w:val="0"/>
              </w:rPr>
              <w:t>, click [</w:t>
            </w:r>
            <w:r w:rsidRPr="00102124">
              <w:rPr>
                <w:rStyle w:val="Strong"/>
              </w:rPr>
              <w:t>Save and Add More</w:t>
            </w:r>
            <w:r w:rsidRPr="00473772">
              <w:rPr>
                <w:rStyle w:val="Emphasis"/>
                <w:i w:val="0"/>
              </w:rPr>
              <w:t xml:space="preserve">]. </w:t>
            </w:r>
          </w:p>
        </w:tc>
      </w:tr>
    </w:tbl>
    <w:p w:rsidR="002753BF" w:rsidRPr="000914F5" w:rsidRDefault="002753BF" w:rsidP="000914F5">
      <w:pPr>
        <w:keepLines/>
        <w:rPr>
          <w:rStyle w:val="Emphasis"/>
          <w:i w:val="0"/>
        </w:rPr>
      </w:pPr>
    </w:p>
    <w:p w:rsidR="000914F5" w:rsidRDefault="00473772" w:rsidP="00014C39">
      <w:pPr>
        <w:keepNext/>
      </w:pPr>
      <w:r>
        <w:t xml:space="preserve">To edit an existing </w:t>
      </w:r>
      <w:r w:rsidR="003D7D9F">
        <w:t xml:space="preserve">component </w:t>
      </w:r>
      <w:r>
        <w:t>permission: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772" w:rsidTr="00473772">
        <w:tc>
          <w:tcPr>
            <w:tcW w:w="9576" w:type="dxa"/>
          </w:tcPr>
          <w:p w:rsidR="00473772" w:rsidRDefault="00473772" w:rsidP="003D7D9F">
            <w:pPr>
              <w:keepLines/>
              <w:numPr>
                <w:ilvl w:val="0"/>
                <w:numId w:val="44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1847EC">
              <w:rPr>
                <w:rStyle w:val="Emphasis"/>
                <w:b/>
              </w:rPr>
              <w:t>Manage</w:t>
            </w:r>
            <w:r w:rsidRPr="00CB62D8">
              <w:rPr>
                <w:rStyle w:val="Emphasis"/>
                <w:b/>
              </w:rPr>
              <w:t xml:space="preserve"> Permissions</w:t>
            </w:r>
            <w:r>
              <w:rPr>
                <w:rStyle w:val="Emphasis"/>
                <w:i w:val="0"/>
              </w:rPr>
              <w:t xml:space="preserve"> </w:t>
            </w:r>
            <w:r w:rsidR="003A5FAC">
              <w:rPr>
                <w:rStyle w:val="Emphasis"/>
                <w:i w:val="0"/>
              </w:rPr>
              <w:t>screen</w:t>
            </w:r>
            <w:r>
              <w:rPr>
                <w:rStyle w:val="Emphasis"/>
                <w:i w:val="0"/>
              </w:rPr>
              <w:t>, click [</w:t>
            </w:r>
            <w:r>
              <w:rPr>
                <w:i/>
                <w:iCs/>
                <w:noProof/>
              </w:rPr>
              <w:drawing>
                <wp:inline distT="0" distB="0" distL="0" distR="0" wp14:anchorId="191C64C6" wp14:editId="7152C802">
                  <wp:extent cx="228600" cy="2377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t="-3847" r="8000" b="3847"/>
                          <a:stretch/>
                        </pic:blipFill>
                        <pic:spPr bwMode="auto">
                          <a:xfrm>
                            <a:off x="0" y="0"/>
                            <a:ext cx="228600" cy="23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>
              <w:rPr>
                <w:rStyle w:val="Emphasis"/>
                <w:i w:val="0"/>
              </w:rPr>
              <w:t>next to a permission</w:t>
            </w:r>
            <w:r w:rsidR="00CB62D8">
              <w:rPr>
                <w:rStyle w:val="Emphasis"/>
                <w:i w:val="0"/>
              </w:rPr>
              <w:t xml:space="preserve"> displayed in the table</w:t>
            </w:r>
            <w:r>
              <w:rPr>
                <w:rStyle w:val="Emphasis"/>
                <w:i w:val="0"/>
              </w:rPr>
              <w:t xml:space="preserve">. The </w:t>
            </w:r>
            <w:r w:rsidRPr="000B2666">
              <w:rPr>
                <w:rStyle w:val="Emphasis"/>
              </w:rPr>
              <w:t xml:space="preserve">Edit </w:t>
            </w:r>
            <w:r>
              <w:rPr>
                <w:rStyle w:val="Emphasis"/>
              </w:rPr>
              <w:t>Permission</w:t>
            </w:r>
            <w:r>
              <w:rPr>
                <w:rStyle w:val="Emphasis"/>
                <w:i w:val="0"/>
              </w:rPr>
              <w:t xml:space="preserve"> </w:t>
            </w:r>
            <w:r w:rsidR="003A5FAC">
              <w:rPr>
                <w:rStyle w:val="Emphasis"/>
                <w:i w:val="0"/>
              </w:rPr>
              <w:t xml:space="preserve">pop-up </w:t>
            </w:r>
            <w:r>
              <w:rPr>
                <w:rStyle w:val="Emphasis"/>
                <w:i w:val="0"/>
              </w:rPr>
              <w:t>window opens.</w:t>
            </w:r>
          </w:p>
          <w:p w:rsidR="00473772" w:rsidRDefault="00473772" w:rsidP="003D7D9F">
            <w:pPr>
              <w:keepLines/>
              <w:numPr>
                <w:ilvl w:val="0"/>
                <w:numId w:val="44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>
              <w:rPr>
                <w:rStyle w:val="Emphasis"/>
              </w:rPr>
              <w:t>Permission</w:t>
            </w:r>
            <w:r>
              <w:rPr>
                <w:rStyle w:val="Emphasis"/>
                <w:i w:val="0"/>
              </w:rPr>
              <w:t xml:space="preserve"> </w:t>
            </w:r>
            <w:r w:rsidR="003A5FAC">
              <w:rPr>
                <w:rStyle w:val="Emphasis"/>
                <w:i w:val="0"/>
              </w:rPr>
              <w:t>field</w:t>
            </w:r>
            <w:r>
              <w:rPr>
                <w:rStyle w:val="Emphasis"/>
                <w:i w:val="0"/>
              </w:rPr>
              <w:t xml:space="preserve">, edit the name </w:t>
            </w:r>
            <w:r w:rsidR="000A4C27">
              <w:rPr>
                <w:rStyle w:val="Emphasis"/>
                <w:i w:val="0"/>
              </w:rPr>
              <w:t xml:space="preserve">of </w:t>
            </w:r>
            <w:r>
              <w:rPr>
                <w:rStyle w:val="Emphasis"/>
                <w:i w:val="0"/>
              </w:rPr>
              <w:t>the permission.</w:t>
            </w:r>
            <w:r w:rsidR="00CB62D8">
              <w:rPr>
                <w:rStyle w:val="Emphasis"/>
                <w:i w:val="0"/>
              </w:rPr>
              <w:t xml:space="preserve"> You can use this field to enter a new permission that does not already exist in the system. When changing the permission to another existing permission, you must enter the permission manually.</w:t>
            </w:r>
            <w:r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</w:rPr>
              <w:t>Note: You cannot edit the permission’s associated component in this window.</w:t>
            </w:r>
          </w:p>
          <w:p w:rsidR="00473772" w:rsidRPr="00473772" w:rsidRDefault="00473772" w:rsidP="003D7D9F">
            <w:pPr>
              <w:keepLines/>
              <w:numPr>
                <w:ilvl w:val="0"/>
                <w:numId w:val="44"/>
              </w:numPr>
              <w:rPr>
                <w:iCs/>
              </w:rPr>
            </w:pPr>
            <w:r w:rsidRPr="00473772">
              <w:rPr>
                <w:rStyle w:val="Emphasis"/>
                <w:i w:val="0"/>
              </w:rPr>
              <w:t>To save your changes, click [</w:t>
            </w:r>
            <w:r>
              <w:rPr>
                <w:rStyle w:val="Strong"/>
              </w:rPr>
              <w:t>Save</w:t>
            </w:r>
            <w:r w:rsidRPr="00473772">
              <w:rPr>
                <w:rStyle w:val="Strong"/>
                <w:b w:val="0"/>
              </w:rPr>
              <w:t>].</w:t>
            </w:r>
          </w:p>
        </w:tc>
      </w:tr>
    </w:tbl>
    <w:p w:rsidR="00473772" w:rsidRPr="000B2666" w:rsidRDefault="00473772" w:rsidP="00473772">
      <w:pPr>
        <w:keepLines/>
        <w:rPr>
          <w:rStyle w:val="Emphasis"/>
          <w:i w:val="0"/>
        </w:rPr>
      </w:pPr>
    </w:p>
    <w:p w:rsidR="00473772" w:rsidRDefault="00473772" w:rsidP="00473772">
      <w:pPr>
        <w:rPr>
          <w:rStyle w:val="Emphasis"/>
        </w:rPr>
      </w:pPr>
      <w:r>
        <w:rPr>
          <w:rStyle w:val="Emphasis"/>
        </w:rPr>
        <w:t xml:space="preserve">To delete a </w:t>
      </w:r>
      <w:r w:rsidR="003D7D9F">
        <w:rPr>
          <w:rStyle w:val="Emphasis"/>
        </w:rPr>
        <w:t xml:space="preserve">component </w:t>
      </w:r>
      <w:r>
        <w:rPr>
          <w:rStyle w:val="Emphasis"/>
        </w:rPr>
        <w:t>permission: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772" w:rsidTr="00546F08">
        <w:tc>
          <w:tcPr>
            <w:tcW w:w="9576" w:type="dxa"/>
          </w:tcPr>
          <w:p w:rsidR="003D7D9F" w:rsidRDefault="00473772" w:rsidP="003D7D9F">
            <w:pPr>
              <w:pStyle w:val="ListNumber"/>
              <w:numPr>
                <w:ilvl w:val="0"/>
                <w:numId w:val="3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 xml:space="preserve">On the </w:t>
            </w:r>
            <w:r w:rsidR="00AD0122">
              <w:rPr>
                <w:rStyle w:val="Emphasis"/>
                <w:b/>
              </w:rPr>
              <w:t>Manage</w:t>
            </w:r>
            <w:r w:rsidRPr="00CB62D8">
              <w:rPr>
                <w:rStyle w:val="Emphasis"/>
                <w:b/>
              </w:rPr>
              <w:t xml:space="preserve"> Permissions</w:t>
            </w:r>
            <w:r w:rsidRPr="00473772">
              <w:rPr>
                <w:rStyle w:val="Emphasis"/>
                <w:b/>
              </w:rPr>
              <w:t xml:space="preserve"> </w:t>
            </w:r>
            <w:r w:rsidR="000A4C27">
              <w:rPr>
                <w:rStyle w:val="Emphasis"/>
                <w:i w:val="0"/>
              </w:rPr>
              <w:t>screen</w:t>
            </w:r>
            <w:r w:rsidRPr="00473772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5598357E" wp14:editId="4B490946">
                  <wp:extent cx="228600" cy="2346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r="8000"/>
                          <a:stretch/>
                        </pic:blipFill>
                        <pic:spPr bwMode="auto">
                          <a:xfrm>
                            <a:off x="0" y="0"/>
                            <a:ext cx="228600" cy="23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72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473772">
              <w:rPr>
                <w:rStyle w:val="Emphasis"/>
                <w:i w:val="0"/>
              </w:rPr>
              <w:t>next to a permission</w:t>
            </w:r>
            <w:r w:rsidR="00CB62D8">
              <w:rPr>
                <w:rStyle w:val="Emphasis"/>
                <w:i w:val="0"/>
              </w:rPr>
              <w:t xml:space="preserve"> displayed in the table</w:t>
            </w:r>
            <w:r w:rsidRPr="00473772">
              <w:rPr>
                <w:rStyle w:val="Emphasis"/>
                <w:i w:val="0"/>
              </w:rPr>
              <w:t xml:space="preserve">. </w:t>
            </w:r>
          </w:p>
          <w:p w:rsidR="00473772" w:rsidRPr="003D7D9F" w:rsidRDefault="00473772" w:rsidP="003D7D9F">
            <w:pPr>
              <w:pStyle w:val="ListNumber"/>
              <w:numPr>
                <w:ilvl w:val="0"/>
                <w:numId w:val="33"/>
              </w:numPr>
              <w:rPr>
                <w:rStyle w:val="Emphasis"/>
                <w:i w:val="0"/>
              </w:rPr>
            </w:pPr>
            <w:r w:rsidRPr="003D7D9F">
              <w:rPr>
                <w:rStyle w:val="Emphasis"/>
                <w:i w:val="0"/>
              </w:rPr>
              <w:t>In the warning box that pops up, click [</w:t>
            </w:r>
            <w:r w:rsidRPr="002C4B94">
              <w:rPr>
                <w:rStyle w:val="Strong"/>
              </w:rPr>
              <w:t>Yes, delete…</w:t>
            </w:r>
            <w:r w:rsidRPr="003D7D9F">
              <w:rPr>
                <w:rStyle w:val="Emphasis"/>
                <w:i w:val="0"/>
              </w:rPr>
              <w:t>].</w:t>
            </w:r>
          </w:p>
        </w:tc>
      </w:tr>
    </w:tbl>
    <w:p w:rsidR="00473772" w:rsidRDefault="00473772" w:rsidP="00473772">
      <w:pPr>
        <w:rPr>
          <w:rStyle w:val="Emphasis"/>
          <w:i w:val="0"/>
        </w:rPr>
      </w:pPr>
    </w:p>
    <w:p w:rsidR="00473772" w:rsidRDefault="008465C0" w:rsidP="008465C0">
      <w:pPr>
        <w:pStyle w:val="Heading2"/>
      </w:pPr>
      <w:bookmarkStart w:id="40" w:name="_Toc399403343"/>
      <w:r>
        <w:t>Mapping Roles to Component Permissions</w:t>
      </w:r>
      <w:bookmarkEnd w:id="40"/>
    </w:p>
    <w:p w:rsidR="008465C0" w:rsidRDefault="004E5A03" w:rsidP="004E5A03">
      <w:pPr>
        <w:keepNext/>
      </w:pPr>
      <w:r>
        <w:t xml:space="preserve">After adding roles and component permissions to the system, you can map </w:t>
      </w:r>
      <w:r w:rsidR="000A4C27">
        <w:t xml:space="preserve">the </w:t>
      </w:r>
      <w:r>
        <w:t xml:space="preserve">roles </w:t>
      </w:r>
      <w:r w:rsidR="000A4C27">
        <w:t xml:space="preserve">to the </w:t>
      </w:r>
      <w:r w:rsidR="00FA2C98">
        <w:t xml:space="preserve">component </w:t>
      </w:r>
      <w:r>
        <w:t xml:space="preserve">permissions. This task allows you to designate which permissions will be available to each role. </w:t>
      </w:r>
      <w:r w:rsidR="003D7D9F">
        <w:t>You can map a</w:t>
      </w:r>
      <w:r>
        <w:t xml:space="preserve"> single role </w:t>
      </w:r>
      <w:r w:rsidR="003D7D9F">
        <w:t>to</w:t>
      </w:r>
      <w:r>
        <w:t xml:space="preserve"> multiple permissions, and</w:t>
      </w:r>
      <w:r w:rsidR="003D7D9F">
        <w:t xml:space="preserve"> you can map</w:t>
      </w:r>
      <w:r>
        <w:t xml:space="preserve"> a single permission </w:t>
      </w:r>
      <w:r w:rsidR="003D7D9F">
        <w:t>to</w:t>
      </w:r>
      <w:r>
        <w:t xml:space="preserve"> multiple roles.</w:t>
      </w:r>
    </w:p>
    <w:p w:rsidR="004E5A03" w:rsidRDefault="004E5A03" w:rsidP="004E5A03">
      <w:pPr>
        <w:pStyle w:val="Caption"/>
        <w:keepNext/>
      </w:pPr>
      <w:bookmarkStart w:id="41" w:name="_Ref391478645"/>
      <w:bookmarkStart w:id="42" w:name="_Toc399403352"/>
      <w:r>
        <w:t xml:space="preserve">Figure </w:t>
      </w:r>
      <w:fldSimple w:instr=" SEQ Figure \* ARABIC ">
        <w:r w:rsidR="00546F08">
          <w:rPr>
            <w:noProof/>
          </w:rPr>
          <w:t>9</w:t>
        </w:r>
      </w:fldSimple>
      <w:bookmarkEnd w:id="41"/>
      <w:r>
        <w:t xml:space="preserve">. </w:t>
      </w:r>
      <w:r w:rsidR="006802E4">
        <w:t>Map Roles to Component Permissions</w:t>
      </w:r>
      <w:r>
        <w:t xml:space="preserve"> Screen</w:t>
      </w:r>
      <w:bookmarkEnd w:id="42"/>
    </w:p>
    <w:p w:rsidR="004E5A03" w:rsidRDefault="004E5A03" w:rsidP="00A856D4">
      <w:pPr>
        <w:jc w:val="center"/>
      </w:pPr>
      <w:r>
        <w:rPr>
          <w:noProof/>
        </w:rPr>
        <w:drawing>
          <wp:inline distT="0" distB="0" distL="0" distR="0" wp14:anchorId="3665B4D4" wp14:editId="76D707DF">
            <wp:extent cx="5486400" cy="4047470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7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56D4" w:rsidRDefault="00A856D4" w:rsidP="008465C0">
      <w:r>
        <w:t xml:space="preserve">You can map permissions to roles on the table provided on the </w:t>
      </w:r>
      <w:r w:rsidR="006802E4">
        <w:rPr>
          <w:rStyle w:val="Strong"/>
          <w:i/>
        </w:rPr>
        <w:t>Map Roles to Component Permissions</w:t>
      </w:r>
      <w:r>
        <w:t xml:space="preserve"> screen</w:t>
      </w:r>
      <w:r w:rsidR="000A4C27">
        <w:t xml:space="preserve"> (see </w:t>
      </w:r>
      <w:r w:rsidR="000A4C27" w:rsidRPr="00FA2C98">
        <w:rPr>
          <w:rStyle w:val="CrossReference"/>
        </w:rPr>
        <w:fldChar w:fldCharType="begin"/>
      </w:r>
      <w:r w:rsidR="000A4C27" w:rsidRPr="00FA2C98">
        <w:rPr>
          <w:rStyle w:val="CrossReference"/>
        </w:rPr>
        <w:instrText xml:space="preserve"> REF _Ref391478645 \h </w:instrText>
      </w:r>
      <w:r w:rsidR="000A4C27">
        <w:rPr>
          <w:rStyle w:val="CrossReference"/>
        </w:rPr>
        <w:instrText xml:space="preserve"> \* MERGEFORMAT </w:instrText>
      </w:r>
      <w:r w:rsidR="000A4C27" w:rsidRPr="00FA2C98">
        <w:rPr>
          <w:rStyle w:val="CrossReference"/>
        </w:rPr>
      </w:r>
      <w:r w:rsidR="000A4C27" w:rsidRPr="00FA2C98">
        <w:rPr>
          <w:rStyle w:val="CrossReference"/>
        </w:rPr>
        <w:fldChar w:fldCharType="separate"/>
      </w:r>
      <w:r w:rsidR="000A4C27" w:rsidRPr="00FA2C98">
        <w:rPr>
          <w:rStyle w:val="CrossReference"/>
        </w:rPr>
        <w:t>Figure 9</w:t>
      </w:r>
      <w:r w:rsidR="000A4C27" w:rsidRPr="00FA2C98">
        <w:rPr>
          <w:rStyle w:val="CrossReference"/>
        </w:rPr>
        <w:fldChar w:fldCharType="end"/>
      </w:r>
      <w:r w:rsidR="000A4C27">
        <w:t>)</w:t>
      </w:r>
      <w:r>
        <w:t xml:space="preserve">. The first two columns in this table </w:t>
      </w:r>
      <w:r w:rsidR="00CB523B">
        <w:t>list</w:t>
      </w:r>
      <w:r>
        <w:t xml:space="preserve"> the components and associated permissions you added to the Permissions System. The subsequent columns display checkboxes for each role that you added to the Permissions System. </w:t>
      </w:r>
    </w:p>
    <w:p w:rsidR="00A856D4" w:rsidRDefault="00A856D4" w:rsidP="008465C0">
      <w:pPr>
        <w:rPr>
          <w:i/>
        </w:rPr>
      </w:pPr>
      <w:r w:rsidRPr="00A856D4">
        <w:rPr>
          <w:i/>
        </w:rPr>
        <w:t xml:space="preserve">To map a </w:t>
      </w:r>
      <w:r w:rsidR="00CF1FF6">
        <w:rPr>
          <w:i/>
        </w:rPr>
        <w:t>role to permissions</w:t>
      </w:r>
      <w:r w:rsidRPr="00A856D4">
        <w:rPr>
          <w:i/>
        </w:rPr>
        <w:t>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56D4" w:rsidTr="00A856D4">
        <w:tc>
          <w:tcPr>
            <w:tcW w:w="9576" w:type="dxa"/>
          </w:tcPr>
          <w:p w:rsidR="00A856D4" w:rsidRDefault="00CF1FF6" w:rsidP="00CF1FF6">
            <w:pPr>
              <w:pStyle w:val="ListNumber"/>
              <w:numPr>
                <w:ilvl w:val="0"/>
                <w:numId w:val="34"/>
              </w:numPr>
            </w:pPr>
            <w:r>
              <w:t>Mark the checkbox in the row for each permission that should be associated with the role.</w:t>
            </w:r>
          </w:p>
          <w:p w:rsidR="00CF1FF6" w:rsidRDefault="00CF1FF6" w:rsidP="008A3DAF">
            <w:pPr>
              <w:pStyle w:val="ListNumber2"/>
              <w:numPr>
                <w:ilvl w:val="0"/>
                <w:numId w:val="35"/>
              </w:numPr>
            </w:pPr>
            <w:r>
              <w:t>To remove a permission association for a role, clear the checkbox for that permission.</w:t>
            </w:r>
          </w:p>
          <w:p w:rsidR="00CF1FF6" w:rsidRDefault="00CF1FF6" w:rsidP="003D7D9F">
            <w:pPr>
              <w:pStyle w:val="ListNumber"/>
              <w:numPr>
                <w:ilvl w:val="0"/>
                <w:numId w:val="34"/>
              </w:numPr>
            </w:pPr>
            <w:r>
              <w:t>When you are finished, click [</w:t>
            </w:r>
            <w:r>
              <w:rPr>
                <w:rStyle w:val="Strong"/>
              </w:rPr>
              <w:t>Save</w:t>
            </w:r>
            <w:r>
              <w:rPr>
                <w:rStyle w:val="Strong"/>
                <w:b w:val="0"/>
              </w:rPr>
              <w:t>].</w:t>
            </w:r>
          </w:p>
        </w:tc>
      </w:tr>
    </w:tbl>
    <w:p w:rsidR="00A856D4" w:rsidRPr="00A856D4" w:rsidRDefault="00A856D4" w:rsidP="008465C0"/>
    <w:sectPr w:rsidR="00A856D4" w:rsidRPr="00A856D4" w:rsidSect="00B93380">
      <w:headerReference w:type="default" r:id="rId25"/>
      <w:footerReference w:type="default" r:id="rId26"/>
      <w:pgSz w:w="12240" w:h="15840" w:code="1"/>
      <w:pgMar w:top="1872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AA9" w:rsidRDefault="00931AA9" w:rsidP="00235A30">
      <w:r>
        <w:separator/>
      </w:r>
    </w:p>
  </w:endnote>
  <w:endnote w:type="continuationSeparator" w:id="0">
    <w:p w:rsidR="00931AA9" w:rsidRDefault="00931AA9" w:rsidP="0023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598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5FAC" w:rsidRPr="00120ECA" w:rsidRDefault="003A5FAC" w:rsidP="00120ECA">
        <w:pPr>
          <w:pStyle w:val="Footer"/>
          <w:tabs>
            <w:tab w:val="clear" w:pos="4680"/>
          </w:tabs>
          <w:rPr>
            <w:sz w:val="20"/>
            <w:szCs w:val="20"/>
          </w:rPr>
        </w:pPr>
        <w:r w:rsidRPr="000526E7">
          <w:rPr>
            <w:sz w:val="20"/>
            <w:szCs w:val="20"/>
          </w:rPr>
          <w:fldChar w:fldCharType="begin"/>
        </w:r>
        <w:r w:rsidRPr="000526E7">
          <w:rPr>
            <w:sz w:val="20"/>
            <w:szCs w:val="20"/>
          </w:rPr>
          <w:instrText xml:space="preserve"> PAGE   \* MERGEFORMAT </w:instrText>
        </w:r>
        <w:r w:rsidRPr="000526E7">
          <w:rPr>
            <w:sz w:val="20"/>
            <w:szCs w:val="20"/>
          </w:rPr>
          <w:fldChar w:fldCharType="separate"/>
        </w:r>
        <w:r w:rsidR="00014C39">
          <w:rPr>
            <w:noProof/>
            <w:sz w:val="20"/>
            <w:szCs w:val="20"/>
          </w:rPr>
          <w:t>4</w:t>
        </w:r>
        <w:r w:rsidRPr="000526E7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AA9" w:rsidRDefault="00931AA9" w:rsidP="00235A30">
      <w:r>
        <w:separator/>
      </w:r>
    </w:p>
  </w:footnote>
  <w:footnote w:type="continuationSeparator" w:id="0">
    <w:p w:rsidR="00931AA9" w:rsidRDefault="00931AA9" w:rsidP="00235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5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0"/>
      <w:gridCol w:w="6336"/>
    </w:tblGrid>
    <w:tr w:rsidR="003A5FAC" w:rsidTr="002430FA">
      <w:tc>
        <w:tcPr>
          <w:tcW w:w="4320" w:type="dxa"/>
        </w:tcPr>
        <w:p w:rsidR="003A5FAC" w:rsidRDefault="003A5FAC">
          <w:pPr>
            <w:pStyle w:val="Header"/>
          </w:pPr>
          <w:r>
            <w:rPr>
              <w:noProof/>
            </w:rPr>
            <w:drawing>
              <wp:inline distT="0" distB="0" distL="0" distR="0" wp14:anchorId="0D8BB8B6" wp14:editId="4439C71A">
                <wp:extent cx="1737360" cy="549074"/>
                <wp:effectExtent l="0" t="0" r="0" b="3810"/>
                <wp:docPr id="49" name="Picture 49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54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6" w:type="dxa"/>
        </w:tcPr>
        <w:p w:rsidR="003A5FAC" w:rsidRDefault="003A5FAC" w:rsidP="00BC4844">
          <w:pPr>
            <w:pStyle w:val="HeaderRightLarge"/>
          </w:pPr>
          <w:r>
            <w:t>Permissions</w:t>
          </w:r>
          <w:r w:rsidRPr="00AC0D70">
            <w:t xml:space="preserve"> User Guide</w:t>
          </w:r>
        </w:p>
        <w:p w:rsidR="003A5FAC" w:rsidRDefault="003A5FAC" w:rsidP="00C527B6">
          <w:pPr>
            <w:pStyle w:val="HeaderRightSmall"/>
          </w:pPr>
        </w:p>
      </w:tc>
    </w:tr>
  </w:tbl>
  <w:p w:rsidR="003A5FAC" w:rsidRDefault="003A5F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928"/>
    <w:multiLevelType w:val="multilevel"/>
    <w:tmpl w:val="36B6452A"/>
    <w:numStyleLink w:val="ListNumbers"/>
  </w:abstractNum>
  <w:abstractNum w:abstractNumId="1">
    <w:nsid w:val="03FD3307"/>
    <w:multiLevelType w:val="hybridMultilevel"/>
    <w:tmpl w:val="C54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F3390"/>
    <w:multiLevelType w:val="hybridMultilevel"/>
    <w:tmpl w:val="070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75354"/>
    <w:multiLevelType w:val="multilevel"/>
    <w:tmpl w:val="DC50A252"/>
    <w:styleLink w:val="TableNumbers"/>
    <w:lvl w:ilvl="0">
      <w:start w:val="1"/>
      <w:numFmt w:val="decimal"/>
      <w:pStyle w:val="TableTextNumber"/>
      <w:lvlText w:val="%1."/>
      <w:lvlJc w:val="left"/>
      <w:pPr>
        <w:tabs>
          <w:tab w:val="num" w:pos="331"/>
        </w:tabs>
        <w:ind w:left="331" w:hanging="216"/>
      </w:pPr>
      <w:rPr>
        <w:rFonts w:hint="default"/>
      </w:rPr>
    </w:lvl>
    <w:lvl w:ilvl="1">
      <w:start w:val="1"/>
      <w:numFmt w:val="lowerLetter"/>
      <w:pStyle w:val="TableTextNumber2"/>
      <w:lvlText w:val="%2."/>
      <w:lvlJc w:val="left"/>
      <w:pPr>
        <w:tabs>
          <w:tab w:val="num" w:pos="547"/>
        </w:tabs>
        <w:ind w:left="547" w:hanging="216"/>
      </w:pPr>
      <w:rPr>
        <w:rFonts w:hint="default"/>
      </w:rPr>
    </w:lvl>
    <w:lvl w:ilvl="2">
      <w:start w:val="1"/>
      <w:numFmt w:val="lowerRoman"/>
      <w:pStyle w:val="TableTextNumber3"/>
      <w:lvlText w:val="%3."/>
      <w:lvlJc w:val="left"/>
      <w:pPr>
        <w:tabs>
          <w:tab w:val="num" w:pos="763"/>
        </w:tabs>
        <w:ind w:left="763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44B3702"/>
    <w:multiLevelType w:val="hybridMultilevel"/>
    <w:tmpl w:val="095C6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816E8"/>
    <w:multiLevelType w:val="multilevel"/>
    <w:tmpl w:val="D136A5E0"/>
    <w:styleLink w:val="AppendixNumbers"/>
    <w:lvl w:ilvl="0">
      <w:start w:val="1"/>
      <w:numFmt w:val="upperLetter"/>
      <w:pStyle w:val="Appendix1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E76B5"/>
    <w:multiLevelType w:val="hybridMultilevel"/>
    <w:tmpl w:val="925E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F74F2"/>
    <w:multiLevelType w:val="hybridMultilevel"/>
    <w:tmpl w:val="F2FA0210"/>
    <w:lvl w:ilvl="0" w:tplc="21F2AE10">
      <w:start w:val="1"/>
      <w:numFmt w:val="bullet"/>
      <w:pStyle w:val="Step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F2E0A"/>
    <w:multiLevelType w:val="hybridMultilevel"/>
    <w:tmpl w:val="0C64B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8650C2"/>
    <w:multiLevelType w:val="multilevel"/>
    <w:tmpl w:val="3D0EC846"/>
    <w:numStyleLink w:val="TableBullets"/>
  </w:abstractNum>
  <w:abstractNum w:abstractNumId="10">
    <w:nsid w:val="2F186B19"/>
    <w:multiLevelType w:val="hybridMultilevel"/>
    <w:tmpl w:val="5E4E2C02"/>
    <w:lvl w:ilvl="0" w:tplc="8D44E09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87171"/>
    <w:multiLevelType w:val="hybridMultilevel"/>
    <w:tmpl w:val="F65CBD46"/>
    <w:lvl w:ilvl="0" w:tplc="1C6A88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C69E3"/>
    <w:multiLevelType w:val="multilevel"/>
    <w:tmpl w:val="36B6452A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58271F1"/>
    <w:multiLevelType w:val="hybridMultilevel"/>
    <w:tmpl w:val="0E2A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D4918"/>
    <w:multiLevelType w:val="multilevel"/>
    <w:tmpl w:val="36B6452A"/>
    <w:numStyleLink w:val="ListNumbers"/>
  </w:abstractNum>
  <w:abstractNum w:abstractNumId="15">
    <w:nsid w:val="3CC627CA"/>
    <w:multiLevelType w:val="hybridMultilevel"/>
    <w:tmpl w:val="5132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844C0"/>
    <w:multiLevelType w:val="hybridMultilevel"/>
    <w:tmpl w:val="DD0CD5EA"/>
    <w:lvl w:ilvl="0" w:tplc="FAA2CEE2">
      <w:start w:val="1"/>
      <w:numFmt w:val="decimal"/>
      <w:pStyle w:val="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B3ED5"/>
    <w:multiLevelType w:val="hybridMultilevel"/>
    <w:tmpl w:val="6AA84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224AA0"/>
    <w:multiLevelType w:val="multilevel"/>
    <w:tmpl w:val="3D0EC846"/>
    <w:numStyleLink w:val="TableBullets"/>
  </w:abstractNum>
  <w:abstractNum w:abstractNumId="19">
    <w:nsid w:val="55AB3FE6"/>
    <w:multiLevelType w:val="multilevel"/>
    <w:tmpl w:val="490A6330"/>
    <w:numStyleLink w:val="ListBullets"/>
  </w:abstractNum>
  <w:abstractNum w:abstractNumId="20">
    <w:nsid w:val="5A4D03F4"/>
    <w:multiLevelType w:val="multilevel"/>
    <w:tmpl w:val="3D0EC846"/>
    <w:styleLink w:val="TableBullets"/>
    <w:lvl w:ilvl="0">
      <w:start w:val="1"/>
      <w:numFmt w:val="bullet"/>
      <w:pStyle w:val="TableText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>
      <w:start w:val="1"/>
      <w:numFmt w:val="bullet"/>
      <w:pStyle w:val="TableTextBullet2"/>
      <w:lvlText w:val="–"/>
      <w:lvlJc w:val="left"/>
      <w:pPr>
        <w:tabs>
          <w:tab w:val="num" w:pos="562"/>
        </w:tabs>
        <w:ind w:left="562" w:hanging="173"/>
      </w:pPr>
      <w:rPr>
        <w:rFonts w:ascii="Courier New" w:hAnsi="Courier New" w:hint="default"/>
      </w:rPr>
    </w:lvl>
    <w:lvl w:ilvl="2">
      <w:start w:val="1"/>
      <w:numFmt w:val="bullet"/>
      <w:pStyle w:val="TableTextBullet3"/>
      <w:lvlText w:val=""/>
      <w:lvlJc w:val="left"/>
      <w:pPr>
        <w:tabs>
          <w:tab w:val="num" w:pos="835"/>
        </w:tabs>
        <w:ind w:left="835" w:hanging="173"/>
      </w:pPr>
      <w:rPr>
        <w:rFonts w:ascii="Wingdings 2" w:hAnsi="Wingdings 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25F210A"/>
    <w:multiLevelType w:val="multilevel"/>
    <w:tmpl w:val="E5D6F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2FA6B71"/>
    <w:multiLevelType w:val="hybridMultilevel"/>
    <w:tmpl w:val="2A9A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6E7"/>
    <w:multiLevelType w:val="multilevel"/>
    <w:tmpl w:val="DC50A252"/>
    <w:numStyleLink w:val="TableNumbers"/>
  </w:abstractNum>
  <w:abstractNum w:abstractNumId="24">
    <w:nsid w:val="6E5F01CC"/>
    <w:multiLevelType w:val="multilevel"/>
    <w:tmpl w:val="36B6452A"/>
    <w:numStyleLink w:val="ListNumbers"/>
  </w:abstractNum>
  <w:abstractNum w:abstractNumId="25">
    <w:nsid w:val="71284B53"/>
    <w:multiLevelType w:val="hybridMultilevel"/>
    <w:tmpl w:val="DB8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C484A"/>
    <w:multiLevelType w:val="multilevel"/>
    <w:tmpl w:val="E5D6F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DF73488"/>
    <w:multiLevelType w:val="multilevel"/>
    <w:tmpl w:val="490A633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27"/>
  </w:num>
  <w:num w:numId="5">
    <w:abstractNumId w:val="12"/>
  </w:num>
  <w:num w:numId="6">
    <w:abstractNumId w:val="3"/>
  </w:num>
  <w:num w:numId="7">
    <w:abstractNumId w:val="19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7"/>
  </w:num>
  <w:num w:numId="10">
    <w:abstractNumId w:val="5"/>
  </w:num>
  <w:num w:numId="11">
    <w:abstractNumId w:val="18"/>
  </w:num>
  <w:num w:numId="12">
    <w:abstractNumId w:val="23"/>
  </w:num>
  <w:num w:numId="1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5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"/>
  </w:num>
  <w:num w:numId="20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1">
    <w:abstractNumId w:val="2"/>
  </w:num>
  <w:num w:numId="22">
    <w:abstractNumId w:val="4"/>
  </w:num>
  <w:num w:numId="23">
    <w:abstractNumId w:val="6"/>
  </w:num>
  <w:num w:numId="2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3"/>
  </w:num>
  <w:num w:numId="2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"/>
  </w:num>
  <w:num w:numId="2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22"/>
  </w:num>
  <w:num w:numId="3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14"/>
  </w:num>
  <w:num w:numId="38">
    <w:abstractNumId w:val="24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3">
    <w:abstractNumId w:val="21"/>
  </w:num>
  <w:num w:numId="44">
    <w:abstractNumId w:val="26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47"/>
    <w:rsid w:val="00000E10"/>
    <w:rsid w:val="00000F09"/>
    <w:rsid w:val="00004851"/>
    <w:rsid w:val="00006AD0"/>
    <w:rsid w:val="00006E7C"/>
    <w:rsid w:val="00007E24"/>
    <w:rsid w:val="00010A21"/>
    <w:rsid w:val="000120CD"/>
    <w:rsid w:val="00012169"/>
    <w:rsid w:val="0001285A"/>
    <w:rsid w:val="00013296"/>
    <w:rsid w:val="00014C39"/>
    <w:rsid w:val="00015958"/>
    <w:rsid w:val="00015C99"/>
    <w:rsid w:val="00017CE3"/>
    <w:rsid w:val="00017DF9"/>
    <w:rsid w:val="00021416"/>
    <w:rsid w:val="00021D68"/>
    <w:rsid w:val="00023A7E"/>
    <w:rsid w:val="00025A6B"/>
    <w:rsid w:val="00026249"/>
    <w:rsid w:val="000262C8"/>
    <w:rsid w:val="0002649B"/>
    <w:rsid w:val="00026C33"/>
    <w:rsid w:val="000273CF"/>
    <w:rsid w:val="00030407"/>
    <w:rsid w:val="00030CC6"/>
    <w:rsid w:val="00031F67"/>
    <w:rsid w:val="0003287C"/>
    <w:rsid w:val="00032CC4"/>
    <w:rsid w:val="00033AAD"/>
    <w:rsid w:val="0003426E"/>
    <w:rsid w:val="00034A4C"/>
    <w:rsid w:val="00034FA3"/>
    <w:rsid w:val="0003572C"/>
    <w:rsid w:val="0003588A"/>
    <w:rsid w:val="00036A53"/>
    <w:rsid w:val="00037AF7"/>
    <w:rsid w:val="0004035C"/>
    <w:rsid w:val="000406B3"/>
    <w:rsid w:val="000414DB"/>
    <w:rsid w:val="000415F5"/>
    <w:rsid w:val="00044A87"/>
    <w:rsid w:val="00044A8A"/>
    <w:rsid w:val="00045A51"/>
    <w:rsid w:val="00045F81"/>
    <w:rsid w:val="000461C3"/>
    <w:rsid w:val="000469D6"/>
    <w:rsid w:val="00047884"/>
    <w:rsid w:val="00051F40"/>
    <w:rsid w:val="00052215"/>
    <w:rsid w:val="000530AE"/>
    <w:rsid w:val="000534AF"/>
    <w:rsid w:val="00054924"/>
    <w:rsid w:val="00055661"/>
    <w:rsid w:val="000558C0"/>
    <w:rsid w:val="00056D19"/>
    <w:rsid w:val="000604BA"/>
    <w:rsid w:val="00060BD8"/>
    <w:rsid w:val="00061636"/>
    <w:rsid w:val="000620D3"/>
    <w:rsid w:val="000630A4"/>
    <w:rsid w:val="00063D8F"/>
    <w:rsid w:val="00064F18"/>
    <w:rsid w:val="0006516B"/>
    <w:rsid w:val="00070101"/>
    <w:rsid w:val="000713AF"/>
    <w:rsid w:val="00071647"/>
    <w:rsid w:val="0007317A"/>
    <w:rsid w:val="0007383B"/>
    <w:rsid w:val="00074C5B"/>
    <w:rsid w:val="00074CF8"/>
    <w:rsid w:val="00074E13"/>
    <w:rsid w:val="000766E8"/>
    <w:rsid w:val="00076ED5"/>
    <w:rsid w:val="000776E8"/>
    <w:rsid w:val="0008076E"/>
    <w:rsid w:val="00081301"/>
    <w:rsid w:val="00082EB5"/>
    <w:rsid w:val="00084712"/>
    <w:rsid w:val="0008579B"/>
    <w:rsid w:val="000863F2"/>
    <w:rsid w:val="000879F6"/>
    <w:rsid w:val="00087FD2"/>
    <w:rsid w:val="00087FED"/>
    <w:rsid w:val="000905C4"/>
    <w:rsid w:val="000914F5"/>
    <w:rsid w:val="00094F1A"/>
    <w:rsid w:val="000955F7"/>
    <w:rsid w:val="000958F7"/>
    <w:rsid w:val="00095A3D"/>
    <w:rsid w:val="00095D55"/>
    <w:rsid w:val="00096091"/>
    <w:rsid w:val="000961B1"/>
    <w:rsid w:val="000967E2"/>
    <w:rsid w:val="000A0805"/>
    <w:rsid w:val="000A1873"/>
    <w:rsid w:val="000A219D"/>
    <w:rsid w:val="000A2DDC"/>
    <w:rsid w:val="000A2FA2"/>
    <w:rsid w:val="000A3EE9"/>
    <w:rsid w:val="000A4C27"/>
    <w:rsid w:val="000A668F"/>
    <w:rsid w:val="000A7D63"/>
    <w:rsid w:val="000B0C03"/>
    <w:rsid w:val="000B0C77"/>
    <w:rsid w:val="000B1902"/>
    <w:rsid w:val="000B196A"/>
    <w:rsid w:val="000B20F1"/>
    <w:rsid w:val="000B2666"/>
    <w:rsid w:val="000B33C0"/>
    <w:rsid w:val="000B4855"/>
    <w:rsid w:val="000B4BEC"/>
    <w:rsid w:val="000B4CF9"/>
    <w:rsid w:val="000B622A"/>
    <w:rsid w:val="000B6249"/>
    <w:rsid w:val="000B7067"/>
    <w:rsid w:val="000B77F9"/>
    <w:rsid w:val="000B7EAC"/>
    <w:rsid w:val="000C1013"/>
    <w:rsid w:val="000C12ED"/>
    <w:rsid w:val="000C1AB6"/>
    <w:rsid w:val="000C2CD0"/>
    <w:rsid w:val="000C35A3"/>
    <w:rsid w:val="000C4D59"/>
    <w:rsid w:val="000C5CC5"/>
    <w:rsid w:val="000C5F8D"/>
    <w:rsid w:val="000C665B"/>
    <w:rsid w:val="000D0930"/>
    <w:rsid w:val="000D20F1"/>
    <w:rsid w:val="000D2B7A"/>
    <w:rsid w:val="000D4424"/>
    <w:rsid w:val="000D5604"/>
    <w:rsid w:val="000D780D"/>
    <w:rsid w:val="000D7FC0"/>
    <w:rsid w:val="000E03F7"/>
    <w:rsid w:val="000E0CF1"/>
    <w:rsid w:val="000E0D32"/>
    <w:rsid w:val="000E3079"/>
    <w:rsid w:val="000E4206"/>
    <w:rsid w:val="000E4E3B"/>
    <w:rsid w:val="000F071A"/>
    <w:rsid w:val="000F0E73"/>
    <w:rsid w:val="000F15DF"/>
    <w:rsid w:val="000F198A"/>
    <w:rsid w:val="000F5836"/>
    <w:rsid w:val="000F5A5F"/>
    <w:rsid w:val="000F5A63"/>
    <w:rsid w:val="000F6FC6"/>
    <w:rsid w:val="000F716E"/>
    <w:rsid w:val="0010058B"/>
    <w:rsid w:val="00100DF3"/>
    <w:rsid w:val="00102124"/>
    <w:rsid w:val="00102468"/>
    <w:rsid w:val="00102DD1"/>
    <w:rsid w:val="0010713A"/>
    <w:rsid w:val="00110725"/>
    <w:rsid w:val="001108AB"/>
    <w:rsid w:val="00111E1D"/>
    <w:rsid w:val="001146C0"/>
    <w:rsid w:val="0011497B"/>
    <w:rsid w:val="00114F97"/>
    <w:rsid w:val="0011526C"/>
    <w:rsid w:val="001158F6"/>
    <w:rsid w:val="001159C4"/>
    <w:rsid w:val="00115BE0"/>
    <w:rsid w:val="0011615D"/>
    <w:rsid w:val="00116C5F"/>
    <w:rsid w:val="00116EB2"/>
    <w:rsid w:val="00117762"/>
    <w:rsid w:val="00117E96"/>
    <w:rsid w:val="00120ECA"/>
    <w:rsid w:val="001219C9"/>
    <w:rsid w:val="00121C28"/>
    <w:rsid w:val="0012251B"/>
    <w:rsid w:val="0012272C"/>
    <w:rsid w:val="001237A4"/>
    <w:rsid w:val="00123D6C"/>
    <w:rsid w:val="00124506"/>
    <w:rsid w:val="0012497D"/>
    <w:rsid w:val="00125250"/>
    <w:rsid w:val="00126984"/>
    <w:rsid w:val="00126D3F"/>
    <w:rsid w:val="001273C0"/>
    <w:rsid w:val="00127693"/>
    <w:rsid w:val="00127A86"/>
    <w:rsid w:val="00127F5F"/>
    <w:rsid w:val="00130899"/>
    <w:rsid w:val="00131D78"/>
    <w:rsid w:val="00132B29"/>
    <w:rsid w:val="00132C1E"/>
    <w:rsid w:val="00133BC2"/>
    <w:rsid w:val="00133FEA"/>
    <w:rsid w:val="00134426"/>
    <w:rsid w:val="00134EE7"/>
    <w:rsid w:val="00134FDC"/>
    <w:rsid w:val="001369AD"/>
    <w:rsid w:val="00136B13"/>
    <w:rsid w:val="00141535"/>
    <w:rsid w:val="001416D6"/>
    <w:rsid w:val="00141C70"/>
    <w:rsid w:val="00143C08"/>
    <w:rsid w:val="00144BCF"/>
    <w:rsid w:val="00146144"/>
    <w:rsid w:val="00146F8C"/>
    <w:rsid w:val="00147379"/>
    <w:rsid w:val="00150628"/>
    <w:rsid w:val="00153FDF"/>
    <w:rsid w:val="00153FF3"/>
    <w:rsid w:val="0015428D"/>
    <w:rsid w:val="00154DCE"/>
    <w:rsid w:val="0015531C"/>
    <w:rsid w:val="00156956"/>
    <w:rsid w:val="00156C69"/>
    <w:rsid w:val="00157F74"/>
    <w:rsid w:val="00160283"/>
    <w:rsid w:val="001614B0"/>
    <w:rsid w:val="00161D15"/>
    <w:rsid w:val="00163476"/>
    <w:rsid w:val="001634EA"/>
    <w:rsid w:val="0016408C"/>
    <w:rsid w:val="00164741"/>
    <w:rsid w:val="00164E8F"/>
    <w:rsid w:val="00164ED3"/>
    <w:rsid w:val="0016557F"/>
    <w:rsid w:val="00165D62"/>
    <w:rsid w:val="001666F0"/>
    <w:rsid w:val="001672FC"/>
    <w:rsid w:val="0017061A"/>
    <w:rsid w:val="001711CB"/>
    <w:rsid w:val="001736E0"/>
    <w:rsid w:val="00173BBF"/>
    <w:rsid w:val="0017512D"/>
    <w:rsid w:val="00180DA4"/>
    <w:rsid w:val="00181533"/>
    <w:rsid w:val="00181629"/>
    <w:rsid w:val="0018269D"/>
    <w:rsid w:val="001826EC"/>
    <w:rsid w:val="00183138"/>
    <w:rsid w:val="001847EC"/>
    <w:rsid w:val="00184B60"/>
    <w:rsid w:val="00185D9A"/>
    <w:rsid w:val="00186731"/>
    <w:rsid w:val="00186F0B"/>
    <w:rsid w:val="00187A9E"/>
    <w:rsid w:val="00190E90"/>
    <w:rsid w:val="00190FEC"/>
    <w:rsid w:val="00191020"/>
    <w:rsid w:val="00191386"/>
    <w:rsid w:val="00192A59"/>
    <w:rsid w:val="00192EB8"/>
    <w:rsid w:val="00195FED"/>
    <w:rsid w:val="0019622A"/>
    <w:rsid w:val="001A029C"/>
    <w:rsid w:val="001A03C8"/>
    <w:rsid w:val="001A068F"/>
    <w:rsid w:val="001A0F58"/>
    <w:rsid w:val="001A2272"/>
    <w:rsid w:val="001A2348"/>
    <w:rsid w:val="001A267B"/>
    <w:rsid w:val="001A2E4E"/>
    <w:rsid w:val="001A3495"/>
    <w:rsid w:val="001A40E8"/>
    <w:rsid w:val="001A4228"/>
    <w:rsid w:val="001A438A"/>
    <w:rsid w:val="001A6D83"/>
    <w:rsid w:val="001A6F63"/>
    <w:rsid w:val="001A72AD"/>
    <w:rsid w:val="001B0561"/>
    <w:rsid w:val="001B0738"/>
    <w:rsid w:val="001B150C"/>
    <w:rsid w:val="001B1548"/>
    <w:rsid w:val="001B2700"/>
    <w:rsid w:val="001B2B60"/>
    <w:rsid w:val="001B2EE8"/>
    <w:rsid w:val="001B31FF"/>
    <w:rsid w:val="001B4637"/>
    <w:rsid w:val="001B61B1"/>
    <w:rsid w:val="001B6D78"/>
    <w:rsid w:val="001B6EB0"/>
    <w:rsid w:val="001B6F4D"/>
    <w:rsid w:val="001B6FA2"/>
    <w:rsid w:val="001B7BBE"/>
    <w:rsid w:val="001C0BF2"/>
    <w:rsid w:val="001C1865"/>
    <w:rsid w:val="001C2E94"/>
    <w:rsid w:val="001C2FAC"/>
    <w:rsid w:val="001C4334"/>
    <w:rsid w:val="001C51BA"/>
    <w:rsid w:val="001C53D1"/>
    <w:rsid w:val="001C743F"/>
    <w:rsid w:val="001D018D"/>
    <w:rsid w:val="001D2181"/>
    <w:rsid w:val="001D4F00"/>
    <w:rsid w:val="001D5329"/>
    <w:rsid w:val="001D548E"/>
    <w:rsid w:val="001D5E52"/>
    <w:rsid w:val="001D6AA7"/>
    <w:rsid w:val="001E0725"/>
    <w:rsid w:val="001E24F8"/>
    <w:rsid w:val="001E2ADC"/>
    <w:rsid w:val="001E4C53"/>
    <w:rsid w:val="001E596B"/>
    <w:rsid w:val="001E5F3F"/>
    <w:rsid w:val="001E6E28"/>
    <w:rsid w:val="001F0063"/>
    <w:rsid w:val="001F15CC"/>
    <w:rsid w:val="001F1BFD"/>
    <w:rsid w:val="001F3F42"/>
    <w:rsid w:val="001F3FA9"/>
    <w:rsid w:val="001F443C"/>
    <w:rsid w:val="001F468E"/>
    <w:rsid w:val="001F7409"/>
    <w:rsid w:val="001F7FD3"/>
    <w:rsid w:val="0020017D"/>
    <w:rsid w:val="002021EA"/>
    <w:rsid w:val="002042AD"/>
    <w:rsid w:val="00206DC4"/>
    <w:rsid w:val="002070D4"/>
    <w:rsid w:val="00210613"/>
    <w:rsid w:val="002119F1"/>
    <w:rsid w:val="00211D49"/>
    <w:rsid w:val="00213F31"/>
    <w:rsid w:val="00214981"/>
    <w:rsid w:val="00214F45"/>
    <w:rsid w:val="00215C4F"/>
    <w:rsid w:val="002168F1"/>
    <w:rsid w:val="00216AAC"/>
    <w:rsid w:val="00220A22"/>
    <w:rsid w:val="00221383"/>
    <w:rsid w:val="002222FF"/>
    <w:rsid w:val="00222554"/>
    <w:rsid w:val="00224A9D"/>
    <w:rsid w:val="00224E35"/>
    <w:rsid w:val="00226DAE"/>
    <w:rsid w:val="00231E24"/>
    <w:rsid w:val="002322CE"/>
    <w:rsid w:val="00232C33"/>
    <w:rsid w:val="00232C89"/>
    <w:rsid w:val="002330F9"/>
    <w:rsid w:val="0023470D"/>
    <w:rsid w:val="002353F8"/>
    <w:rsid w:val="00235A30"/>
    <w:rsid w:val="00236F73"/>
    <w:rsid w:val="00237290"/>
    <w:rsid w:val="00237C7E"/>
    <w:rsid w:val="00237E3A"/>
    <w:rsid w:val="00237EF7"/>
    <w:rsid w:val="002419B9"/>
    <w:rsid w:val="00242168"/>
    <w:rsid w:val="002421BB"/>
    <w:rsid w:val="002422AD"/>
    <w:rsid w:val="002430FA"/>
    <w:rsid w:val="00243109"/>
    <w:rsid w:val="00243974"/>
    <w:rsid w:val="0024539E"/>
    <w:rsid w:val="002456CE"/>
    <w:rsid w:val="00245C16"/>
    <w:rsid w:val="00246244"/>
    <w:rsid w:val="00246F60"/>
    <w:rsid w:val="002511D4"/>
    <w:rsid w:val="00252185"/>
    <w:rsid w:val="0025263D"/>
    <w:rsid w:val="00254345"/>
    <w:rsid w:val="002547E7"/>
    <w:rsid w:val="0025516E"/>
    <w:rsid w:val="00255976"/>
    <w:rsid w:val="00255F9D"/>
    <w:rsid w:val="0025615F"/>
    <w:rsid w:val="0025711C"/>
    <w:rsid w:val="00260C4E"/>
    <w:rsid w:val="002610EE"/>
    <w:rsid w:val="002623D5"/>
    <w:rsid w:val="00262566"/>
    <w:rsid w:val="00262641"/>
    <w:rsid w:val="00262770"/>
    <w:rsid w:val="00263230"/>
    <w:rsid w:val="00263A67"/>
    <w:rsid w:val="00263C3C"/>
    <w:rsid w:val="00264443"/>
    <w:rsid w:val="00265075"/>
    <w:rsid w:val="00265231"/>
    <w:rsid w:val="002676A5"/>
    <w:rsid w:val="00267C40"/>
    <w:rsid w:val="00270BC3"/>
    <w:rsid w:val="002725E0"/>
    <w:rsid w:val="00273F63"/>
    <w:rsid w:val="0027444B"/>
    <w:rsid w:val="002746C3"/>
    <w:rsid w:val="002748AA"/>
    <w:rsid w:val="002748D7"/>
    <w:rsid w:val="002753BF"/>
    <w:rsid w:val="0027641C"/>
    <w:rsid w:val="00277890"/>
    <w:rsid w:val="00277CC9"/>
    <w:rsid w:val="00280509"/>
    <w:rsid w:val="00281691"/>
    <w:rsid w:val="002833A3"/>
    <w:rsid w:val="002863E9"/>
    <w:rsid w:val="00286E34"/>
    <w:rsid w:val="00286FA2"/>
    <w:rsid w:val="00291203"/>
    <w:rsid w:val="0029180E"/>
    <w:rsid w:val="00291F67"/>
    <w:rsid w:val="00294376"/>
    <w:rsid w:val="00294A13"/>
    <w:rsid w:val="0029623E"/>
    <w:rsid w:val="00296BDE"/>
    <w:rsid w:val="00296C5A"/>
    <w:rsid w:val="002A0B84"/>
    <w:rsid w:val="002A0F8B"/>
    <w:rsid w:val="002A2CE0"/>
    <w:rsid w:val="002A3188"/>
    <w:rsid w:val="002A3F49"/>
    <w:rsid w:val="002A4E6F"/>
    <w:rsid w:val="002A529F"/>
    <w:rsid w:val="002A67BA"/>
    <w:rsid w:val="002B05DD"/>
    <w:rsid w:val="002B0B40"/>
    <w:rsid w:val="002B0B99"/>
    <w:rsid w:val="002B1B6E"/>
    <w:rsid w:val="002B2542"/>
    <w:rsid w:val="002B2923"/>
    <w:rsid w:val="002B529E"/>
    <w:rsid w:val="002C0067"/>
    <w:rsid w:val="002C0282"/>
    <w:rsid w:val="002C06D7"/>
    <w:rsid w:val="002C06EC"/>
    <w:rsid w:val="002C0AFC"/>
    <w:rsid w:val="002C0F2C"/>
    <w:rsid w:val="002C1931"/>
    <w:rsid w:val="002C1C88"/>
    <w:rsid w:val="002C2347"/>
    <w:rsid w:val="002C23B7"/>
    <w:rsid w:val="002C38A7"/>
    <w:rsid w:val="002C3F0A"/>
    <w:rsid w:val="002C4A0D"/>
    <w:rsid w:val="002C4B94"/>
    <w:rsid w:val="002C562A"/>
    <w:rsid w:val="002C65DC"/>
    <w:rsid w:val="002C6ABC"/>
    <w:rsid w:val="002C723E"/>
    <w:rsid w:val="002C7D32"/>
    <w:rsid w:val="002D049D"/>
    <w:rsid w:val="002D516B"/>
    <w:rsid w:val="002D5AD4"/>
    <w:rsid w:val="002D5E1D"/>
    <w:rsid w:val="002D725D"/>
    <w:rsid w:val="002D740F"/>
    <w:rsid w:val="002E05D7"/>
    <w:rsid w:val="002E25C2"/>
    <w:rsid w:val="002E30AE"/>
    <w:rsid w:val="002E3488"/>
    <w:rsid w:val="002E47F4"/>
    <w:rsid w:val="002E5297"/>
    <w:rsid w:val="002E654C"/>
    <w:rsid w:val="002E6811"/>
    <w:rsid w:val="002E6FB6"/>
    <w:rsid w:val="002E7678"/>
    <w:rsid w:val="002F047B"/>
    <w:rsid w:val="002F05A6"/>
    <w:rsid w:val="002F0C66"/>
    <w:rsid w:val="002F13CD"/>
    <w:rsid w:val="002F1448"/>
    <w:rsid w:val="002F1816"/>
    <w:rsid w:val="002F2576"/>
    <w:rsid w:val="002F2EE4"/>
    <w:rsid w:val="002F4436"/>
    <w:rsid w:val="002F454B"/>
    <w:rsid w:val="002F5377"/>
    <w:rsid w:val="002F5B2E"/>
    <w:rsid w:val="002F7006"/>
    <w:rsid w:val="002F71A6"/>
    <w:rsid w:val="002F790F"/>
    <w:rsid w:val="00300289"/>
    <w:rsid w:val="00300F61"/>
    <w:rsid w:val="00300FF5"/>
    <w:rsid w:val="003015AE"/>
    <w:rsid w:val="003017B9"/>
    <w:rsid w:val="0030309E"/>
    <w:rsid w:val="00303F59"/>
    <w:rsid w:val="0030461C"/>
    <w:rsid w:val="00304B30"/>
    <w:rsid w:val="00307191"/>
    <w:rsid w:val="00307C61"/>
    <w:rsid w:val="0031024D"/>
    <w:rsid w:val="003108DE"/>
    <w:rsid w:val="00311066"/>
    <w:rsid w:val="0031114D"/>
    <w:rsid w:val="0031137D"/>
    <w:rsid w:val="003138EA"/>
    <w:rsid w:val="0031399F"/>
    <w:rsid w:val="00313EF1"/>
    <w:rsid w:val="003158DA"/>
    <w:rsid w:val="00315A85"/>
    <w:rsid w:val="00316F18"/>
    <w:rsid w:val="00321655"/>
    <w:rsid w:val="00325E64"/>
    <w:rsid w:val="003312BF"/>
    <w:rsid w:val="003323B2"/>
    <w:rsid w:val="003323E9"/>
    <w:rsid w:val="00332CB8"/>
    <w:rsid w:val="003347C3"/>
    <w:rsid w:val="003359EC"/>
    <w:rsid w:val="00337AB9"/>
    <w:rsid w:val="00337CE9"/>
    <w:rsid w:val="003419C1"/>
    <w:rsid w:val="00342E9B"/>
    <w:rsid w:val="00343111"/>
    <w:rsid w:val="00344081"/>
    <w:rsid w:val="003449BD"/>
    <w:rsid w:val="003466A6"/>
    <w:rsid w:val="00347017"/>
    <w:rsid w:val="00350079"/>
    <w:rsid w:val="00351276"/>
    <w:rsid w:val="003523C1"/>
    <w:rsid w:val="00352533"/>
    <w:rsid w:val="00353500"/>
    <w:rsid w:val="00353FE0"/>
    <w:rsid w:val="00354469"/>
    <w:rsid w:val="00355D93"/>
    <w:rsid w:val="00356E16"/>
    <w:rsid w:val="00356FCA"/>
    <w:rsid w:val="00361FEA"/>
    <w:rsid w:val="00362734"/>
    <w:rsid w:val="0036312B"/>
    <w:rsid w:val="00364BCC"/>
    <w:rsid w:val="00366284"/>
    <w:rsid w:val="0036635E"/>
    <w:rsid w:val="00366F9C"/>
    <w:rsid w:val="00370D68"/>
    <w:rsid w:val="00371626"/>
    <w:rsid w:val="00371675"/>
    <w:rsid w:val="00371D6B"/>
    <w:rsid w:val="00373786"/>
    <w:rsid w:val="003738A3"/>
    <w:rsid w:val="003740BC"/>
    <w:rsid w:val="003748AB"/>
    <w:rsid w:val="0037621C"/>
    <w:rsid w:val="00376AC1"/>
    <w:rsid w:val="0037765F"/>
    <w:rsid w:val="003808B2"/>
    <w:rsid w:val="00380FBE"/>
    <w:rsid w:val="0038317A"/>
    <w:rsid w:val="00384A25"/>
    <w:rsid w:val="0038630D"/>
    <w:rsid w:val="0039198C"/>
    <w:rsid w:val="00391F12"/>
    <w:rsid w:val="00392412"/>
    <w:rsid w:val="0039423E"/>
    <w:rsid w:val="003942F0"/>
    <w:rsid w:val="0039460F"/>
    <w:rsid w:val="00397A1D"/>
    <w:rsid w:val="003A04A5"/>
    <w:rsid w:val="003A1E16"/>
    <w:rsid w:val="003A2583"/>
    <w:rsid w:val="003A26E0"/>
    <w:rsid w:val="003A318A"/>
    <w:rsid w:val="003A3841"/>
    <w:rsid w:val="003A4DA7"/>
    <w:rsid w:val="003A5130"/>
    <w:rsid w:val="003A5D22"/>
    <w:rsid w:val="003A5E4B"/>
    <w:rsid w:val="003A5FAC"/>
    <w:rsid w:val="003A64A9"/>
    <w:rsid w:val="003A67BE"/>
    <w:rsid w:val="003A6A08"/>
    <w:rsid w:val="003A724F"/>
    <w:rsid w:val="003A73A4"/>
    <w:rsid w:val="003A7E3A"/>
    <w:rsid w:val="003B12CF"/>
    <w:rsid w:val="003B1B98"/>
    <w:rsid w:val="003B2857"/>
    <w:rsid w:val="003B28F3"/>
    <w:rsid w:val="003B2A46"/>
    <w:rsid w:val="003B36DA"/>
    <w:rsid w:val="003B4366"/>
    <w:rsid w:val="003B4F37"/>
    <w:rsid w:val="003B59D9"/>
    <w:rsid w:val="003B5D1C"/>
    <w:rsid w:val="003B6FD7"/>
    <w:rsid w:val="003B70FF"/>
    <w:rsid w:val="003B74C5"/>
    <w:rsid w:val="003B787C"/>
    <w:rsid w:val="003C023D"/>
    <w:rsid w:val="003C05B8"/>
    <w:rsid w:val="003C2877"/>
    <w:rsid w:val="003C31A3"/>
    <w:rsid w:val="003C3C5F"/>
    <w:rsid w:val="003C43CA"/>
    <w:rsid w:val="003C4B64"/>
    <w:rsid w:val="003C4E74"/>
    <w:rsid w:val="003C5824"/>
    <w:rsid w:val="003C5956"/>
    <w:rsid w:val="003C630F"/>
    <w:rsid w:val="003C7E6C"/>
    <w:rsid w:val="003D0DBE"/>
    <w:rsid w:val="003D0EB6"/>
    <w:rsid w:val="003D0F17"/>
    <w:rsid w:val="003D1DE2"/>
    <w:rsid w:val="003D37F7"/>
    <w:rsid w:val="003D4D36"/>
    <w:rsid w:val="003D7AB5"/>
    <w:rsid w:val="003D7D9F"/>
    <w:rsid w:val="003E1441"/>
    <w:rsid w:val="003E1BCF"/>
    <w:rsid w:val="003E2503"/>
    <w:rsid w:val="003E5A8C"/>
    <w:rsid w:val="003E62A5"/>
    <w:rsid w:val="003E634E"/>
    <w:rsid w:val="003E63E1"/>
    <w:rsid w:val="003E6A68"/>
    <w:rsid w:val="003E735B"/>
    <w:rsid w:val="003E7621"/>
    <w:rsid w:val="003E7A9B"/>
    <w:rsid w:val="003F042A"/>
    <w:rsid w:val="003F0A31"/>
    <w:rsid w:val="003F215E"/>
    <w:rsid w:val="003F23AE"/>
    <w:rsid w:val="003F3A67"/>
    <w:rsid w:val="003F459D"/>
    <w:rsid w:val="003F5410"/>
    <w:rsid w:val="003F6484"/>
    <w:rsid w:val="003F6CF1"/>
    <w:rsid w:val="003F7BBC"/>
    <w:rsid w:val="00400306"/>
    <w:rsid w:val="00400954"/>
    <w:rsid w:val="00402A23"/>
    <w:rsid w:val="004045B6"/>
    <w:rsid w:val="004078DE"/>
    <w:rsid w:val="00412157"/>
    <w:rsid w:val="00412671"/>
    <w:rsid w:val="00413AFB"/>
    <w:rsid w:val="00415521"/>
    <w:rsid w:val="00415721"/>
    <w:rsid w:val="00415CC1"/>
    <w:rsid w:val="0041664D"/>
    <w:rsid w:val="00416924"/>
    <w:rsid w:val="00417AE3"/>
    <w:rsid w:val="00420E65"/>
    <w:rsid w:val="00422C63"/>
    <w:rsid w:val="00423054"/>
    <w:rsid w:val="00425825"/>
    <w:rsid w:val="00427786"/>
    <w:rsid w:val="00427D9A"/>
    <w:rsid w:val="004323E3"/>
    <w:rsid w:val="004333CE"/>
    <w:rsid w:val="004339B9"/>
    <w:rsid w:val="0043402C"/>
    <w:rsid w:val="00434396"/>
    <w:rsid w:val="00434DE4"/>
    <w:rsid w:val="004356B1"/>
    <w:rsid w:val="00435C5C"/>
    <w:rsid w:val="00436A20"/>
    <w:rsid w:val="00437358"/>
    <w:rsid w:val="004377FD"/>
    <w:rsid w:val="00437A1D"/>
    <w:rsid w:val="00437E06"/>
    <w:rsid w:val="00441C26"/>
    <w:rsid w:val="00442DC9"/>
    <w:rsid w:val="00442E32"/>
    <w:rsid w:val="004449FE"/>
    <w:rsid w:val="00444C68"/>
    <w:rsid w:val="0044588E"/>
    <w:rsid w:val="00447B75"/>
    <w:rsid w:val="00447E8C"/>
    <w:rsid w:val="0045155B"/>
    <w:rsid w:val="00451626"/>
    <w:rsid w:val="00453BAF"/>
    <w:rsid w:val="004547AF"/>
    <w:rsid w:val="00456887"/>
    <w:rsid w:val="00457A0C"/>
    <w:rsid w:val="00461753"/>
    <w:rsid w:val="004621A6"/>
    <w:rsid w:val="0046518C"/>
    <w:rsid w:val="00471596"/>
    <w:rsid w:val="00472389"/>
    <w:rsid w:val="004729CF"/>
    <w:rsid w:val="0047313C"/>
    <w:rsid w:val="00473772"/>
    <w:rsid w:val="00473C1D"/>
    <w:rsid w:val="004740F8"/>
    <w:rsid w:val="00476F2F"/>
    <w:rsid w:val="00481A68"/>
    <w:rsid w:val="00482CCB"/>
    <w:rsid w:val="00482D83"/>
    <w:rsid w:val="00483F4F"/>
    <w:rsid w:val="00484DBA"/>
    <w:rsid w:val="00484DEE"/>
    <w:rsid w:val="0048566C"/>
    <w:rsid w:val="00485A9E"/>
    <w:rsid w:val="00485CB6"/>
    <w:rsid w:val="00486D2F"/>
    <w:rsid w:val="004873A5"/>
    <w:rsid w:val="00487ABC"/>
    <w:rsid w:val="00490640"/>
    <w:rsid w:val="00490BE7"/>
    <w:rsid w:val="00493037"/>
    <w:rsid w:val="00494DB5"/>
    <w:rsid w:val="00494F83"/>
    <w:rsid w:val="00496360"/>
    <w:rsid w:val="004966AA"/>
    <w:rsid w:val="0049784F"/>
    <w:rsid w:val="00497E25"/>
    <w:rsid w:val="004A08A7"/>
    <w:rsid w:val="004A0EC6"/>
    <w:rsid w:val="004A2003"/>
    <w:rsid w:val="004A20C2"/>
    <w:rsid w:val="004A27B6"/>
    <w:rsid w:val="004A28FA"/>
    <w:rsid w:val="004A385F"/>
    <w:rsid w:val="004A4188"/>
    <w:rsid w:val="004A4784"/>
    <w:rsid w:val="004A54CC"/>
    <w:rsid w:val="004A56AC"/>
    <w:rsid w:val="004A5D22"/>
    <w:rsid w:val="004A63B8"/>
    <w:rsid w:val="004B1174"/>
    <w:rsid w:val="004B1972"/>
    <w:rsid w:val="004B3A8B"/>
    <w:rsid w:val="004B3F3F"/>
    <w:rsid w:val="004B4E28"/>
    <w:rsid w:val="004B6B14"/>
    <w:rsid w:val="004B6F10"/>
    <w:rsid w:val="004B75C5"/>
    <w:rsid w:val="004B77B3"/>
    <w:rsid w:val="004B7A97"/>
    <w:rsid w:val="004C0B64"/>
    <w:rsid w:val="004C10EE"/>
    <w:rsid w:val="004C170E"/>
    <w:rsid w:val="004C38C2"/>
    <w:rsid w:val="004C438D"/>
    <w:rsid w:val="004C4DE8"/>
    <w:rsid w:val="004C4E66"/>
    <w:rsid w:val="004C51E6"/>
    <w:rsid w:val="004C5BE5"/>
    <w:rsid w:val="004C6B14"/>
    <w:rsid w:val="004C7013"/>
    <w:rsid w:val="004C740D"/>
    <w:rsid w:val="004C7827"/>
    <w:rsid w:val="004D0540"/>
    <w:rsid w:val="004D15C4"/>
    <w:rsid w:val="004D185D"/>
    <w:rsid w:val="004D2012"/>
    <w:rsid w:val="004D36CC"/>
    <w:rsid w:val="004D37FC"/>
    <w:rsid w:val="004D3B13"/>
    <w:rsid w:val="004D4B49"/>
    <w:rsid w:val="004D56C7"/>
    <w:rsid w:val="004D59D5"/>
    <w:rsid w:val="004D5AC5"/>
    <w:rsid w:val="004D6919"/>
    <w:rsid w:val="004E0511"/>
    <w:rsid w:val="004E0827"/>
    <w:rsid w:val="004E14A0"/>
    <w:rsid w:val="004E1616"/>
    <w:rsid w:val="004E175D"/>
    <w:rsid w:val="004E1ECA"/>
    <w:rsid w:val="004E25AF"/>
    <w:rsid w:val="004E2B68"/>
    <w:rsid w:val="004E5A03"/>
    <w:rsid w:val="004E61EB"/>
    <w:rsid w:val="004E6A1D"/>
    <w:rsid w:val="004E7536"/>
    <w:rsid w:val="004E7B24"/>
    <w:rsid w:val="004E7D12"/>
    <w:rsid w:val="004F0237"/>
    <w:rsid w:val="004F1D6D"/>
    <w:rsid w:val="004F3ADF"/>
    <w:rsid w:val="004F4A46"/>
    <w:rsid w:val="004F67DA"/>
    <w:rsid w:val="004F796D"/>
    <w:rsid w:val="0050051C"/>
    <w:rsid w:val="00500FCE"/>
    <w:rsid w:val="00500FED"/>
    <w:rsid w:val="00501705"/>
    <w:rsid w:val="00505871"/>
    <w:rsid w:val="00505949"/>
    <w:rsid w:val="00511051"/>
    <w:rsid w:val="005132F5"/>
    <w:rsid w:val="005152D6"/>
    <w:rsid w:val="005152FE"/>
    <w:rsid w:val="005161EB"/>
    <w:rsid w:val="00516EF5"/>
    <w:rsid w:val="00516F05"/>
    <w:rsid w:val="005172D8"/>
    <w:rsid w:val="00517D29"/>
    <w:rsid w:val="00521176"/>
    <w:rsid w:val="00521C73"/>
    <w:rsid w:val="00524688"/>
    <w:rsid w:val="00524F20"/>
    <w:rsid w:val="00526775"/>
    <w:rsid w:val="00526789"/>
    <w:rsid w:val="00526E6F"/>
    <w:rsid w:val="00527CB3"/>
    <w:rsid w:val="00532417"/>
    <w:rsid w:val="00533B06"/>
    <w:rsid w:val="00534162"/>
    <w:rsid w:val="00534F6F"/>
    <w:rsid w:val="0053579E"/>
    <w:rsid w:val="0053584D"/>
    <w:rsid w:val="00536550"/>
    <w:rsid w:val="00541D74"/>
    <w:rsid w:val="00543F03"/>
    <w:rsid w:val="00545E13"/>
    <w:rsid w:val="00546185"/>
    <w:rsid w:val="00546F08"/>
    <w:rsid w:val="0055039B"/>
    <w:rsid w:val="005509B5"/>
    <w:rsid w:val="00550F9E"/>
    <w:rsid w:val="005510E5"/>
    <w:rsid w:val="00552A84"/>
    <w:rsid w:val="00554FF3"/>
    <w:rsid w:val="00557063"/>
    <w:rsid w:val="00557537"/>
    <w:rsid w:val="00564168"/>
    <w:rsid w:val="0056423D"/>
    <w:rsid w:val="00564FCC"/>
    <w:rsid w:val="00565FDE"/>
    <w:rsid w:val="005670D9"/>
    <w:rsid w:val="00567BF9"/>
    <w:rsid w:val="00570C15"/>
    <w:rsid w:val="00572715"/>
    <w:rsid w:val="005734F1"/>
    <w:rsid w:val="0057536B"/>
    <w:rsid w:val="005760F7"/>
    <w:rsid w:val="00581462"/>
    <w:rsid w:val="005827A2"/>
    <w:rsid w:val="005831CF"/>
    <w:rsid w:val="005845CC"/>
    <w:rsid w:val="00584652"/>
    <w:rsid w:val="005851DE"/>
    <w:rsid w:val="005855E7"/>
    <w:rsid w:val="00585A91"/>
    <w:rsid w:val="00585CF4"/>
    <w:rsid w:val="005865EC"/>
    <w:rsid w:val="00586A01"/>
    <w:rsid w:val="00586C1D"/>
    <w:rsid w:val="005920C9"/>
    <w:rsid w:val="005929CD"/>
    <w:rsid w:val="00593AF7"/>
    <w:rsid w:val="00593D72"/>
    <w:rsid w:val="00594BCB"/>
    <w:rsid w:val="00596E3B"/>
    <w:rsid w:val="005975D2"/>
    <w:rsid w:val="00597DC4"/>
    <w:rsid w:val="00597F76"/>
    <w:rsid w:val="005A0DCA"/>
    <w:rsid w:val="005A154A"/>
    <w:rsid w:val="005A239F"/>
    <w:rsid w:val="005A32DC"/>
    <w:rsid w:val="005A371C"/>
    <w:rsid w:val="005A50C3"/>
    <w:rsid w:val="005A65CE"/>
    <w:rsid w:val="005A66D3"/>
    <w:rsid w:val="005A7F1A"/>
    <w:rsid w:val="005B318E"/>
    <w:rsid w:val="005B3FA1"/>
    <w:rsid w:val="005B48D2"/>
    <w:rsid w:val="005B4E14"/>
    <w:rsid w:val="005B6D24"/>
    <w:rsid w:val="005B6DFB"/>
    <w:rsid w:val="005C1126"/>
    <w:rsid w:val="005C2571"/>
    <w:rsid w:val="005C447D"/>
    <w:rsid w:val="005C5BB1"/>
    <w:rsid w:val="005C6353"/>
    <w:rsid w:val="005C7F5E"/>
    <w:rsid w:val="005D129F"/>
    <w:rsid w:val="005D272A"/>
    <w:rsid w:val="005D3DD5"/>
    <w:rsid w:val="005D3FD4"/>
    <w:rsid w:val="005D573B"/>
    <w:rsid w:val="005E029B"/>
    <w:rsid w:val="005E05B4"/>
    <w:rsid w:val="005E0671"/>
    <w:rsid w:val="005E3862"/>
    <w:rsid w:val="005E63E1"/>
    <w:rsid w:val="005E6864"/>
    <w:rsid w:val="005E71E4"/>
    <w:rsid w:val="005E772F"/>
    <w:rsid w:val="005F0242"/>
    <w:rsid w:val="005F0660"/>
    <w:rsid w:val="005F0C2C"/>
    <w:rsid w:val="005F0E8E"/>
    <w:rsid w:val="005F0EF7"/>
    <w:rsid w:val="005F113B"/>
    <w:rsid w:val="005F1382"/>
    <w:rsid w:val="005F2BD8"/>
    <w:rsid w:val="005F2D37"/>
    <w:rsid w:val="005F3FA7"/>
    <w:rsid w:val="005F5270"/>
    <w:rsid w:val="005F5AAD"/>
    <w:rsid w:val="005F6148"/>
    <w:rsid w:val="005F6A46"/>
    <w:rsid w:val="005F6D8B"/>
    <w:rsid w:val="005F6F98"/>
    <w:rsid w:val="00600861"/>
    <w:rsid w:val="00602B74"/>
    <w:rsid w:val="006035B7"/>
    <w:rsid w:val="00603A6D"/>
    <w:rsid w:val="00610177"/>
    <w:rsid w:val="006107F1"/>
    <w:rsid w:val="00610E7C"/>
    <w:rsid w:val="00612D82"/>
    <w:rsid w:val="0061388A"/>
    <w:rsid w:val="00614B91"/>
    <w:rsid w:val="00616774"/>
    <w:rsid w:val="006174B6"/>
    <w:rsid w:val="00620184"/>
    <w:rsid w:val="0062175E"/>
    <w:rsid w:val="00621D62"/>
    <w:rsid w:val="0062251C"/>
    <w:rsid w:val="00623DA6"/>
    <w:rsid w:val="00623DBC"/>
    <w:rsid w:val="0062500A"/>
    <w:rsid w:val="00625187"/>
    <w:rsid w:val="0062542A"/>
    <w:rsid w:val="0062612A"/>
    <w:rsid w:val="00627150"/>
    <w:rsid w:val="006275D5"/>
    <w:rsid w:val="006301B6"/>
    <w:rsid w:val="00633E5B"/>
    <w:rsid w:val="00633E97"/>
    <w:rsid w:val="00637202"/>
    <w:rsid w:val="006377B4"/>
    <w:rsid w:val="00640C23"/>
    <w:rsid w:val="006419F7"/>
    <w:rsid w:val="00641AE1"/>
    <w:rsid w:val="00643380"/>
    <w:rsid w:val="006437D5"/>
    <w:rsid w:val="00645F22"/>
    <w:rsid w:val="0064639E"/>
    <w:rsid w:val="006465AE"/>
    <w:rsid w:val="00647057"/>
    <w:rsid w:val="00647742"/>
    <w:rsid w:val="00650DF6"/>
    <w:rsid w:val="00650EE9"/>
    <w:rsid w:val="00651E32"/>
    <w:rsid w:val="0065350B"/>
    <w:rsid w:val="00653B7E"/>
    <w:rsid w:val="00653EE2"/>
    <w:rsid w:val="006554D6"/>
    <w:rsid w:val="00655960"/>
    <w:rsid w:val="00655BEE"/>
    <w:rsid w:val="006565BB"/>
    <w:rsid w:val="006567D1"/>
    <w:rsid w:val="00657644"/>
    <w:rsid w:val="006578A2"/>
    <w:rsid w:val="00657FD7"/>
    <w:rsid w:val="006603FB"/>
    <w:rsid w:val="0066077A"/>
    <w:rsid w:val="00661608"/>
    <w:rsid w:val="00661771"/>
    <w:rsid w:val="006639C6"/>
    <w:rsid w:val="006639DC"/>
    <w:rsid w:val="00663F6E"/>
    <w:rsid w:val="006646FA"/>
    <w:rsid w:val="006658D8"/>
    <w:rsid w:val="006663E0"/>
    <w:rsid w:val="00666FB2"/>
    <w:rsid w:val="00667142"/>
    <w:rsid w:val="00670B9F"/>
    <w:rsid w:val="00670C80"/>
    <w:rsid w:val="006712F0"/>
    <w:rsid w:val="00671EF6"/>
    <w:rsid w:val="00672BA3"/>
    <w:rsid w:val="00672DDD"/>
    <w:rsid w:val="00672EC5"/>
    <w:rsid w:val="00673B2C"/>
    <w:rsid w:val="006741DE"/>
    <w:rsid w:val="00674449"/>
    <w:rsid w:val="00674904"/>
    <w:rsid w:val="00674DD2"/>
    <w:rsid w:val="00675653"/>
    <w:rsid w:val="00675774"/>
    <w:rsid w:val="00677702"/>
    <w:rsid w:val="00680116"/>
    <w:rsid w:val="006802E4"/>
    <w:rsid w:val="00680F6E"/>
    <w:rsid w:val="00681651"/>
    <w:rsid w:val="00683BB8"/>
    <w:rsid w:val="00684912"/>
    <w:rsid w:val="006849F6"/>
    <w:rsid w:val="00684B84"/>
    <w:rsid w:val="00685967"/>
    <w:rsid w:val="00685D78"/>
    <w:rsid w:val="006877E6"/>
    <w:rsid w:val="00690CE7"/>
    <w:rsid w:val="00692155"/>
    <w:rsid w:val="006926B6"/>
    <w:rsid w:val="00695463"/>
    <w:rsid w:val="00695D43"/>
    <w:rsid w:val="00695DDA"/>
    <w:rsid w:val="0069600C"/>
    <w:rsid w:val="0069659D"/>
    <w:rsid w:val="006965C9"/>
    <w:rsid w:val="00696CC9"/>
    <w:rsid w:val="006A23C4"/>
    <w:rsid w:val="006A52FC"/>
    <w:rsid w:val="006A6130"/>
    <w:rsid w:val="006A681B"/>
    <w:rsid w:val="006A7B51"/>
    <w:rsid w:val="006B0741"/>
    <w:rsid w:val="006B08D5"/>
    <w:rsid w:val="006B2379"/>
    <w:rsid w:val="006B31CD"/>
    <w:rsid w:val="006B513F"/>
    <w:rsid w:val="006B638A"/>
    <w:rsid w:val="006C081A"/>
    <w:rsid w:val="006C14C4"/>
    <w:rsid w:val="006C1FEF"/>
    <w:rsid w:val="006C3C1E"/>
    <w:rsid w:val="006C4873"/>
    <w:rsid w:val="006C4B65"/>
    <w:rsid w:val="006C4C81"/>
    <w:rsid w:val="006C4FFB"/>
    <w:rsid w:val="006C5862"/>
    <w:rsid w:val="006C5901"/>
    <w:rsid w:val="006C5CCA"/>
    <w:rsid w:val="006D1876"/>
    <w:rsid w:val="006D25EC"/>
    <w:rsid w:val="006D26A2"/>
    <w:rsid w:val="006D363F"/>
    <w:rsid w:val="006D6058"/>
    <w:rsid w:val="006D6530"/>
    <w:rsid w:val="006D771E"/>
    <w:rsid w:val="006E197D"/>
    <w:rsid w:val="006E1EE4"/>
    <w:rsid w:val="006E2445"/>
    <w:rsid w:val="006E3693"/>
    <w:rsid w:val="006E39C0"/>
    <w:rsid w:val="006E4564"/>
    <w:rsid w:val="006E49A2"/>
    <w:rsid w:val="006E55AB"/>
    <w:rsid w:val="006E562F"/>
    <w:rsid w:val="006E6659"/>
    <w:rsid w:val="006E6AE0"/>
    <w:rsid w:val="006E6F14"/>
    <w:rsid w:val="006E730D"/>
    <w:rsid w:val="006F0602"/>
    <w:rsid w:val="006F0846"/>
    <w:rsid w:val="006F1714"/>
    <w:rsid w:val="006F1F1E"/>
    <w:rsid w:val="006F251E"/>
    <w:rsid w:val="006F2946"/>
    <w:rsid w:val="006F724B"/>
    <w:rsid w:val="006F7751"/>
    <w:rsid w:val="0070118F"/>
    <w:rsid w:val="0070152B"/>
    <w:rsid w:val="00703B56"/>
    <w:rsid w:val="00704086"/>
    <w:rsid w:val="00705EB3"/>
    <w:rsid w:val="00705F65"/>
    <w:rsid w:val="007064A9"/>
    <w:rsid w:val="00706664"/>
    <w:rsid w:val="0070766E"/>
    <w:rsid w:val="00710853"/>
    <w:rsid w:val="0071086F"/>
    <w:rsid w:val="007112B4"/>
    <w:rsid w:val="007114EA"/>
    <w:rsid w:val="007124A4"/>
    <w:rsid w:val="00712A70"/>
    <w:rsid w:val="00714AC0"/>
    <w:rsid w:val="00714CCE"/>
    <w:rsid w:val="00715EE7"/>
    <w:rsid w:val="007162FC"/>
    <w:rsid w:val="007178AD"/>
    <w:rsid w:val="00717F3E"/>
    <w:rsid w:val="00720506"/>
    <w:rsid w:val="007231CA"/>
    <w:rsid w:val="007235F4"/>
    <w:rsid w:val="00723B18"/>
    <w:rsid w:val="00724930"/>
    <w:rsid w:val="00724A9C"/>
    <w:rsid w:val="0072668A"/>
    <w:rsid w:val="00727FB2"/>
    <w:rsid w:val="007304F9"/>
    <w:rsid w:val="00730995"/>
    <w:rsid w:val="00733A15"/>
    <w:rsid w:val="00733D7C"/>
    <w:rsid w:val="00734C20"/>
    <w:rsid w:val="007358B1"/>
    <w:rsid w:val="007367A6"/>
    <w:rsid w:val="00736C1C"/>
    <w:rsid w:val="007375FA"/>
    <w:rsid w:val="0074021B"/>
    <w:rsid w:val="007419FB"/>
    <w:rsid w:val="00746088"/>
    <w:rsid w:val="00746388"/>
    <w:rsid w:val="007502A4"/>
    <w:rsid w:val="007516C7"/>
    <w:rsid w:val="0075289D"/>
    <w:rsid w:val="007532EF"/>
    <w:rsid w:val="00753B59"/>
    <w:rsid w:val="007549EF"/>
    <w:rsid w:val="00756078"/>
    <w:rsid w:val="007562AC"/>
    <w:rsid w:val="0075707D"/>
    <w:rsid w:val="00760D39"/>
    <w:rsid w:val="0076368C"/>
    <w:rsid w:val="00763F59"/>
    <w:rsid w:val="007641FE"/>
    <w:rsid w:val="007656D2"/>
    <w:rsid w:val="0076656D"/>
    <w:rsid w:val="00766D6E"/>
    <w:rsid w:val="00772A6A"/>
    <w:rsid w:val="00773146"/>
    <w:rsid w:val="007736B6"/>
    <w:rsid w:val="0077598C"/>
    <w:rsid w:val="00775BA1"/>
    <w:rsid w:val="00776A11"/>
    <w:rsid w:val="00776ECC"/>
    <w:rsid w:val="00777B89"/>
    <w:rsid w:val="00777DB2"/>
    <w:rsid w:val="00781881"/>
    <w:rsid w:val="00781BAD"/>
    <w:rsid w:val="007827B4"/>
    <w:rsid w:val="00782A69"/>
    <w:rsid w:val="00782D0F"/>
    <w:rsid w:val="00783149"/>
    <w:rsid w:val="00783E67"/>
    <w:rsid w:val="00783FDE"/>
    <w:rsid w:val="007844C7"/>
    <w:rsid w:val="00784F5C"/>
    <w:rsid w:val="00784FB3"/>
    <w:rsid w:val="00785145"/>
    <w:rsid w:val="0078754B"/>
    <w:rsid w:val="0079205C"/>
    <w:rsid w:val="00794B5D"/>
    <w:rsid w:val="00794CCA"/>
    <w:rsid w:val="00795E40"/>
    <w:rsid w:val="00796A00"/>
    <w:rsid w:val="00796B6A"/>
    <w:rsid w:val="007979B1"/>
    <w:rsid w:val="007A01D0"/>
    <w:rsid w:val="007A13D3"/>
    <w:rsid w:val="007A1D9B"/>
    <w:rsid w:val="007A1FC3"/>
    <w:rsid w:val="007A289C"/>
    <w:rsid w:val="007A3016"/>
    <w:rsid w:val="007A3644"/>
    <w:rsid w:val="007A371D"/>
    <w:rsid w:val="007A3911"/>
    <w:rsid w:val="007A47C4"/>
    <w:rsid w:val="007A563D"/>
    <w:rsid w:val="007A5899"/>
    <w:rsid w:val="007A59AD"/>
    <w:rsid w:val="007A6DBF"/>
    <w:rsid w:val="007A6FE2"/>
    <w:rsid w:val="007A79AF"/>
    <w:rsid w:val="007A7AEA"/>
    <w:rsid w:val="007B13E9"/>
    <w:rsid w:val="007B1799"/>
    <w:rsid w:val="007B1B5A"/>
    <w:rsid w:val="007B35ED"/>
    <w:rsid w:val="007B467E"/>
    <w:rsid w:val="007B538A"/>
    <w:rsid w:val="007B5B03"/>
    <w:rsid w:val="007B73E6"/>
    <w:rsid w:val="007B7BC4"/>
    <w:rsid w:val="007B7CE3"/>
    <w:rsid w:val="007C0537"/>
    <w:rsid w:val="007C2E4C"/>
    <w:rsid w:val="007C4401"/>
    <w:rsid w:val="007C5191"/>
    <w:rsid w:val="007C581E"/>
    <w:rsid w:val="007C595F"/>
    <w:rsid w:val="007C5A95"/>
    <w:rsid w:val="007C7917"/>
    <w:rsid w:val="007C7A96"/>
    <w:rsid w:val="007D1281"/>
    <w:rsid w:val="007D239F"/>
    <w:rsid w:val="007D2C73"/>
    <w:rsid w:val="007D4C49"/>
    <w:rsid w:val="007D58FB"/>
    <w:rsid w:val="007D5B74"/>
    <w:rsid w:val="007D6525"/>
    <w:rsid w:val="007D71A6"/>
    <w:rsid w:val="007D72DB"/>
    <w:rsid w:val="007D74F4"/>
    <w:rsid w:val="007D7AA4"/>
    <w:rsid w:val="007E1686"/>
    <w:rsid w:val="007E3BA5"/>
    <w:rsid w:val="007E3F99"/>
    <w:rsid w:val="007E5E2A"/>
    <w:rsid w:val="007E6D7B"/>
    <w:rsid w:val="007E6E86"/>
    <w:rsid w:val="007E77DB"/>
    <w:rsid w:val="007E7C12"/>
    <w:rsid w:val="007E7E2E"/>
    <w:rsid w:val="007E7E4F"/>
    <w:rsid w:val="007F04F7"/>
    <w:rsid w:val="007F1669"/>
    <w:rsid w:val="007F4A7A"/>
    <w:rsid w:val="007F4C1F"/>
    <w:rsid w:val="007F6AD0"/>
    <w:rsid w:val="007F78DB"/>
    <w:rsid w:val="008006ED"/>
    <w:rsid w:val="00800BB7"/>
    <w:rsid w:val="0080144D"/>
    <w:rsid w:val="008018BA"/>
    <w:rsid w:val="00803A76"/>
    <w:rsid w:val="008045F4"/>
    <w:rsid w:val="00805562"/>
    <w:rsid w:val="0080597C"/>
    <w:rsid w:val="008070BB"/>
    <w:rsid w:val="008100AF"/>
    <w:rsid w:val="008112D6"/>
    <w:rsid w:val="0081219A"/>
    <w:rsid w:val="00812615"/>
    <w:rsid w:val="00812E5B"/>
    <w:rsid w:val="00812EA9"/>
    <w:rsid w:val="00813C26"/>
    <w:rsid w:val="00813C47"/>
    <w:rsid w:val="00813E92"/>
    <w:rsid w:val="008147CC"/>
    <w:rsid w:val="0081506A"/>
    <w:rsid w:val="0081519D"/>
    <w:rsid w:val="0081661A"/>
    <w:rsid w:val="00816CB4"/>
    <w:rsid w:val="00817596"/>
    <w:rsid w:val="00820F16"/>
    <w:rsid w:val="00821946"/>
    <w:rsid w:val="00822D02"/>
    <w:rsid w:val="0082589B"/>
    <w:rsid w:val="0082601A"/>
    <w:rsid w:val="00826419"/>
    <w:rsid w:val="00832BA5"/>
    <w:rsid w:val="0083387D"/>
    <w:rsid w:val="008372B7"/>
    <w:rsid w:val="00840747"/>
    <w:rsid w:val="008414C0"/>
    <w:rsid w:val="0084184B"/>
    <w:rsid w:val="00842F6C"/>
    <w:rsid w:val="00843309"/>
    <w:rsid w:val="00843CCE"/>
    <w:rsid w:val="008444D9"/>
    <w:rsid w:val="00844CD9"/>
    <w:rsid w:val="008465C0"/>
    <w:rsid w:val="00847ACF"/>
    <w:rsid w:val="00850AA0"/>
    <w:rsid w:val="00852D55"/>
    <w:rsid w:val="0085307A"/>
    <w:rsid w:val="00855AB2"/>
    <w:rsid w:val="00855AE2"/>
    <w:rsid w:val="00855DFC"/>
    <w:rsid w:val="00856216"/>
    <w:rsid w:val="00857BFD"/>
    <w:rsid w:val="00861497"/>
    <w:rsid w:val="0086162A"/>
    <w:rsid w:val="00861A67"/>
    <w:rsid w:val="00862BE8"/>
    <w:rsid w:val="00863D19"/>
    <w:rsid w:val="008658D5"/>
    <w:rsid w:val="00867042"/>
    <w:rsid w:val="00867230"/>
    <w:rsid w:val="008712EC"/>
    <w:rsid w:val="008722A9"/>
    <w:rsid w:val="0087263F"/>
    <w:rsid w:val="008746DF"/>
    <w:rsid w:val="00874E16"/>
    <w:rsid w:val="0087788D"/>
    <w:rsid w:val="0088036E"/>
    <w:rsid w:val="00881863"/>
    <w:rsid w:val="00881918"/>
    <w:rsid w:val="00882628"/>
    <w:rsid w:val="00883338"/>
    <w:rsid w:val="008845F0"/>
    <w:rsid w:val="008854A0"/>
    <w:rsid w:val="00886089"/>
    <w:rsid w:val="00886CB2"/>
    <w:rsid w:val="00887264"/>
    <w:rsid w:val="00890C0D"/>
    <w:rsid w:val="00890F49"/>
    <w:rsid w:val="0089167C"/>
    <w:rsid w:val="00891803"/>
    <w:rsid w:val="0089197D"/>
    <w:rsid w:val="00893338"/>
    <w:rsid w:val="00893450"/>
    <w:rsid w:val="00895D10"/>
    <w:rsid w:val="0089603E"/>
    <w:rsid w:val="0089692D"/>
    <w:rsid w:val="008A1308"/>
    <w:rsid w:val="008A13B8"/>
    <w:rsid w:val="008A165F"/>
    <w:rsid w:val="008A290D"/>
    <w:rsid w:val="008A293C"/>
    <w:rsid w:val="008A2DCB"/>
    <w:rsid w:val="008A2EA0"/>
    <w:rsid w:val="008A3DAF"/>
    <w:rsid w:val="008A425F"/>
    <w:rsid w:val="008A4F92"/>
    <w:rsid w:val="008A5EA1"/>
    <w:rsid w:val="008A65A6"/>
    <w:rsid w:val="008A75CF"/>
    <w:rsid w:val="008A7A64"/>
    <w:rsid w:val="008B1300"/>
    <w:rsid w:val="008B143F"/>
    <w:rsid w:val="008B19AF"/>
    <w:rsid w:val="008B5BC6"/>
    <w:rsid w:val="008B6C02"/>
    <w:rsid w:val="008C2CDF"/>
    <w:rsid w:val="008C52B5"/>
    <w:rsid w:val="008C6479"/>
    <w:rsid w:val="008C66C3"/>
    <w:rsid w:val="008C7421"/>
    <w:rsid w:val="008D0F11"/>
    <w:rsid w:val="008D100B"/>
    <w:rsid w:val="008D135A"/>
    <w:rsid w:val="008D3C3E"/>
    <w:rsid w:val="008D3DEA"/>
    <w:rsid w:val="008D482F"/>
    <w:rsid w:val="008D5C33"/>
    <w:rsid w:val="008D6271"/>
    <w:rsid w:val="008D659F"/>
    <w:rsid w:val="008D6BEB"/>
    <w:rsid w:val="008D6D7A"/>
    <w:rsid w:val="008D71F5"/>
    <w:rsid w:val="008D7C4D"/>
    <w:rsid w:val="008E0508"/>
    <w:rsid w:val="008E0A61"/>
    <w:rsid w:val="008E2630"/>
    <w:rsid w:val="008E46D5"/>
    <w:rsid w:val="008E5898"/>
    <w:rsid w:val="008E7574"/>
    <w:rsid w:val="008E7B06"/>
    <w:rsid w:val="008E7CC1"/>
    <w:rsid w:val="008E7D31"/>
    <w:rsid w:val="008F15D0"/>
    <w:rsid w:val="008F18A3"/>
    <w:rsid w:val="008F25CC"/>
    <w:rsid w:val="008F26CD"/>
    <w:rsid w:val="008F4D29"/>
    <w:rsid w:val="008F5509"/>
    <w:rsid w:val="008F7711"/>
    <w:rsid w:val="008F7A4F"/>
    <w:rsid w:val="008F7ABA"/>
    <w:rsid w:val="008F7EBF"/>
    <w:rsid w:val="00900540"/>
    <w:rsid w:val="0090078C"/>
    <w:rsid w:val="0090080E"/>
    <w:rsid w:val="0090097A"/>
    <w:rsid w:val="00900C19"/>
    <w:rsid w:val="00902647"/>
    <w:rsid w:val="00902A3C"/>
    <w:rsid w:val="00902B7D"/>
    <w:rsid w:val="00902D32"/>
    <w:rsid w:val="00903AB1"/>
    <w:rsid w:val="00904D6C"/>
    <w:rsid w:val="00905AAC"/>
    <w:rsid w:val="00905CCF"/>
    <w:rsid w:val="0090653B"/>
    <w:rsid w:val="00906732"/>
    <w:rsid w:val="00910B75"/>
    <w:rsid w:val="00910F42"/>
    <w:rsid w:val="009125DD"/>
    <w:rsid w:val="00912ED7"/>
    <w:rsid w:val="00914465"/>
    <w:rsid w:val="00914AC4"/>
    <w:rsid w:val="00914C1E"/>
    <w:rsid w:val="0091604C"/>
    <w:rsid w:val="00916FB3"/>
    <w:rsid w:val="00920ADD"/>
    <w:rsid w:val="0092153D"/>
    <w:rsid w:val="00921905"/>
    <w:rsid w:val="00922BD9"/>
    <w:rsid w:val="00924B4D"/>
    <w:rsid w:val="00924CD1"/>
    <w:rsid w:val="0092692A"/>
    <w:rsid w:val="00926A04"/>
    <w:rsid w:val="00926E3F"/>
    <w:rsid w:val="009300A0"/>
    <w:rsid w:val="0093081C"/>
    <w:rsid w:val="00930B71"/>
    <w:rsid w:val="00931AA9"/>
    <w:rsid w:val="00932B50"/>
    <w:rsid w:val="00932DF2"/>
    <w:rsid w:val="00932E39"/>
    <w:rsid w:val="00933259"/>
    <w:rsid w:val="00933DAC"/>
    <w:rsid w:val="00934B99"/>
    <w:rsid w:val="00935037"/>
    <w:rsid w:val="00935A05"/>
    <w:rsid w:val="009372FA"/>
    <w:rsid w:val="009378FD"/>
    <w:rsid w:val="00937B11"/>
    <w:rsid w:val="00940662"/>
    <w:rsid w:val="00940AD7"/>
    <w:rsid w:val="00941C73"/>
    <w:rsid w:val="00943316"/>
    <w:rsid w:val="0094393E"/>
    <w:rsid w:val="00944678"/>
    <w:rsid w:val="009450D3"/>
    <w:rsid w:val="00945711"/>
    <w:rsid w:val="00945749"/>
    <w:rsid w:val="00946D12"/>
    <w:rsid w:val="00947265"/>
    <w:rsid w:val="00947444"/>
    <w:rsid w:val="00951925"/>
    <w:rsid w:val="00954E83"/>
    <w:rsid w:val="009552E2"/>
    <w:rsid w:val="0095643F"/>
    <w:rsid w:val="00956C46"/>
    <w:rsid w:val="009572B2"/>
    <w:rsid w:val="009573EE"/>
    <w:rsid w:val="009604A5"/>
    <w:rsid w:val="00961160"/>
    <w:rsid w:val="00961506"/>
    <w:rsid w:val="0096246C"/>
    <w:rsid w:val="00962743"/>
    <w:rsid w:val="0096386F"/>
    <w:rsid w:val="00963891"/>
    <w:rsid w:val="0096403E"/>
    <w:rsid w:val="00964277"/>
    <w:rsid w:val="00964A36"/>
    <w:rsid w:val="00964A90"/>
    <w:rsid w:val="00964DB0"/>
    <w:rsid w:val="00964F3B"/>
    <w:rsid w:val="0096591F"/>
    <w:rsid w:val="0096593F"/>
    <w:rsid w:val="00967E7E"/>
    <w:rsid w:val="0097044D"/>
    <w:rsid w:val="0097098C"/>
    <w:rsid w:val="00971036"/>
    <w:rsid w:val="00971725"/>
    <w:rsid w:val="009730B7"/>
    <w:rsid w:val="009735DF"/>
    <w:rsid w:val="00975551"/>
    <w:rsid w:val="009779EB"/>
    <w:rsid w:val="00977DDB"/>
    <w:rsid w:val="00982942"/>
    <w:rsid w:val="00982AAF"/>
    <w:rsid w:val="00982F89"/>
    <w:rsid w:val="00984AF0"/>
    <w:rsid w:val="00984D47"/>
    <w:rsid w:val="00984ED2"/>
    <w:rsid w:val="009854F7"/>
    <w:rsid w:val="00985D8F"/>
    <w:rsid w:val="00991108"/>
    <w:rsid w:val="0099123C"/>
    <w:rsid w:val="00992BBE"/>
    <w:rsid w:val="009942EE"/>
    <w:rsid w:val="00994F85"/>
    <w:rsid w:val="00996D82"/>
    <w:rsid w:val="00996EB8"/>
    <w:rsid w:val="00997659"/>
    <w:rsid w:val="00997E93"/>
    <w:rsid w:val="009A0D10"/>
    <w:rsid w:val="009A1257"/>
    <w:rsid w:val="009A36B0"/>
    <w:rsid w:val="009A3F32"/>
    <w:rsid w:val="009A4D74"/>
    <w:rsid w:val="009A7309"/>
    <w:rsid w:val="009B01DC"/>
    <w:rsid w:val="009B0527"/>
    <w:rsid w:val="009B05E7"/>
    <w:rsid w:val="009B0655"/>
    <w:rsid w:val="009B0E36"/>
    <w:rsid w:val="009B1354"/>
    <w:rsid w:val="009B24D8"/>
    <w:rsid w:val="009B253E"/>
    <w:rsid w:val="009B30AB"/>
    <w:rsid w:val="009B5102"/>
    <w:rsid w:val="009B53D1"/>
    <w:rsid w:val="009B6BF6"/>
    <w:rsid w:val="009B6C4A"/>
    <w:rsid w:val="009B79EA"/>
    <w:rsid w:val="009C015C"/>
    <w:rsid w:val="009C1EF3"/>
    <w:rsid w:val="009C200A"/>
    <w:rsid w:val="009C3174"/>
    <w:rsid w:val="009C4FA3"/>
    <w:rsid w:val="009C5EAB"/>
    <w:rsid w:val="009C6333"/>
    <w:rsid w:val="009C7032"/>
    <w:rsid w:val="009D066E"/>
    <w:rsid w:val="009D0A0C"/>
    <w:rsid w:val="009D1998"/>
    <w:rsid w:val="009D20E3"/>
    <w:rsid w:val="009D2CBB"/>
    <w:rsid w:val="009D5A42"/>
    <w:rsid w:val="009D5D65"/>
    <w:rsid w:val="009D6270"/>
    <w:rsid w:val="009D6AAB"/>
    <w:rsid w:val="009D7095"/>
    <w:rsid w:val="009E0B6E"/>
    <w:rsid w:val="009E217C"/>
    <w:rsid w:val="009E21B4"/>
    <w:rsid w:val="009E31CA"/>
    <w:rsid w:val="009E4AA2"/>
    <w:rsid w:val="009E7BCB"/>
    <w:rsid w:val="009F0003"/>
    <w:rsid w:val="009F02F4"/>
    <w:rsid w:val="009F1780"/>
    <w:rsid w:val="009F1C65"/>
    <w:rsid w:val="009F33D3"/>
    <w:rsid w:val="009F47BB"/>
    <w:rsid w:val="009F5991"/>
    <w:rsid w:val="009F5FFF"/>
    <w:rsid w:val="009F64F6"/>
    <w:rsid w:val="009F67BB"/>
    <w:rsid w:val="009F7039"/>
    <w:rsid w:val="009F750C"/>
    <w:rsid w:val="00A00661"/>
    <w:rsid w:val="00A016D9"/>
    <w:rsid w:val="00A01AD7"/>
    <w:rsid w:val="00A02AC5"/>
    <w:rsid w:val="00A03744"/>
    <w:rsid w:val="00A04903"/>
    <w:rsid w:val="00A05605"/>
    <w:rsid w:val="00A05D4B"/>
    <w:rsid w:val="00A102D0"/>
    <w:rsid w:val="00A10E47"/>
    <w:rsid w:val="00A125E4"/>
    <w:rsid w:val="00A12CBC"/>
    <w:rsid w:val="00A138DF"/>
    <w:rsid w:val="00A15A5A"/>
    <w:rsid w:val="00A161C5"/>
    <w:rsid w:val="00A16DB4"/>
    <w:rsid w:val="00A17236"/>
    <w:rsid w:val="00A1787C"/>
    <w:rsid w:val="00A17B76"/>
    <w:rsid w:val="00A20EF1"/>
    <w:rsid w:val="00A2105C"/>
    <w:rsid w:val="00A23187"/>
    <w:rsid w:val="00A25857"/>
    <w:rsid w:val="00A26051"/>
    <w:rsid w:val="00A2612C"/>
    <w:rsid w:val="00A267EE"/>
    <w:rsid w:val="00A26A1E"/>
    <w:rsid w:val="00A26EF1"/>
    <w:rsid w:val="00A276E1"/>
    <w:rsid w:val="00A309B0"/>
    <w:rsid w:val="00A30A56"/>
    <w:rsid w:val="00A30A95"/>
    <w:rsid w:val="00A32499"/>
    <w:rsid w:val="00A33E68"/>
    <w:rsid w:val="00A34331"/>
    <w:rsid w:val="00A35A1F"/>
    <w:rsid w:val="00A377C3"/>
    <w:rsid w:val="00A40539"/>
    <w:rsid w:val="00A40C45"/>
    <w:rsid w:val="00A418B1"/>
    <w:rsid w:val="00A41F94"/>
    <w:rsid w:val="00A4227D"/>
    <w:rsid w:val="00A44938"/>
    <w:rsid w:val="00A44C94"/>
    <w:rsid w:val="00A44D58"/>
    <w:rsid w:val="00A45EE6"/>
    <w:rsid w:val="00A4624A"/>
    <w:rsid w:val="00A47459"/>
    <w:rsid w:val="00A47D5B"/>
    <w:rsid w:val="00A51653"/>
    <w:rsid w:val="00A53277"/>
    <w:rsid w:val="00A5381C"/>
    <w:rsid w:val="00A54ADE"/>
    <w:rsid w:val="00A554DD"/>
    <w:rsid w:val="00A56329"/>
    <w:rsid w:val="00A5641A"/>
    <w:rsid w:val="00A5660E"/>
    <w:rsid w:val="00A57DB3"/>
    <w:rsid w:val="00A61F4D"/>
    <w:rsid w:val="00A6242A"/>
    <w:rsid w:val="00A63F93"/>
    <w:rsid w:val="00A6421D"/>
    <w:rsid w:val="00A6536F"/>
    <w:rsid w:val="00A6543B"/>
    <w:rsid w:val="00A65910"/>
    <w:rsid w:val="00A67617"/>
    <w:rsid w:val="00A71523"/>
    <w:rsid w:val="00A71B43"/>
    <w:rsid w:val="00A72E28"/>
    <w:rsid w:val="00A72F6F"/>
    <w:rsid w:val="00A731AD"/>
    <w:rsid w:val="00A73373"/>
    <w:rsid w:val="00A73489"/>
    <w:rsid w:val="00A73A00"/>
    <w:rsid w:val="00A7491F"/>
    <w:rsid w:val="00A75125"/>
    <w:rsid w:val="00A7673E"/>
    <w:rsid w:val="00A77428"/>
    <w:rsid w:val="00A81E19"/>
    <w:rsid w:val="00A84039"/>
    <w:rsid w:val="00A845EF"/>
    <w:rsid w:val="00A84E54"/>
    <w:rsid w:val="00A8540F"/>
    <w:rsid w:val="00A856D4"/>
    <w:rsid w:val="00A859FB"/>
    <w:rsid w:val="00A8624F"/>
    <w:rsid w:val="00A8628A"/>
    <w:rsid w:val="00A86792"/>
    <w:rsid w:val="00A916E1"/>
    <w:rsid w:val="00A923B8"/>
    <w:rsid w:val="00A9278F"/>
    <w:rsid w:val="00A928C0"/>
    <w:rsid w:val="00A93079"/>
    <w:rsid w:val="00A95944"/>
    <w:rsid w:val="00A96777"/>
    <w:rsid w:val="00A97254"/>
    <w:rsid w:val="00A97CF4"/>
    <w:rsid w:val="00AA04F4"/>
    <w:rsid w:val="00AA0657"/>
    <w:rsid w:val="00AA4024"/>
    <w:rsid w:val="00AA4798"/>
    <w:rsid w:val="00AB05C0"/>
    <w:rsid w:val="00AB0AD3"/>
    <w:rsid w:val="00AB2179"/>
    <w:rsid w:val="00AB299A"/>
    <w:rsid w:val="00AB2DBF"/>
    <w:rsid w:val="00AB38E1"/>
    <w:rsid w:val="00AB5313"/>
    <w:rsid w:val="00AB6161"/>
    <w:rsid w:val="00AB673A"/>
    <w:rsid w:val="00AB6E1A"/>
    <w:rsid w:val="00AC0A05"/>
    <w:rsid w:val="00AC0D70"/>
    <w:rsid w:val="00AC1270"/>
    <w:rsid w:val="00AC1689"/>
    <w:rsid w:val="00AC1CC1"/>
    <w:rsid w:val="00AC1FFB"/>
    <w:rsid w:val="00AC21F4"/>
    <w:rsid w:val="00AC2E1F"/>
    <w:rsid w:val="00AC2EA3"/>
    <w:rsid w:val="00AC3808"/>
    <w:rsid w:val="00AC3C67"/>
    <w:rsid w:val="00AC3DC9"/>
    <w:rsid w:val="00AC3E24"/>
    <w:rsid w:val="00AC4F52"/>
    <w:rsid w:val="00AC5619"/>
    <w:rsid w:val="00AC6BA5"/>
    <w:rsid w:val="00AC7689"/>
    <w:rsid w:val="00AC77BC"/>
    <w:rsid w:val="00AC7C90"/>
    <w:rsid w:val="00AD0122"/>
    <w:rsid w:val="00AD02AF"/>
    <w:rsid w:val="00AD03DE"/>
    <w:rsid w:val="00AD084A"/>
    <w:rsid w:val="00AD1178"/>
    <w:rsid w:val="00AD23F0"/>
    <w:rsid w:val="00AD2DBC"/>
    <w:rsid w:val="00AD3EF7"/>
    <w:rsid w:val="00AD5141"/>
    <w:rsid w:val="00AE1856"/>
    <w:rsid w:val="00AE38CE"/>
    <w:rsid w:val="00AE41A6"/>
    <w:rsid w:val="00AE4A85"/>
    <w:rsid w:val="00AE514E"/>
    <w:rsid w:val="00AE76CB"/>
    <w:rsid w:val="00AE7851"/>
    <w:rsid w:val="00AE7897"/>
    <w:rsid w:val="00AF0F16"/>
    <w:rsid w:val="00AF49E3"/>
    <w:rsid w:val="00AF5F28"/>
    <w:rsid w:val="00AF7A5C"/>
    <w:rsid w:val="00B006C6"/>
    <w:rsid w:val="00B00B91"/>
    <w:rsid w:val="00B01273"/>
    <w:rsid w:val="00B022EB"/>
    <w:rsid w:val="00B02A6E"/>
    <w:rsid w:val="00B02B01"/>
    <w:rsid w:val="00B035D6"/>
    <w:rsid w:val="00B0378F"/>
    <w:rsid w:val="00B04014"/>
    <w:rsid w:val="00B0445B"/>
    <w:rsid w:val="00B04B27"/>
    <w:rsid w:val="00B04DE3"/>
    <w:rsid w:val="00B05310"/>
    <w:rsid w:val="00B066CF"/>
    <w:rsid w:val="00B06836"/>
    <w:rsid w:val="00B069D2"/>
    <w:rsid w:val="00B1016A"/>
    <w:rsid w:val="00B12306"/>
    <w:rsid w:val="00B12529"/>
    <w:rsid w:val="00B12AD9"/>
    <w:rsid w:val="00B137D8"/>
    <w:rsid w:val="00B13DE7"/>
    <w:rsid w:val="00B14F8F"/>
    <w:rsid w:val="00B15C70"/>
    <w:rsid w:val="00B16153"/>
    <w:rsid w:val="00B16552"/>
    <w:rsid w:val="00B20052"/>
    <w:rsid w:val="00B22BAA"/>
    <w:rsid w:val="00B25EDB"/>
    <w:rsid w:val="00B26D02"/>
    <w:rsid w:val="00B26ECD"/>
    <w:rsid w:val="00B27516"/>
    <w:rsid w:val="00B30BC7"/>
    <w:rsid w:val="00B30DA0"/>
    <w:rsid w:val="00B31175"/>
    <w:rsid w:val="00B31F7E"/>
    <w:rsid w:val="00B326EC"/>
    <w:rsid w:val="00B32919"/>
    <w:rsid w:val="00B34178"/>
    <w:rsid w:val="00B34B06"/>
    <w:rsid w:val="00B35CFB"/>
    <w:rsid w:val="00B36C09"/>
    <w:rsid w:val="00B37623"/>
    <w:rsid w:val="00B4001C"/>
    <w:rsid w:val="00B40AE6"/>
    <w:rsid w:val="00B40F21"/>
    <w:rsid w:val="00B44AA2"/>
    <w:rsid w:val="00B45305"/>
    <w:rsid w:val="00B45764"/>
    <w:rsid w:val="00B45D78"/>
    <w:rsid w:val="00B46C02"/>
    <w:rsid w:val="00B4736D"/>
    <w:rsid w:val="00B47D4C"/>
    <w:rsid w:val="00B50FFF"/>
    <w:rsid w:val="00B514DF"/>
    <w:rsid w:val="00B523AE"/>
    <w:rsid w:val="00B5323A"/>
    <w:rsid w:val="00B53F07"/>
    <w:rsid w:val="00B541C0"/>
    <w:rsid w:val="00B54A3D"/>
    <w:rsid w:val="00B56C3C"/>
    <w:rsid w:val="00B571A9"/>
    <w:rsid w:val="00B57B53"/>
    <w:rsid w:val="00B61039"/>
    <w:rsid w:val="00B62338"/>
    <w:rsid w:val="00B6251C"/>
    <w:rsid w:val="00B6320E"/>
    <w:rsid w:val="00B63BD7"/>
    <w:rsid w:val="00B659FF"/>
    <w:rsid w:val="00B7032F"/>
    <w:rsid w:val="00B70548"/>
    <w:rsid w:val="00B729C7"/>
    <w:rsid w:val="00B72E0F"/>
    <w:rsid w:val="00B72E1A"/>
    <w:rsid w:val="00B73B78"/>
    <w:rsid w:val="00B73DFF"/>
    <w:rsid w:val="00B744CB"/>
    <w:rsid w:val="00B74DE9"/>
    <w:rsid w:val="00B75173"/>
    <w:rsid w:val="00B751D6"/>
    <w:rsid w:val="00B755F1"/>
    <w:rsid w:val="00B765A0"/>
    <w:rsid w:val="00B81547"/>
    <w:rsid w:val="00B815BF"/>
    <w:rsid w:val="00B81C48"/>
    <w:rsid w:val="00B8441F"/>
    <w:rsid w:val="00B85ED3"/>
    <w:rsid w:val="00B869D7"/>
    <w:rsid w:val="00B9167D"/>
    <w:rsid w:val="00B91875"/>
    <w:rsid w:val="00B92D42"/>
    <w:rsid w:val="00B93380"/>
    <w:rsid w:val="00B93EB7"/>
    <w:rsid w:val="00B94BF7"/>
    <w:rsid w:val="00B9555E"/>
    <w:rsid w:val="00B95B26"/>
    <w:rsid w:val="00B96E51"/>
    <w:rsid w:val="00B976F8"/>
    <w:rsid w:val="00BA010D"/>
    <w:rsid w:val="00BA19DC"/>
    <w:rsid w:val="00BA1A46"/>
    <w:rsid w:val="00BA2248"/>
    <w:rsid w:val="00BA26F7"/>
    <w:rsid w:val="00BA3201"/>
    <w:rsid w:val="00BA35BA"/>
    <w:rsid w:val="00BA4894"/>
    <w:rsid w:val="00BA4A77"/>
    <w:rsid w:val="00BA4D99"/>
    <w:rsid w:val="00BA65F8"/>
    <w:rsid w:val="00BA6B1C"/>
    <w:rsid w:val="00BA6B8D"/>
    <w:rsid w:val="00BA79BC"/>
    <w:rsid w:val="00BA7D4F"/>
    <w:rsid w:val="00BB05C0"/>
    <w:rsid w:val="00BB0B45"/>
    <w:rsid w:val="00BB1E92"/>
    <w:rsid w:val="00BB5708"/>
    <w:rsid w:val="00BB621D"/>
    <w:rsid w:val="00BB62A7"/>
    <w:rsid w:val="00BB7516"/>
    <w:rsid w:val="00BB7580"/>
    <w:rsid w:val="00BB797E"/>
    <w:rsid w:val="00BC0C14"/>
    <w:rsid w:val="00BC0C88"/>
    <w:rsid w:val="00BC1437"/>
    <w:rsid w:val="00BC1699"/>
    <w:rsid w:val="00BC4844"/>
    <w:rsid w:val="00BC7623"/>
    <w:rsid w:val="00BD16EA"/>
    <w:rsid w:val="00BD4529"/>
    <w:rsid w:val="00BD56F5"/>
    <w:rsid w:val="00BD578C"/>
    <w:rsid w:val="00BD62DF"/>
    <w:rsid w:val="00BD68D5"/>
    <w:rsid w:val="00BD7B23"/>
    <w:rsid w:val="00BE00F5"/>
    <w:rsid w:val="00BE1B49"/>
    <w:rsid w:val="00BE2674"/>
    <w:rsid w:val="00BE2B90"/>
    <w:rsid w:val="00BE368D"/>
    <w:rsid w:val="00BE3E19"/>
    <w:rsid w:val="00BE7333"/>
    <w:rsid w:val="00BE7FC9"/>
    <w:rsid w:val="00BF05AB"/>
    <w:rsid w:val="00BF205F"/>
    <w:rsid w:val="00BF3053"/>
    <w:rsid w:val="00BF35DC"/>
    <w:rsid w:val="00BF3E8A"/>
    <w:rsid w:val="00BF4BFF"/>
    <w:rsid w:val="00BF511F"/>
    <w:rsid w:val="00BF612C"/>
    <w:rsid w:val="00BF6694"/>
    <w:rsid w:val="00BF724C"/>
    <w:rsid w:val="00C00321"/>
    <w:rsid w:val="00C00A20"/>
    <w:rsid w:val="00C00C83"/>
    <w:rsid w:val="00C018C9"/>
    <w:rsid w:val="00C021F5"/>
    <w:rsid w:val="00C038BF"/>
    <w:rsid w:val="00C03999"/>
    <w:rsid w:val="00C03FCC"/>
    <w:rsid w:val="00C10165"/>
    <w:rsid w:val="00C11089"/>
    <w:rsid w:val="00C11E19"/>
    <w:rsid w:val="00C12695"/>
    <w:rsid w:val="00C15177"/>
    <w:rsid w:val="00C16FB0"/>
    <w:rsid w:val="00C20B6D"/>
    <w:rsid w:val="00C22550"/>
    <w:rsid w:val="00C22A33"/>
    <w:rsid w:val="00C22FA5"/>
    <w:rsid w:val="00C232CB"/>
    <w:rsid w:val="00C238B0"/>
    <w:rsid w:val="00C24B14"/>
    <w:rsid w:val="00C250C6"/>
    <w:rsid w:val="00C25956"/>
    <w:rsid w:val="00C25F9E"/>
    <w:rsid w:val="00C267AF"/>
    <w:rsid w:val="00C26BDD"/>
    <w:rsid w:val="00C270D1"/>
    <w:rsid w:val="00C271D1"/>
    <w:rsid w:val="00C30523"/>
    <w:rsid w:val="00C326EC"/>
    <w:rsid w:val="00C340F7"/>
    <w:rsid w:val="00C34D89"/>
    <w:rsid w:val="00C34EC4"/>
    <w:rsid w:val="00C3692A"/>
    <w:rsid w:val="00C4069B"/>
    <w:rsid w:val="00C42B79"/>
    <w:rsid w:val="00C43C2C"/>
    <w:rsid w:val="00C45027"/>
    <w:rsid w:val="00C454C5"/>
    <w:rsid w:val="00C46177"/>
    <w:rsid w:val="00C501EA"/>
    <w:rsid w:val="00C505B6"/>
    <w:rsid w:val="00C50F62"/>
    <w:rsid w:val="00C51059"/>
    <w:rsid w:val="00C51755"/>
    <w:rsid w:val="00C527B6"/>
    <w:rsid w:val="00C537D3"/>
    <w:rsid w:val="00C53AFF"/>
    <w:rsid w:val="00C54D57"/>
    <w:rsid w:val="00C558B2"/>
    <w:rsid w:val="00C56CCC"/>
    <w:rsid w:val="00C57714"/>
    <w:rsid w:val="00C61154"/>
    <w:rsid w:val="00C6174E"/>
    <w:rsid w:val="00C627D1"/>
    <w:rsid w:val="00C62ED3"/>
    <w:rsid w:val="00C63593"/>
    <w:rsid w:val="00C63A90"/>
    <w:rsid w:val="00C63F01"/>
    <w:rsid w:val="00C648B0"/>
    <w:rsid w:val="00C65076"/>
    <w:rsid w:val="00C65AA1"/>
    <w:rsid w:val="00C65BDA"/>
    <w:rsid w:val="00C66C77"/>
    <w:rsid w:val="00C7222E"/>
    <w:rsid w:val="00C73710"/>
    <w:rsid w:val="00C74442"/>
    <w:rsid w:val="00C74D2F"/>
    <w:rsid w:val="00C757FD"/>
    <w:rsid w:val="00C76530"/>
    <w:rsid w:val="00C76EF3"/>
    <w:rsid w:val="00C8226A"/>
    <w:rsid w:val="00C82D27"/>
    <w:rsid w:val="00C84775"/>
    <w:rsid w:val="00C8755F"/>
    <w:rsid w:val="00C87BD8"/>
    <w:rsid w:val="00C90591"/>
    <w:rsid w:val="00C90D65"/>
    <w:rsid w:val="00C915D8"/>
    <w:rsid w:val="00C9163A"/>
    <w:rsid w:val="00C91691"/>
    <w:rsid w:val="00C93CAE"/>
    <w:rsid w:val="00C94114"/>
    <w:rsid w:val="00C94E42"/>
    <w:rsid w:val="00C963FA"/>
    <w:rsid w:val="00C9673B"/>
    <w:rsid w:val="00C97804"/>
    <w:rsid w:val="00CA18A1"/>
    <w:rsid w:val="00CA1944"/>
    <w:rsid w:val="00CA2486"/>
    <w:rsid w:val="00CA249D"/>
    <w:rsid w:val="00CA2C8F"/>
    <w:rsid w:val="00CA362D"/>
    <w:rsid w:val="00CA36C0"/>
    <w:rsid w:val="00CA4647"/>
    <w:rsid w:val="00CA4CAC"/>
    <w:rsid w:val="00CA6640"/>
    <w:rsid w:val="00CA7085"/>
    <w:rsid w:val="00CA70EB"/>
    <w:rsid w:val="00CA7391"/>
    <w:rsid w:val="00CB020D"/>
    <w:rsid w:val="00CB1A5A"/>
    <w:rsid w:val="00CB2F8A"/>
    <w:rsid w:val="00CB36D8"/>
    <w:rsid w:val="00CB37D2"/>
    <w:rsid w:val="00CB417A"/>
    <w:rsid w:val="00CB4C6C"/>
    <w:rsid w:val="00CB4CDD"/>
    <w:rsid w:val="00CB523B"/>
    <w:rsid w:val="00CB5DA6"/>
    <w:rsid w:val="00CB623A"/>
    <w:rsid w:val="00CB62D8"/>
    <w:rsid w:val="00CC0459"/>
    <w:rsid w:val="00CC06D2"/>
    <w:rsid w:val="00CC0921"/>
    <w:rsid w:val="00CC0FF4"/>
    <w:rsid w:val="00CC1006"/>
    <w:rsid w:val="00CC15E3"/>
    <w:rsid w:val="00CC32B0"/>
    <w:rsid w:val="00CC453F"/>
    <w:rsid w:val="00CC58B9"/>
    <w:rsid w:val="00CC5C19"/>
    <w:rsid w:val="00CC67F5"/>
    <w:rsid w:val="00CC6B99"/>
    <w:rsid w:val="00CC6FE2"/>
    <w:rsid w:val="00CC7386"/>
    <w:rsid w:val="00CC782F"/>
    <w:rsid w:val="00CC7CD1"/>
    <w:rsid w:val="00CC7CE9"/>
    <w:rsid w:val="00CD1F53"/>
    <w:rsid w:val="00CD2632"/>
    <w:rsid w:val="00CD4517"/>
    <w:rsid w:val="00CD4A35"/>
    <w:rsid w:val="00CD4F5D"/>
    <w:rsid w:val="00CD6D08"/>
    <w:rsid w:val="00CD7016"/>
    <w:rsid w:val="00CD743F"/>
    <w:rsid w:val="00CD7F58"/>
    <w:rsid w:val="00CE0067"/>
    <w:rsid w:val="00CE0AA1"/>
    <w:rsid w:val="00CE0B4A"/>
    <w:rsid w:val="00CE10DE"/>
    <w:rsid w:val="00CE1416"/>
    <w:rsid w:val="00CE29AA"/>
    <w:rsid w:val="00CE33D8"/>
    <w:rsid w:val="00CE386D"/>
    <w:rsid w:val="00CE481F"/>
    <w:rsid w:val="00CE59F6"/>
    <w:rsid w:val="00CE65E2"/>
    <w:rsid w:val="00CE721A"/>
    <w:rsid w:val="00CE7B29"/>
    <w:rsid w:val="00CE7FEE"/>
    <w:rsid w:val="00CF05FB"/>
    <w:rsid w:val="00CF161B"/>
    <w:rsid w:val="00CF1FF6"/>
    <w:rsid w:val="00CF2D8E"/>
    <w:rsid w:val="00CF4376"/>
    <w:rsid w:val="00CF43BB"/>
    <w:rsid w:val="00CF542B"/>
    <w:rsid w:val="00CF693F"/>
    <w:rsid w:val="00CF697A"/>
    <w:rsid w:val="00D002C3"/>
    <w:rsid w:val="00D01561"/>
    <w:rsid w:val="00D01CD3"/>
    <w:rsid w:val="00D0267F"/>
    <w:rsid w:val="00D03C32"/>
    <w:rsid w:val="00D04249"/>
    <w:rsid w:val="00D04E96"/>
    <w:rsid w:val="00D04F34"/>
    <w:rsid w:val="00D067B4"/>
    <w:rsid w:val="00D108A9"/>
    <w:rsid w:val="00D14901"/>
    <w:rsid w:val="00D20AB4"/>
    <w:rsid w:val="00D22C8F"/>
    <w:rsid w:val="00D23778"/>
    <w:rsid w:val="00D237E0"/>
    <w:rsid w:val="00D23D3B"/>
    <w:rsid w:val="00D24726"/>
    <w:rsid w:val="00D24CAC"/>
    <w:rsid w:val="00D25CC1"/>
    <w:rsid w:val="00D25D32"/>
    <w:rsid w:val="00D263CF"/>
    <w:rsid w:val="00D267BC"/>
    <w:rsid w:val="00D26823"/>
    <w:rsid w:val="00D26D5C"/>
    <w:rsid w:val="00D30432"/>
    <w:rsid w:val="00D31084"/>
    <w:rsid w:val="00D32325"/>
    <w:rsid w:val="00D3246C"/>
    <w:rsid w:val="00D329FF"/>
    <w:rsid w:val="00D3351E"/>
    <w:rsid w:val="00D34443"/>
    <w:rsid w:val="00D34778"/>
    <w:rsid w:val="00D347DC"/>
    <w:rsid w:val="00D35B71"/>
    <w:rsid w:val="00D35F57"/>
    <w:rsid w:val="00D36AD2"/>
    <w:rsid w:val="00D36B9F"/>
    <w:rsid w:val="00D4063B"/>
    <w:rsid w:val="00D406A8"/>
    <w:rsid w:val="00D411E6"/>
    <w:rsid w:val="00D426BD"/>
    <w:rsid w:val="00D42F7E"/>
    <w:rsid w:val="00D43CE9"/>
    <w:rsid w:val="00D47004"/>
    <w:rsid w:val="00D47521"/>
    <w:rsid w:val="00D4763F"/>
    <w:rsid w:val="00D479A4"/>
    <w:rsid w:val="00D506DA"/>
    <w:rsid w:val="00D513B1"/>
    <w:rsid w:val="00D51C0A"/>
    <w:rsid w:val="00D51FE7"/>
    <w:rsid w:val="00D52573"/>
    <w:rsid w:val="00D536DA"/>
    <w:rsid w:val="00D53AE5"/>
    <w:rsid w:val="00D53E35"/>
    <w:rsid w:val="00D54254"/>
    <w:rsid w:val="00D54993"/>
    <w:rsid w:val="00D54B72"/>
    <w:rsid w:val="00D54B97"/>
    <w:rsid w:val="00D5580B"/>
    <w:rsid w:val="00D55DB0"/>
    <w:rsid w:val="00D562AA"/>
    <w:rsid w:val="00D56E06"/>
    <w:rsid w:val="00D57534"/>
    <w:rsid w:val="00D57778"/>
    <w:rsid w:val="00D6085B"/>
    <w:rsid w:val="00D60934"/>
    <w:rsid w:val="00D615F6"/>
    <w:rsid w:val="00D638D6"/>
    <w:rsid w:val="00D63D83"/>
    <w:rsid w:val="00D6561D"/>
    <w:rsid w:val="00D65EF5"/>
    <w:rsid w:val="00D67D88"/>
    <w:rsid w:val="00D704E1"/>
    <w:rsid w:val="00D70F2C"/>
    <w:rsid w:val="00D712DF"/>
    <w:rsid w:val="00D72553"/>
    <w:rsid w:val="00D77D1A"/>
    <w:rsid w:val="00D80ED1"/>
    <w:rsid w:val="00D83AD3"/>
    <w:rsid w:val="00D8589E"/>
    <w:rsid w:val="00D85CCF"/>
    <w:rsid w:val="00D85FF8"/>
    <w:rsid w:val="00D86882"/>
    <w:rsid w:val="00D90398"/>
    <w:rsid w:val="00D923C9"/>
    <w:rsid w:val="00D928C8"/>
    <w:rsid w:val="00D92C85"/>
    <w:rsid w:val="00D93B25"/>
    <w:rsid w:val="00D95CC0"/>
    <w:rsid w:val="00D97646"/>
    <w:rsid w:val="00DA18D6"/>
    <w:rsid w:val="00DA3297"/>
    <w:rsid w:val="00DA3671"/>
    <w:rsid w:val="00DA3D2C"/>
    <w:rsid w:val="00DA49F7"/>
    <w:rsid w:val="00DA5AF5"/>
    <w:rsid w:val="00DA78C5"/>
    <w:rsid w:val="00DA7C35"/>
    <w:rsid w:val="00DB18C7"/>
    <w:rsid w:val="00DB35A4"/>
    <w:rsid w:val="00DB3D05"/>
    <w:rsid w:val="00DB3E0F"/>
    <w:rsid w:val="00DB4238"/>
    <w:rsid w:val="00DB681F"/>
    <w:rsid w:val="00DB686B"/>
    <w:rsid w:val="00DB6945"/>
    <w:rsid w:val="00DB770E"/>
    <w:rsid w:val="00DC026E"/>
    <w:rsid w:val="00DC05BD"/>
    <w:rsid w:val="00DC1F40"/>
    <w:rsid w:val="00DC2FD0"/>
    <w:rsid w:val="00DC3255"/>
    <w:rsid w:val="00DC4624"/>
    <w:rsid w:val="00DC55BA"/>
    <w:rsid w:val="00DC6A78"/>
    <w:rsid w:val="00DD1013"/>
    <w:rsid w:val="00DD1217"/>
    <w:rsid w:val="00DD3A1B"/>
    <w:rsid w:val="00DD4A8D"/>
    <w:rsid w:val="00DD6301"/>
    <w:rsid w:val="00DD63B6"/>
    <w:rsid w:val="00DD7E4A"/>
    <w:rsid w:val="00DE01C8"/>
    <w:rsid w:val="00DE0745"/>
    <w:rsid w:val="00DE0F69"/>
    <w:rsid w:val="00DE1F58"/>
    <w:rsid w:val="00DE6078"/>
    <w:rsid w:val="00DE6EA2"/>
    <w:rsid w:val="00DE7525"/>
    <w:rsid w:val="00DE7789"/>
    <w:rsid w:val="00DF196B"/>
    <w:rsid w:val="00DF2884"/>
    <w:rsid w:val="00DF4023"/>
    <w:rsid w:val="00DF4D94"/>
    <w:rsid w:val="00DF51AA"/>
    <w:rsid w:val="00DF7631"/>
    <w:rsid w:val="00DF76CF"/>
    <w:rsid w:val="00E0140A"/>
    <w:rsid w:val="00E01D06"/>
    <w:rsid w:val="00E026C7"/>
    <w:rsid w:val="00E037D6"/>
    <w:rsid w:val="00E03A0A"/>
    <w:rsid w:val="00E04BF1"/>
    <w:rsid w:val="00E061E8"/>
    <w:rsid w:val="00E06FFD"/>
    <w:rsid w:val="00E070CC"/>
    <w:rsid w:val="00E071BC"/>
    <w:rsid w:val="00E075A9"/>
    <w:rsid w:val="00E07731"/>
    <w:rsid w:val="00E07A86"/>
    <w:rsid w:val="00E102EC"/>
    <w:rsid w:val="00E11088"/>
    <w:rsid w:val="00E11CB4"/>
    <w:rsid w:val="00E1209A"/>
    <w:rsid w:val="00E12207"/>
    <w:rsid w:val="00E13998"/>
    <w:rsid w:val="00E13A0D"/>
    <w:rsid w:val="00E149C5"/>
    <w:rsid w:val="00E14A6C"/>
    <w:rsid w:val="00E14B46"/>
    <w:rsid w:val="00E14F4F"/>
    <w:rsid w:val="00E152CC"/>
    <w:rsid w:val="00E1639E"/>
    <w:rsid w:val="00E16D49"/>
    <w:rsid w:val="00E16D5E"/>
    <w:rsid w:val="00E1753D"/>
    <w:rsid w:val="00E20D00"/>
    <w:rsid w:val="00E240B9"/>
    <w:rsid w:val="00E24CD8"/>
    <w:rsid w:val="00E254BF"/>
    <w:rsid w:val="00E27BF9"/>
    <w:rsid w:val="00E30762"/>
    <w:rsid w:val="00E3135C"/>
    <w:rsid w:val="00E31D13"/>
    <w:rsid w:val="00E33797"/>
    <w:rsid w:val="00E33A8F"/>
    <w:rsid w:val="00E3492E"/>
    <w:rsid w:val="00E3505D"/>
    <w:rsid w:val="00E35952"/>
    <w:rsid w:val="00E360A3"/>
    <w:rsid w:val="00E37E86"/>
    <w:rsid w:val="00E40242"/>
    <w:rsid w:val="00E40808"/>
    <w:rsid w:val="00E42903"/>
    <w:rsid w:val="00E42A2D"/>
    <w:rsid w:val="00E46A91"/>
    <w:rsid w:val="00E51FDD"/>
    <w:rsid w:val="00E54FB2"/>
    <w:rsid w:val="00E5509C"/>
    <w:rsid w:val="00E551AE"/>
    <w:rsid w:val="00E55AD0"/>
    <w:rsid w:val="00E61227"/>
    <w:rsid w:val="00E632EE"/>
    <w:rsid w:val="00E63E25"/>
    <w:rsid w:val="00E6420C"/>
    <w:rsid w:val="00E6502A"/>
    <w:rsid w:val="00E658F5"/>
    <w:rsid w:val="00E66344"/>
    <w:rsid w:val="00E669DE"/>
    <w:rsid w:val="00E66C84"/>
    <w:rsid w:val="00E67128"/>
    <w:rsid w:val="00E67FBF"/>
    <w:rsid w:val="00E70267"/>
    <w:rsid w:val="00E71940"/>
    <w:rsid w:val="00E721A7"/>
    <w:rsid w:val="00E730F9"/>
    <w:rsid w:val="00E73495"/>
    <w:rsid w:val="00E74568"/>
    <w:rsid w:val="00E7607B"/>
    <w:rsid w:val="00E7711E"/>
    <w:rsid w:val="00E773CA"/>
    <w:rsid w:val="00E8061F"/>
    <w:rsid w:val="00E81FCC"/>
    <w:rsid w:val="00E82863"/>
    <w:rsid w:val="00E84E57"/>
    <w:rsid w:val="00E85553"/>
    <w:rsid w:val="00E85604"/>
    <w:rsid w:val="00E858B1"/>
    <w:rsid w:val="00E85D24"/>
    <w:rsid w:val="00E872E3"/>
    <w:rsid w:val="00E9089E"/>
    <w:rsid w:val="00E90D6E"/>
    <w:rsid w:val="00E91AE6"/>
    <w:rsid w:val="00E9307F"/>
    <w:rsid w:val="00E94730"/>
    <w:rsid w:val="00E94CA7"/>
    <w:rsid w:val="00E953F0"/>
    <w:rsid w:val="00E95564"/>
    <w:rsid w:val="00E96145"/>
    <w:rsid w:val="00E96D9C"/>
    <w:rsid w:val="00EA0407"/>
    <w:rsid w:val="00EA08B5"/>
    <w:rsid w:val="00EA209D"/>
    <w:rsid w:val="00EA23B7"/>
    <w:rsid w:val="00EA28F9"/>
    <w:rsid w:val="00EA2D78"/>
    <w:rsid w:val="00EA4B71"/>
    <w:rsid w:val="00EA51A0"/>
    <w:rsid w:val="00EA6BDE"/>
    <w:rsid w:val="00EB0373"/>
    <w:rsid w:val="00EB13B7"/>
    <w:rsid w:val="00EB2C26"/>
    <w:rsid w:val="00EB33F0"/>
    <w:rsid w:val="00EB399B"/>
    <w:rsid w:val="00EB3FC1"/>
    <w:rsid w:val="00EB4913"/>
    <w:rsid w:val="00EB4E54"/>
    <w:rsid w:val="00EB5C0B"/>
    <w:rsid w:val="00EB60DF"/>
    <w:rsid w:val="00EB6AC4"/>
    <w:rsid w:val="00EB6C61"/>
    <w:rsid w:val="00EB6CE9"/>
    <w:rsid w:val="00EC0145"/>
    <w:rsid w:val="00EC15E5"/>
    <w:rsid w:val="00EC3271"/>
    <w:rsid w:val="00EC38C9"/>
    <w:rsid w:val="00EC3B06"/>
    <w:rsid w:val="00EC4AC8"/>
    <w:rsid w:val="00EC519F"/>
    <w:rsid w:val="00EC5664"/>
    <w:rsid w:val="00EC5A09"/>
    <w:rsid w:val="00EC6122"/>
    <w:rsid w:val="00EC7838"/>
    <w:rsid w:val="00ED04A9"/>
    <w:rsid w:val="00ED04AD"/>
    <w:rsid w:val="00ED0CCB"/>
    <w:rsid w:val="00ED134A"/>
    <w:rsid w:val="00ED1D2B"/>
    <w:rsid w:val="00ED277F"/>
    <w:rsid w:val="00ED387F"/>
    <w:rsid w:val="00ED4F43"/>
    <w:rsid w:val="00ED5C90"/>
    <w:rsid w:val="00ED72F1"/>
    <w:rsid w:val="00EE0098"/>
    <w:rsid w:val="00EE148F"/>
    <w:rsid w:val="00EE1B9E"/>
    <w:rsid w:val="00EE1CAF"/>
    <w:rsid w:val="00EE3DD0"/>
    <w:rsid w:val="00EE5B11"/>
    <w:rsid w:val="00EE6135"/>
    <w:rsid w:val="00EE66FF"/>
    <w:rsid w:val="00EE7FAE"/>
    <w:rsid w:val="00EF0F1B"/>
    <w:rsid w:val="00EF0F92"/>
    <w:rsid w:val="00EF0FC7"/>
    <w:rsid w:val="00EF222E"/>
    <w:rsid w:val="00EF3CF0"/>
    <w:rsid w:val="00EF5C05"/>
    <w:rsid w:val="00EF6F0C"/>
    <w:rsid w:val="00EF727D"/>
    <w:rsid w:val="00EF7C22"/>
    <w:rsid w:val="00EF7D4D"/>
    <w:rsid w:val="00F00F55"/>
    <w:rsid w:val="00F02512"/>
    <w:rsid w:val="00F04184"/>
    <w:rsid w:val="00F05473"/>
    <w:rsid w:val="00F05FA6"/>
    <w:rsid w:val="00F06793"/>
    <w:rsid w:val="00F06A92"/>
    <w:rsid w:val="00F0701C"/>
    <w:rsid w:val="00F077BB"/>
    <w:rsid w:val="00F10484"/>
    <w:rsid w:val="00F104C4"/>
    <w:rsid w:val="00F1234E"/>
    <w:rsid w:val="00F12679"/>
    <w:rsid w:val="00F14461"/>
    <w:rsid w:val="00F149A2"/>
    <w:rsid w:val="00F15282"/>
    <w:rsid w:val="00F15ACE"/>
    <w:rsid w:val="00F15E1A"/>
    <w:rsid w:val="00F17666"/>
    <w:rsid w:val="00F17A87"/>
    <w:rsid w:val="00F17F34"/>
    <w:rsid w:val="00F20165"/>
    <w:rsid w:val="00F205BE"/>
    <w:rsid w:val="00F20791"/>
    <w:rsid w:val="00F20BC8"/>
    <w:rsid w:val="00F21B23"/>
    <w:rsid w:val="00F22753"/>
    <w:rsid w:val="00F22970"/>
    <w:rsid w:val="00F23D11"/>
    <w:rsid w:val="00F2444E"/>
    <w:rsid w:val="00F25374"/>
    <w:rsid w:val="00F25F6F"/>
    <w:rsid w:val="00F26157"/>
    <w:rsid w:val="00F26A87"/>
    <w:rsid w:val="00F2712C"/>
    <w:rsid w:val="00F27EA4"/>
    <w:rsid w:val="00F30600"/>
    <w:rsid w:val="00F307F5"/>
    <w:rsid w:val="00F30AFF"/>
    <w:rsid w:val="00F3377E"/>
    <w:rsid w:val="00F3394E"/>
    <w:rsid w:val="00F33F6F"/>
    <w:rsid w:val="00F368C8"/>
    <w:rsid w:val="00F368CC"/>
    <w:rsid w:val="00F371C0"/>
    <w:rsid w:val="00F403C1"/>
    <w:rsid w:val="00F409EF"/>
    <w:rsid w:val="00F40B2B"/>
    <w:rsid w:val="00F413C7"/>
    <w:rsid w:val="00F434DF"/>
    <w:rsid w:val="00F43832"/>
    <w:rsid w:val="00F43CAA"/>
    <w:rsid w:val="00F442E6"/>
    <w:rsid w:val="00F44EF4"/>
    <w:rsid w:val="00F451D0"/>
    <w:rsid w:val="00F45D1C"/>
    <w:rsid w:val="00F46106"/>
    <w:rsid w:val="00F474B7"/>
    <w:rsid w:val="00F509BD"/>
    <w:rsid w:val="00F51498"/>
    <w:rsid w:val="00F51A2A"/>
    <w:rsid w:val="00F52077"/>
    <w:rsid w:val="00F52494"/>
    <w:rsid w:val="00F53E48"/>
    <w:rsid w:val="00F541FC"/>
    <w:rsid w:val="00F54BFB"/>
    <w:rsid w:val="00F54C2F"/>
    <w:rsid w:val="00F552FE"/>
    <w:rsid w:val="00F5553B"/>
    <w:rsid w:val="00F56BA6"/>
    <w:rsid w:val="00F56FAC"/>
    <w:rsid w:val="00F571F9"/>
    <w:rsid w:val="00F57709"/>
    <w:rsid w:val="00F60093"/>
    <w:rsid w:val="00F603B4"/>
    <w:rsid w:val="00F61A28"/>
    <w:rsid w:val="00F625FF"/>
    <w:rsid w:val="00F62A5B"/>
    <w:rsid w:val="00F6329D"/>
    <w:rsid w:val="00F70888"/>
    <w:rsid w:val="00F70E06"/>
    <w:rsid w:val="00F73254"/>
    <w:rsid w:val="00F7487C"/>
    <w:rsid w:val="00F74EB8"/>
    <w:rsid w:val="00F75027"/>
    <w:rsid w:val="00F76157"/>
    <w:rsid w:val="00F76319"/>
    <w:rsid w:val="00F763BC"/>
    <w:rsid w:val="00F76E58"/>
    <w:rsid w:val="00F77A11"/>
    <w:rsid w:val="00F81204"/>
    <w:rsid w:val="00F82215"/>
    <w:rsid w:val="00F82B64"/>
    <w:rsid w:val="00F82C89"/>
    <w:rsid w:val="00F83300"/>
    <w:rsid w:val="00F834E7"/>
    <w:rsid w:val="00F83BBF"/>
    <w:rsid w:val="00F83D7D"/>
    <w:rsid w:val="00F86AF3"/>
    <w:rsid w:val="00F876C9"/>
    <w:rsid w:val="00F87B5F"/>
    <w:rsid w:val="00F9019B"/>
    <w:rsid w:val="00F909E4"/>
    <w:rsid w:val="00F90CC8"/>
    <w:rsid w:val="00F91C5D"/>
    <w:rsid w:val="00F92DFD"/>
    <w:rsid w:val="00F93129"/>
    <w:rsid w:val="00F9316B"/>
    <w:rsid w:val="00F96613"/>
    <w:rsid w:val="00F9670E"/>
    <w:rsid w:val="00FA1564"/>
    <w:rsid w:val="00FA1804"/>
    <w:rsid w:val="00FA2C98"/>
    <w:rsid w:val="00FA36DC"/>
    <w:rsid w:val="00FA3CBB"/>
    <w:rsid w:val="00FA3D07"/>
    <w:rsid w:val="00FA5991"/>
    <w:rsid w:val="00FA5CC9"/>
    <w:rsid w:val="00FA5FBA"/>
    <w:rsid w:val="00FA61E0"/>
    <w:rsid w:val="00FA6D12"/>
    <w:rsid w:val="00FB07CC"/>
    <w:rsid w:val="00FB0C30"/>
    <w:rsid w:val="00FB4790"/>
    <w:rsid w:val="00FB48AE"/>
    <w:rsid w:val="00FB6B62"/>
    <w:rsid w:val="00FB7E7E"/>
    <w:rsid w:val="00FC16EF"/>
    <w:rsid w:val="00FC24E6"/>
    <w:rsid w:val="00FC3698"/>
    <w:rsid w:val="00FC3EA6"/>
    <w:rsid w:val="00FC4613"/>
    <w:rsid w:val="00FC48FD"/>
    <w:rsid w:val="00FC498E"/>
    <w:rsid w:val="00FC4C24"/>
    <w:rsid w:val="00FC5FD7"/>
    <w:rsid w:val="00FC65F5"/>
    <w:rsid w:val="00FC6D62"/>
    <w:rsid w:val="00FC6D8C"/>
    <w:rsid w:val="00FC7315"/>
    <w:rsid w:val="00FC79B1"/>
    <w:rsid w:val="00FD1538"/>
    <w:rsid w:val="00FD1D44"/>
    <w:rsid w:val="00FD2534"/>
    <w:rsid w:val="00FD26A1"/>
    <w:rsid w:val="00FD3118"/>
    <w:rsid w:val="00FD4DAF"/>
    <w:rsid w:val="00FD5680"/>
    <w:rsid w:val="00FD6D3D"/>
    <w:rsid w:val="00FD7D44"/>
    <w:rsid w:val="00FE0CC6"/>
    <w:rsid w:val="00FE0EE4"/>
    <w:rsid w:val="00FE22F7"/>
    <w:rsid w:val="00FE2A2F"/>
    <w:rsid w:val="00FE4E98"/>
    <w:rsid w:val="00FE590F"/>
    <w:rsid w:val="00FE59AC"/>
    <w:rsid w:val="00FF01B4"/>
    <w:rsid w:val="00FF0B7F"/>
    <w:rsid w:val="00FF1DCE"/>
    <w:rsid w:val="00FF28CC"/>
    <w:rsid w:val="00FF2E7B"/>
    <w:rsid w:val="00FF3537"/>
    <w:rsid w:val="00FF3DC6"/>
    <w:rsid w:val="00FF51DF"/>
    <w:rsid w:val="00FF64EC"/>
    <w:rsid w:val="00FF6742"/>
    <w:rsid w:val="00FF6CDC"/>
    <w:rsid w:val="00FF716F"/>
    <w:rsid w:val="00FF749A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annotation text" w:uiPriority="99"/>
    <w:lsdException w:name="header" w:uiPriority="99"/>
    <w:lsdException w:name="footer" w:uiPriority="99"/>
    <w:lsdException w:name="caption" w:semiHidden="1" w:uiPriority="99" w:unhideWhenUsed="1" w:qFormat="1"/>
    <w:lsdException w:name="table of figures" w:uiPriority="99"/>
    <w:lsdException w:name="toa heading" w:uiPriority="99"/>
    <w:lsdException w:name="List Bullet" w:uiPriority="99"/>
    <w:lsdException w:name="List Number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99" w:qFormat="1"/>
    <w:lsdException w:name="Default Paragraph Font" w:uiPriority="1"/>
    <w:lsdException w:name="Body Text" w:uiPriority="99"/>
    <w:lsdException w:name="List Continue" w:uiPriority="99"/>
    <w:lsdException w:name="List Continue 2" w:uiPriority="99"/>
    <w:lsdException w:name="Subtitle" w:uiPriority="99" w:qFormat="1"/>
    <w:lsdException w:name="Date" w:uiPriority="99"/>
    <w:lsdException w:name="Note Heading" w:uiPriority="99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0B75"/>
    <w:pPr>
      <w:spacing w:after="120"/>
    </w:pPr>
    <w:rPr>
      <w:rFonts w:ascii="Franklin Gothic Book" w:hAnsi="Franklin Gothic Book"/>
      <w:sz w:val="22"/>
    </w:rPr>
  </w:style>
  <w:style w:type="paragraph" w:styleId="Heading1">
    <w:name w:val="heading 1"/>
    <w:basedOn w:val="Normal"/>
    <w:next w:val="Normal"/>
    <w:link w:val="Heading1Char"/>
    <w:qFormat/>
    <w:rsid w:val="00910B75"/>
    <w:pPr>
      <w:keepNext/>
      <w:keepLines/>
      <w:pageBreakBefore/>
      <w:spacing w:before="360"/>
      <w:jc w:val="center"/>
      <w:outlineLvl w:val="0"/>
    </w:pPr>
    <w:rPr>
      <w:rFonts w:eastAsiaTheme="majorEastAsia" w:cstheme="majorBidi"/>
      <w:b/>
      <w:bCs/>
      <w:cap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10B75"/>
    <w:pPr>
      <w:keepNext/>
      <w:keepLines/>
      <w:spacing w:before="200"/>
      <w:outlineLvl w:val="1"/>
    </w:pPr>
    <w:rPr>
      <w:rFonts w:eastAsiaTheme="majorEastAsia" w:cstheme="majorBidi"/>
      <w:b/>
      <w:bCs/>
      <w:color w:val="1B4E91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10B75"/>
    <w:pPr>
      <w:keepNext/>
      <w:keepLines/>
      <w:spacing w:before="200"/>
      <w:outlineLvl w:val="2"/>
    </w:pPr>
    <w:rPr>
      <w:rFonts w:eastAsiaTheme="majorEastAsia" w:cstheme="majorBidi"/>
      <w:b/>
      <w:bCs/>
      <w:color w:val="43B02A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1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1B4E91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910B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B75"/>
    <w:rPr>
      <w:rFonts w:ascii="Franklin Gothic Book" w:eastAsiaTheme="majorEastAsia" w:hAnsi="Franklin Gothic Book" w:cstheme="majorBidi"/>
      <w:b/>
      <w:bCs/>
      <w:caps/>
      <w:color w:val="000000"/>
      <w:szCs w:val="28"/>
    </w:rPr>
  </w:style>
  <w:style w:type="character" w:customStyle="1" w:styleId="Heading2Char">
    <w:name w:val="Heading 2 Char"/>
    <w:basedOn w:val="DefaultParagraphFont"/>
    <w:link w:val="Heading2"/>
    <w:rsid w:val="00910B75"/>
    <w:rPr>
      <w:rFonts w:ascii="Franklin Gothic Book" w:eastAsiaTheme="majorEastAsia" w:hAnsi="Franklin Gothic Book" w:cstheme="majorBidi"/>
      <w:b/>
      <w:bCs/>
      <w:color w:val="1B4E91"/>
      <w:szCs w:val="26"/>
    </w:rPr>
  </w:style>
  <w:style w:type="character" w:styleId="Hyperlink">
    <w:name w:val="Hyperlink"/>
    <w:basedOn w:val="DefaultParagraphFont"/>
    <w:uiPriority w:val="99"/>
    <w:rsid w:val="00910B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0B75"/>
    <w:pPr>
      <w:spacing w:after="240"/>
    </w:pPr>
    <w:rPr>
      <w:rFonts w:eastAsiaTheme="minorEastAsia" w:cstheme="minorBidi"/>
      <w:szCs w:val="22"/>
    </w:rPr>
    <w:tblPr>
      <w:jc w:val="center"/>
      <w:tblInd w:w="0" w:type="dxa"/>
      <w:tblBorders>
        <w:top w:val="single" w:sz="8" w:space="0" w:color="231F20"/>
        <w:left w:val="single" w:sz="8" w:space="0" w:color="231F20"/>
        <w:bottom w:val="single" w:sz="8" w:space="0" w:color="231F20"/>
        <w:right w:val="single" w:sz="8" w:space="0" w:color="231F20"/>
        <w:insideH w:val="single" w:sz="8" w:space="0" w:color="231F20"/>
        <w:insideV w:val="single" w:sz="8" w:space="0" w:color="231F20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blStylePr w:type="firstRow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  <w:tl2br w:val="nil"/>
          <w:tr2bl w:val="nil"/>
        </w:tcBorders>
        <w:shd w:val="clear" w:color="auto" w:fill="43B02A"/>
      </w:tcPr>
    </w:tblStylePr>
  </w:style>
  <w:style w:type="paragraph" w:styleId="BalloonText">
    <w:name w:val="Balloon Text"/>
    <w:basedOn w:val="Normal"/>
    <w:link w:val="BalloonTextChar"/>
    <w:uiPriority w:val="99"/>
    <w:rsid w:val="00910B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10B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0B75"/>
    <w:pPr>
      <w:numPr>
        <w:numId w:val="1"/>
      </w:numPr>
    </w:pPr>
    <w:rPr>
      <w:rFonts w:eastAsiaTheme="minorEastAsia" w:cs="Calibri"/>
      <w:szCs w:val="22"/>
    </w:rPr>
  </w:style>
  <w:style w:type="table" w:styleId="LightList-Accent1">
    <w:name w:val="Light List Accent 1"/>
    <w:basedOn w:val="TableNormal"/>
    <w:uiPriority w:val="61"/>
    <w:rsid w:val="00910B75"/>
    <w:rPr>
      <w:rFonts w:eastAsiaTheme="minorEastAsia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Body">
    <w:name w:val="Table Body"/>
    <w:uiPriority w:val="99"/>
    <w:qFormat/>
    <w:rsid w:val="00910B75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3"/>
    </w:rPr>
  </w:style>
  <w:style w:type="character" w:customStyle="1" w:styleId="Heading3Char">
    <w:name w:val="Heading 3 Char"/>
    <w:basedOn w:val="DefaultParagraphFont"/>
    <w:link w:val="Heading3"/>
    <w:rsid w:val="00910B75"/>
    <w:rPr>
      <w:rFonts w:ascii="Franklin Gothic Book" w:eastAsiaTheme="majorEastAsia" w:hAnsi="Franklin Gothic Book" w:cstheme="majorBidi"/>
      <w:b/>
      <w:bCs/>
      <w:color w:val="43B02A"/>
      <w:sz w:val="22"/>
      <w:szCs w:val="26"/>
    </w:rPr>
  </w:style>
  <w:style w:type="paragraph" w:styleId="Caption">
    <w:name w:val="caption"/>
    <w:basedOn w:val="Normal"/>
    <w:next w:val="Normal"/>
    <w:uiPriority w:val="99"/>
    <w:unhideWhenUsed/>
    <w:qFormat/>
    <w:rsid w:val="00910B75"/>
    <w:pPr>
      <w:jc w:val="center"/>
    </w:pPr>
    <w:rPr>
      <w:rFonts w:ascii="Arial" w:eastAsiaTheme="minorEastAsia" w:hAnsi="Arial" w:cs="Arial"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910B75"/>
    <w:rPr>
      <w:rFonts w:ascii="Franklin Gothic Book" w:eastAsiaTheme="majorEastAsia" w:hAnsi="Franklin Gothic Book" w:cstheme="majorBidi"/>
      <w:b/>
      <w:bCs/>
      <w:i/>
      <w:iCs/>
      <w:color w:val="1B4E9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910B75"/>
    <w:rPr>
      <w:rFonts w:asciiTheme="majorHAnsi" w:eastAsiaTheme="majorEastAsia" w:hAnsiTheme="majorHAnsi" w:cstheme="majorBidi"/>
      <w:b/>
      <w:color w:val="4F6228" w:themeColor="accent3" w:themeShade="80"/>
      <w:sz w:val="22"/>
    </w:rPr>
  </w:style>
  <w:style w:type="paragraph" w:customStyle="1" w:styleId="Number">
    <w:name w:val="Number"/>
    <w:uiPriority w:val="99"/>
    <w:qFormat/>
    <w:rsid w:val="00910B75"/>
    <w:pPr>
      <w:numPr>
        <w:numId w:val="2"/>
      </w:numPr>
      <w:ind w:left="360"/>
    </w:pPr>
    <w:rPr>
      <w:rFonts w:eastAsiaTheme="minorHAnsi" w:cstheme="minorBidi"/>
      <w:sz w:val="22"/>
      <w:szCs w:val="22"/>
    </w:rPr>
  </w:style>
  <w:style w:type="paragraph" w:customStyle="1" w:styleId="NumberwithSpace">
    <w:name w:val="Number with Space"/>
    <w:basedOn w:val="Number"/>
    <w:uiPriority w:val="99"/>
    <w:qFormat/>
    <w:rsid w:val="00910B75"/>
    <w:pPr>
      <w:spacing w:after="120"/>
      <w:ind w:left="720"/>
    </w:pPr>
    <w:rPr>
      <w:sz w:val="24"/>
    </w:rPr>
  </w:style>
  <w:style w:type="table" w:styleId="LightList-Accent3">
    <w:name w:val="Light List Accent 3"/>
    <w:basedOn w:val="TableNormal"/>
    <w:uiPriority w:val="61"/>
    <w:rsid w:val="00910B75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rsid w:val="00910B7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0B75"/>
    <w:rPr>
      <w:rFonts w:ascii="Franklin Gothic Book" w:hAnsi="Franklin Gothic Book"/>
      <w:sz w:val="22"/>
    </w:rPr>
  </w:style>
  <w:style w:type="paragraph" w:styleId="Footer">
    <w:name w:val="footer"/>
    <w:basedOn w:val="Normal"/>
    <w:link w:val="FooterChar"/>
    <w:uiPriority w:val="99"/>
    <w:rsid w:val="00910B75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10B75"/>
    <w:rPr>
      <w:rFonts w:ascii="Franklin Gothic Book" w:hAnsi="Franklin Gothic Book"/>
      <w:sz w:val="22"/>
    </w:rPr>
  </w:style>
  <w:style w:type="paragraph" w:styleId="TOC1">
    <w:name w:val="toc 1"/>
    <w:basedOn w:val="Normal"/>
    <w:next w:val="Normal"/>
    <w:uiPriority w:val="39"/>
    <w:rsid w:val="00910B75"/>
    <w:pPr>
      <w:tabs>
        <w:tab w:val="right" w:leader="underscore" w:pos="9360"/>
      </w:tabs>
      <w:spacing w:before="120"/>
    </w:pPr>
    <w:rPr>
      <w:rFonts w:cs="Arial"/>
      <w:caps/>
      <w:noProof/>
      <w:szCs w:val="20"/>
    </w:rPr>
  </w:style>
  <w:style w:type="paragraph" w:styleId="TOC2">
    <w:name w:val="toc 2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240"/>
    </w:pPr>
    <w:rPr>
      <w:noProof/>
    </w:rPr>
  </w:style>
  <w:style w:type="paragraph" w:styleId="TOC3">
    <w:name w:val="toc 3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480"/>
    </w:pPr>
    <w:rPr>
      <w:noProof/>
    </w:rPr>
  </w:style>
  <w:style w:type="paragraph" w:styleId="TOC4">
    <w:name w:val="toc 4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rsid w:val="00910B75"/>
    <w:pPr>
      <w:spacing w:after="100"/>
      <w:ind w:left="960"/>
    </w:pPr>
  </w:style>
  <w:style w:type="paragraph" w:customStyle="1" w:styleId="Cover1">
    <w:name w:val="Cover 1"/>
    <w:uiPriority w:val="99"/>
    <w:qFormat/>
    <w:rsid w:val="00E5509C"/>
    <w:pPr>
      <w:spacing w:before="240" w:after="240"/>
      <w:jc w:val="center"/>
    </w:pPr>
    <w:rPr>
      <w:rFonts w:asciiTheme="majorHAnsi" w:hAnsiTheme="majorHAnsi" w:cs="Times New Roman"/>
      <w:sz w:val="72"/>
      <w:szCs w:val="20"/>
    </w:rPr>
  </w:style>
  <w:style w:type="paragraph" w:customStyle="1" w:styleId="Cover2">
    <w:name w:val="Cover 2"/>
    <w:uiPriority w:val="99"/>
    <w:qFormat/>
    <w:rsid w:val="00E5509C"/>
    <w:pPr>
      <w:jc w:val="center"/>
    </w:pPr>
    <w:rPr>
      <w:rFonts w:asciiTheme="majorHAnsi" w:hAnsiTheme="majorHAnsi" w:cs="Times New Roman"/>
      <w:b/>
      <w:sz w:val="56"/>
      <w:szCs w:val="48"/>
    </w:rPr>
  </w:style>
  <w:style w:type="paragraph" w:customStyle="1" w:styleId="Cover3">
    <w:name w:val="Cover 3"/>
    <w:uiPriority w:val="99"/>
    <w:qFormat/>
    <w:rsid w:val="00E5509C"/>
    <w:pPr>
      <w:spacing w:before="320" w:after="240"/>
      <w:jc w:val="center"/>
    </w:pPr>
    <w:rPr>
      <w:rFonts w:asciiTheme="majorHAnsi" w:hAnsiTheme="majorHAnsi" w:cs="Times New Roman"/>
      <w:sz w:val="48"/>
      <w:szCs w:val="20"/>
    </w:rPr>
  </w:style>
  <w:style w:type="character" w:styleId="CommentReference">
    <w:name w:val="annotation reference"/>
    <w:basedOn w:val="DefaultParagraphFont"/>
    <w:rsid w:val="00910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10B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0B75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10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10B75"/>
    <w:rPr>
      <w:rFonts w:ascii="Franklin Gothic Book" w:hAnsi="Franklin Gothic Book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910B75"/>
    <w:pPr>
      <w:tabs>
        <w:tab w:val="right" w:leader="dot" w:pos="9360"/>
      </w:tabs>
      <w:spacing w:after="60"/>
    </w:pPr>
    <w:rPr>
      <w:rFonts w:eastAsiaTheme="majorEastAsia" w:cs="Arial"/>
      <w:noProof/>
      <w:szCs w:val="20"/>
    </w:rPr>
  </w:style>
  <w:style w:type="table" w:styleId="MediumShading1-Accent3">
    <w:name w:val="Medium Shading 1 Accent 3"/>
    <w:basedOn w:val="TableNormal"/>
    <w:uiPriority w:val="63"/>
    <w:rsid w:val="00910B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AHeading">
    <w:name w:val="toa heading"/>
    <w:basedOn w:val="Normal"/>
    <w:next w:val="Normal"/>
    <w:uiPriority w:val="99"/>
    <w:rsid w:val="00910B75"/>
    <w:pPr>
      <w:keepNext/>
      <w:keepLines/>
      <w:pageBreakBefore/>
      <w:jc w:val="center"/>
    </w:pPr>
    <w:rPr>
      <w:rFonts w:cs="Calibri"/>
      <w:b/>
      <w:caps/>
      <w:sz w:val="28"/>
    </w:rPr>
  </w:style>
  <w:style w:type="paragraph" w:customStyle="1" w:styleId="SectionHeading">
    <w:name w:val="Section Heading"/>
    <w:basedOn w:val="Normal"/>
    <w:next w:val="Normal"/>
    <w:uiPriority w:val="99"/>
    <w:qFormat/>
    <w:rsid w:val="00910B75"/>
    <w:pPr>
      <w:keepNext/>
      <w:keepLines/>
      <w:spacing w:before="120"/>
    </w:pPr>
    <w:rPr>
      <w:rFonts w:cs="Calibri"/>
      <w:b/>
    </w:rPr>
  </w:style>
  <w:style w:type="numbering" w:customStyle="1" w:styleId="ListBullets">
    <w:name w:val="List Bullets"/>
    <w:uiPriority w:val="99"/>
    <w:rsid w:val="00910B75"/>
    <w:pPr>
      <w:numPr>
        <w:numId w:val="4"/>
      </w:numPr>
    </w:pPr>
  </w:style>
  <w:style w:type="character" w:styleId="Strong">
    <w:name w:val="Strong"/>
    <w:basedOn w:val="DefaultParagraphFont"/>
    <w:qFormat/>
    <w:rsid w:val="00910B75"/>
    <w:rPr>
      <w:b/>
      <w:bCs/>
    </w:rPr>
  </w:style>
  <w:style w:type="paragraph" w:styleId="ListBullet">
    <w:name w:val="List Bullet"/>
    <w:basedOn w:val="ListParagraph"/>
    <w:uiPriority w:val="99"/>
    <w:unhideWhenUsed/>
    <w:rsid w:val="00910B75"/>
    <w:pPr>
      <w:keepLines/>
      <w:numPr>
        <w:numId w:val="7"/>
      </w:numPr>
    </w:pPr>
    <w:rPr>
      <w:rFonts w:eastAsiaTheme="minorHAnsi" w:cstheme="minorBidi"/>
    </w:rPr>
  </w:style>
  <w:style w:type="paragraph" w:styleId="ListBullet2">
    <w:name w:val="List Bullet 2"/>
    <w:basedOn w:val="Normal"/>
    <w:uiPriority w:val="99"/>
    <w:unhideWhenUsed/>
    <w:rsid w:val="00910B75"/>
    <w:pPr>
      <w:keepLines/>
      <w:numPr>
        <w:ilvl w:val="1"/>
        <w:numId w:val="7"/>
      </w:numPr>
    </w:pPr>
    <w:rPr>
      <w:rFonts w:eastAsiaTheme="minorHAnsi" w:cstheme="minorBidi"/>
      <w:szCs w:val="22"/>
    </w:rPr>
  </w:style>
  <w:style w:type="paragraph" w:customStyle="1" w:styleId="Image">
    <w:name w:val="Image"/>
    <w:basedOn w:val="Normal"/>
    <w:uiPriority w:val="99"/>
    <w:qFormat/>
    <w:rsid w:val="00910B75"/>
    <w:pPr>
      <w:keepLines/>
      <w:jc w:val="center"/>
    </w:pPr>
    <w:rPr>
      <w:rFonts w:ascii="Times New Roman" w:eastAsiaTheme="minorHAnsi" w:hAnsi="Times New Roman" w:cstheme="minorBidi"/>
      <w:noProof/>
      <w:szCs w:val="22"/>
    </w:rPr>
  </w:style>
  <w:style w:type="paragraph" w:customStyle="1" w:styleId="TableText">
    <w:name w:val="Table Text"/>
    <w:basedOn w:val="Normal"/>
    <w:uiPriority w:val="99"/>
    <w:qFormat/>
    <w:rsid w:val="00910B75"/>
    <w:pPr>
      <w:spacing w:before="60" w:after="60"/>
      <w:ind w:left="115" w:right="115"/>
    </w:pPr>
    <w:rPr>
      <w:rFonts w:eastAsiaTheme="minorEastAsia" w:cs="Arial"/>
      <w:sz w:val="20"/>
      <w:szCs w:val="20"/>
    </w:rPr>
  </w:style>
  <w:style w:type="numbering" w:customStyle="1" w:styleId="ListNumbers">
    <w:name w:val="List Numbers"/>
    <w:uiPriority w:val="99"/>
    <w:rsid w:val="00910B75"/>
    <w:pPr>
      <w:numPr>
        <w:numId w:val="5"/>
      </w:numPr>
    </w:pPr>
  </w:style>
  <w:style w:type="paragraph" w:styleId="ListNumber">
    <w:name w:val="List Number"/>
    <w:basedOn w:val="ListParagraph"/>
    <w:uiPriority w:val="99"/>
    <w:unhideWhenUsed/>
    <w:rsid w:val="00910B75"/>
    <w:pPr>
      <w:keepLines/>
      <w:numPr>
        <w:numId w:val="38"/>
      </w:numPr>
      <w:spacing w:before="80" w:after="80"/>
    </w:pPr>
    <w:rPr>
      <w:rFonts w:eastAsiaTheme="minorHAnsi" w:cstheme="minorBidi"/>
    </w:rPr>
  </w:style>
  <w:style w:type="paragraph" w:styleId="ListNumber2">
    <w:name w:val="List Number 2"/>
    <w:basedOn w:val="Normal"/>
    <w:uiPriority w:val="99"/>
    <w:unhideWhenUsed/>
    <w:rsid w:val="00910B75"/>
    <w:pPr>
      <w:keepLines/>
      <w:numPr>
        <w:ilvl w:val="1"/>
        <w:numId w:val="38"/>
      </w:numPr>
      <w:spacing w:before="80" w:after="80"/>
    </w:pPr>
    <w:rPr>
      <w:rFonts w:eastAsiaTheme="minorHAnsi" w:cstheme="minorBidi"/>
      <w:szCs w:val="22"/>
    </w:rPr>
  </w:style>
  <w:style w:type="paragraph" w:customStyle="1" w:styleId="TableCaption">
    <w:name w:val="Table Caption"/>
    <w:basedOn w:val="Caption"/>
    <w:uiPriority w:val="99"/>
    <w:qFormat/>
    <w:rsid w:val="00910B75"/>
    <w:pPr>
      <w:keepNext/>
      <w:spacing w:before="240"/>
      <w:jc w:val="left"/>
    </w:pPr>
    <w:rPr>
      <w:rFonts w:ascii="Franklin Gothic Book" w:hAnsi="Franklin Gothic Book"/>
    </w:rPr>
  </w:style>
  <w:style w:type="paragraph" w:customStyle="1" w:styleId="TableHeader">
    <w:name w:val="Table Header"/>
    <w:basedOn w:val="TableText"/>
    <w:uiPriority w:val="99"/>
    <w:qFormat/>
    <w:rsid w:val="00910B75"/>
    <w:pPr>
      <w:keepNext/>
      <w:keepLines/>
      <w:jc w:val="center"/>
    </w:pPr>
    <w:rPr>
      <w:b/>
      <w:bCs/>
      <w:color w:val="FFFFFF" w:themeColor="background1"/>
    </w:rPr>
  </w:style>
  <w:style w:type="paragraph" w:customStyle="1" w:styleId="TableTextCenter">
    <w:name w:val="Table Text Center"/>
    <w:basedOn w:val="TableText"/>
    <w:uiPriority w:val="99"/>
    <w:qFormat/>
    <w:rsid w:val="00910B75"/>
    <w:pPr>
      <w:jc w:val="center"/>
    </w:pPr>
    <w:rPr>
      <w:noProof/>
    </w:rPr>
  </w:style>
  <w:style w:type="numbering" w:customStyle="1" w:styleId="TableBullets">
    <w:name w:val="Table Bullets"/>
    <w:uiPriority w:val="99"/>
    <w:rsid w:val="00910B75"/>
    <w:pPr>
      <w:numPr>
        <w:numId w:val="3"/>
      </w:numPr>
    </w:pPr>
  </w:style>
  <w:style w:type="paragraph" w:customStyle="1" w:styleId="TableTextBullet">
    <w:name w:val="Table Text Bullet"/>
    <w:basedOn w:val="TableText"/>
    <w:uiPriority w:val="99"/>
    <w:qFormat/>
    <w:rsid w:val="00910B75"/>
    <w:pPr>
      <w:numPr>
        <w:numId w:val="11"/>
      </w:numPr>
    </w:pPr>
    <w:rPr>
      <w:rFonts w:eastAsiaTheme="minorHAnsi" w:cstheme="minorBidi"/>
      <w:szCs w:val="22"/>
    </w:rPr>
  </w:style>
  <w:style w:type="paragraph" w:customStyle="1" w:styleId="TableTextBullet2">
    <w:name w:val="Table Text Bullet 2"/>
    <w:basedOn w:val="TableTextBullet"/>
    <w:uiPriority w:val="99"/>
    <w:qFormat/>
    <w:rsid w:val="00910B75"/>
    <w:pPr>
      <w:numPr>
        <w:ilvl w:val="1"/>
      </w:numPr>
    </w:pPr>
  </w:style>
  <w:style w:type="paragraph" w:customStyle="1" w:styleId="TableTextBullet3">
    <w:name w:val="Table Text Bullet 3"/>
    <w:basedOn w:val="TableTextBullet"/>
    <w:uiPriority w:val="99"/>
    <w:qFormat/>
    <w:rsid w:val="00910B75"/>
    <w:pPr>
      <w:numPr>
        <w:ilvl w:val="2"/>
      </w:numPr>
    </w:pPr>
  </w:style>
  <w:style w:type="paragraph" w:customStyle="1" w:styleId="NoteText">
    <w:name w:val="Note Text"/>
    <w:basedOn w:val="Normal"/>
    <w:uiPriority w:val="99"/>
    <w:qFormat/>
    <w:rsid w:val="00910B75"/>
    <w:pPr>
      <w:spacing w:before="80" w:after="80"/>
      <w:ind w:left="115" w:right="115"/>
    </w:pPr>
    <w:rPr>
      <w:rFonts w:cs="Calibri"/>
    </w:rPr>
  </w:style>
  <w:style w:type="paragraph" w:customStyle="1" w:styleId="NoteIcon">
    <w:name w:val="Note Icon"/>
    <w:basedOn w:val="NoteText"/>
    <w:uiPriority w:val="99"/>
    <w:qFormat/>
    <w:rsid w:val="00910B75"/>
    <w:pPr>
      <w:jc w:val="center"/>
    </w:pPr>
    <w:rPr>
      <w:rFonts w:cs="Arial"/>
      <w:noProof/>
    </w:rPr>
  </w:style>
  <w:style w:type="paragraph" w:styleId="ListBullet3">
    <w:name w:val="List Bullet 3"/>
    <w:basedOn w:val="Normal"/>
    <w:uiPriority w:val="99"/>
    <w:unhideWhenUsed/>
    <w:rsid w:val="00910B75"/>
    <w:pPr>
      <w:keepLines/>
      <w:numPr>
        <w:ilvl w:val="2"/>
        <w:numId w:val="7"/>
      </w:numPr>
    </w:pPr>
    <w:rPr>
      <w:rFonts w:eastAsiaTheme="minorHAnsi" w:cstheme="minorBidi"/>
      <w:szCs w:val="22"/>
    </w:rPr>
  </w:style>
  <w:style w:type="paragraph" w:customStyle="1" w:styleId="ImageCaption">
    <w:name w:val="Image Caption"/>
    <w:basedOn w:val="Caption"/>
    <w:next w:val="Image"/>
    <w:uiPriority w:val="99"/>
    <w:qFormat/>
    <w:rsid w:val="00910B75"/>
    <w:pPr>
      <w:keepNext/>
      <w:keepLines/>
    </w:pPr>
    <w:rPr>
      <w:rFonts w:ascii="Franklin Gothic Book" w:eastAsiaTheme="minorHAnsi" w:hAnsi="Franklin Gothic Book" w:cstheme="minorBidi"/>
    </w:rPr>
  </w:style>
  <w:style w:type="paragraph" w:styleId="NoteHeading">
    <w:name w:val="Note Heading"/>
    <w:basedOn w:val="Normal"/>
    <w:next w:val="Normal"/>
    <w:link w:val="NoteHeadingChar"/>
    <w:uiPriority w:val="99"/>
    <w:rsid w:val="00910B75"/>
    <w:pPr>
      <w:spacing w:after="60"/>
    </w:pPr>
    <w:rPr>
      <w:b/>
    </w:rPr>
  </w:style>
  <w:style w:type="character" w:customStyle="1" w:styleId="NoteHeadingChar">
    <w:name w:val="Note Heading Char"/>
    <w:basedOn w:val="DefaultParagraphFont"/>
    <w:link w:val="NoteHeading"/>
    <w:uiPriority w:val="99"/>
    <w:rsid w:val="00910B75"/>
    <w:rPr>
      <w:rFonts w:ascii="Franklin Gothic Book" w:hAnsi="Franklin Gothic Book"/>
      <w:b/>
      <w:sz w:val="22"/>
    </w:rPr>
  </w:style>
  <w:style w:type="paragraph" w:styleId="ListNumber3">
    <w:name w:val="List Number 3"/>
    <w:basedOn w:val="Normal"/>
    <w:uiPriority w:val="99"/>
    <w:unhideWhenUsed/>
    <w:rsid w:val="00910B75"/>
    <w:pPr>
      <w:keepLines/>
      <w:numPr>
        <w:ilvl w:val="2"/>
        <w:numId w:val="38"/>
      </w:numPr>
      <w:spacing w:before="80" w:after="80"/>
    </w:pPr>
    <w:rPr>
      <w:rFonts w:eastAsiaTheme="minorHAnsi" w:cstheme="minorBidi"/>
      <w:szCs w:val="22"/>
    </w:rPr>
  </w:style>
  <w:style w:type="table" w:customStyle="1" w:styleId="TableNote">
    <w:name w:val="Table Note"/>
    <w:basedOn w:val="TableNormal"/>
    <w:uiPriority w:val="99"/>
    <w:rsid w:val="00910B75"/>
    <w:rPr>
      <w:rFonts w:ascii="Arial" w:hAnsi="Arial"/>
      <w:sz w:val="20"/>
    </w:rPr>
    <w:tblPr>
      <w:jc w:val="center"/>
      <w:tblInd w:w="0" w:type="dxa"/>
      <w:tblBorders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</w:style>
  <w:style w:type="table" w:customStyle="1" w:styleId="TableProcedure">
    <w:name w:val="Table Procedure"/>
    <w:basedOn w:val="TableNormal"/>
    <w:uiPriority w:val="99"/>
    <w:rsid w:val="00910B75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BFBFBF" w:themeFill="background1" w:themeFillShade="BF"/>
    </w:tcPr>
  </w:style>
  <w:style w:type="paragraph" w:customStyle="1" w:styleId="ImageCaptionRight">
    <w:name w:val="Image Caption Right"/>
    <w:basedOn w:val="ImageCaption"/>
    <w:uiPriority w:val="99"/>
    <w:qFormat/>
    <w:rsid w:val="00910B75"/>
    <w:pPr>
      <w:spacing w:before="80" w:after="80"/>
      <w:jc w:val="right"/>
    </w:pPr>
  </w:style>
  <w:style w:type="paragraph" w:styleId="NormalIndent">
    <w:name w:val="Normal Indent"/>
    <w:basedOn w:val="Normal"/>
    <w:uiPriority w:val="99"/>
    <w:rsid w:val="00910B75"/>
    <w:pPr>
      <w:ind w:left="360"/>
    </w:pPr>
  </w:style>
  <w:style w:type="character" w:styleId="Emphasis">
    <w:name w:val="Emphasis"/>
    <w:basedOn w:val="DefaultParagraphFont"/>
    <w:qFormat/>
    <w:rsid w:val="00910B75"/>
    <w:rPr>
      <w:i/>
      <w:iCs/>
    </w:rPr>
  </w:style>
  <w:style w:type="paragraph" w:styleId="ListContinue">
    <w:name w:val="List Continue"/>
    <w:basedOn w:val="NormalIndent"/>
    <w:uiPriority w:val="99"/>
    <w:rsid w:val="00910B75"/>
    <w:rPr>
      <w:rFonts w:eastAsiaTheme="minorEastAsia" w:cstheme="minorBidi"/>
      <w:szCs w:val="22"/>
    </w:rPr>
  </w:style>
  <w:style w:type="paragraph" w:customStyle="1" w:styleId="ImageRight">
    <w:name w:val="Image Right"/>
    <w:basedOn w:val="Image"/>
    <w:uiPriority w:val="99"/>
    <w:qFormat/>
    <w:rsid w:val="00910B75"/>
    <w:pPr>
      <w:spacing w:after="0"/>
      <w:jc w:val="right"/>
    </w:pPr>
  </w:style>
  <w:style w:type="paragraph" w:customStyle="1" w:styleId="TableFootnote">
    <w:name w:val="Table Footnote"/>
    <w:basedOn w:val="Normal"/>
    <w:uiPriority w:val="99"/>
    <w:qFormat/>
    <w:rsid w:val="00910B75"/>
    <w:rPr>
      <w:rFonts w:cs="Arial"/>
      <w:i/>
      <w:sz w:val="20"/>
    </w:rPr>
  </w:style>
  <w:style w:type="character" w:customStyle="1" w:styleId="HighlightYellow">
    <w:name w:val="Highlight Yellow"/>
    <w:basedOn w:val="DefaultParagraphFont"/>
    <w:uiPriority w:val="1"/>
    <w:qFormat/>
    <w:rsid w:val="00910B75"/>
    <w:rPr>
      <w:bdr w:val="none" w:sz="0" w:space="0" w:color="auto"/>
      <w:shd w:val="clear" w:color="auto" w:fill="FFFF00"/>
    </w:rPr>
  </w:style>
  <w:style w:type="numbering" w:customStyle="1" w:styleId="TableNumbers">
    <w:name w:val="Table Numbers"/>
    <w:uiPriority w:val="99"/>
    <w:rsid w:val="00910B75"/>
    <w:pPr>
      <w:numPr>
        <w:numId w:val="6"/>
      </w:numPr>
    </w:pPr>
  </w:style>
  <w:style w:type="paragraph" w:customStyle="1" w:styleId="TableTextNumber">
    <w:name w:val="Table Text Number"/>
    <w:basedOn w:val="TableText"/>
    <w:uiPriority w:val="99"/>
    <w:qFormat/>
    <w:rsid w:val="00910B75"/>
    <w:pPr>
      <w:numPr>
        <w:numId w:val="12"/>
      </w:numPr>
    </w:pPr>
    <w:rPr>
      <w:rFonts w:eastAsiaTheme="minorHAnsi" w:cstheme="minorBidi"/>
      <w:szCs w:val="22"/>
    </w:rPr>
  </w:style>
  <w:style w:type="paragraph" w:customStyle="1" w:styleId="TableTextNumber2">
    <w:name w:val="Table Text Number 2"/>
    <w:basedOn w:val="TableTextNumber"/>
    <w:uiPriority w:val="99"/>
    <w:qFormat/>
    <w:rsid w:val="00910B75"/>
    <w:pPr>
      <w:numPr>
        <w:ilvl w:val="1"/>
      </w:numPr>
    </w:pPr>
  </w:style>
  <w:style w:type="paragraph" w:customStyle="1" w:styleId="TableTextNumber3">
    <w:name w:val="Table Text Number 3"/>
    <w:basedOn w:val="TableTextNumber"/>
    <w:uiPriority w:val="99"/>
    <w:qFormat/>
    <w:rsid w:val="00910B75"/>
    <w:pPr>
      <w:numPr>
        <w:ilvl w:val="2"/>
      </w:numPr>
    </w:pPr>
  </w:style>
  <w:style w:type="character" w:styleId="IntenseEmphasis">
    <w:name w:val="Intense Emphasis"/>
    <w:basedOn w:val="DefaultParagraphFont"/>
    <w:uiPriority w:val="21"/>
    <w:qFormat/>
    <w:rsid w:val="00910B75"/>
    <w:rPr>
      <w:b/>
      <w:bCs/>
      <w:i/>
      <w:iCs/>
      <w:color w:val="auto"/>
    </w:rPr>
  </w:style>
  <w:style w:type="paragraph" w:customStyle="1" w:styleId="UserSupport">
    <w:name w:val="User Support"/>
    <w:basedOn w:val="Normal"/>
    <w:uiPriority w:val="99"/>
    <w:qFormat/>
    <w:rsid w:val="00910B75"/>
    <w:pPr>
      <w:spacing w:before="120"/>
      <w:jc w:val="center"/>
    </w:pPr>
    <w:rPr>
      <w:rFonts w:eastAsiaTheme="minorEastAsia" w:cs="Arial"/>
      <w:bCs/>
    </w:rPr>
  </w:style>
  <w:style w:type="paragraph" w:styleId="ListContinue2">
    <w:name w:val="List Continue 2"/>
    <w:basedOn w:val="ListContinue"/>
    <w:uiPriority w:val="99"/>
    <w:rsid w:val="00910B75"/>
    <w:pPr>
      <w:ind w:left="1080"/>
    </w:pPr>
  </w:style>
  <w:style w:type="paragraph" w:styleId="Title">
    <w:name w:val="Title"/>
    <w:basedOn w:val="Normal"/>
    <w:next w:val="Normal"/>
    <w:link w:val="TitleChar"/>
    <w:uiPriority w:val="99"/>
    <w:qFormat/>
    <w:rsid w:val="00910B75"/>
    <w:pPr>
      <w:spacing w:before="3960" w:after="0"/>
      <w:jc w:val="right"/>
    </w:pPr>
    <w:rPr>
      <w:rFonts w:eastAsiaTheme="majorEastAsia" w:cstheme="majorBidi"/>
      <w:b/>
      <w:color w:val="0085AD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10B75"/>
    <w:rPr>
      <w:rFonts w:ascii="Franklin Gothic Book" w:eastAsiaTheme="majorEastAsia" w:hAnsi="Franklin Gothic Book" w:cstheme="majorBidi"/>
      <w:b/>
      <w:color w:val="0085AD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10B75"/>
    <w:pPr>
      <w:numPr>
        <w:ilvl w:val="1"/>
      </w:numPr>
      <w:spacing w:after="1598"/>
      <w:jc w:val="right"/>
    </w:pPr>
    <w:rPr>
      <w:rFonts w:eastAsiaTheme="majorEastAsia" w:cstheme="majorBidi"/>
      <w:b/>
      <w:iCs/>
      <w:color w:val="000000" w:themeColor="text1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99"/>
    <w:rsid w:val="00910B75"/>
    <w:rPr>
      <w:rFonts w:ascii="Franklin Gothic Book" w:eastAsiaTheme="majorEastAsia" w:hAnsi="Franklin Gothic Book" w:cstheme="majorBidi"/>
      <w:b/>
      <w:iCs/>
      <w:color w:val="000000" w:themeColor="text1"/>
      <w:spacing w:val="15"/>
      <w:sz w:val="56"/>
    </w:rPr>
  </w:style>
  <w:style w:type="paragraph" w:styleId="Date">
    <w:name w:val="Date"/>
    <w:basedOn w:val="Normal"/>
    <w:next w:val="Normal"/>
    <w:link w:val="DateChar"/>
    <w:uiPriority w:val="99"/>
    <w:rsid w:val="00910B75"/>
    <w:pPr>
      <w:jc w:val="right"/>
    </w:pPr>
    <w:rPr>
      <w:sz w:val="36"/>
    </w:rPr>
  </w:style>
  <w:style w:type="character" w:customStyle="1" w:styleId="DateChar">
    <w:name w:val="Date Char"/>
    <w:basedOn w:val="DefaultParagraphFont"/>
    <w:link w:val="Date"/>
    <w:uiPriority w:val="99"/>
    <w:rsid w:val="00910B75"/>
    <w:rPr>
      <w:rFonts w:ascii="Franklin Gothic Book" w:hAnsi="Franklin Gothic Book"/>
      <w:sz w:val="36"/>
    </w:rPr>
  </w:style>
  <w:style w:type="paragraph" w:customStyle="1" w:styleId="TableSubHeader">
    <w:name w:val="Table SubHeader"/>
    <w:basedOn w:val="TableHeader"/>
    <w:uiPriority w:val="99"/>
    <w:qFormat/>
    <w:rsid w:val="00910B75"/>
    <w:rPr>
      <w:color w:val="000000" w:themeColor="text1"/>
    </w:rPr>
  </w:style>
  <w:style w:type="table" w:customStyle="1" w:styleId="TableProcedureImages">
    <w:name w:val="Table Procedure Images"/>
    <w:basedOn w:val="TableNormal"/>
    <w:uiPriority w:val="99"/>
    <w:rsid w:val="00910B75"/>
    <w:tblPr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character" w:customStyle="1" w:styleId="CrossReference">
    <w:name w:val="Cross Reference"/>
    <w:basedOn w:val="DefaultParagraphFont"/>
    <w:uiPriority w:val="1"/>
    <w:qFormat/>
    <w:rsid w:val="00910B75"/>
    <w:rPr>
      <w:color w:val="0000FF"/>
      <w:u w:val="single"/>
    </w:rPr>
  </w:style>
  <w:style w:type="paragraph" w:customStyle="1" w:styleId="ListIntroduction">
    <w:name w:val="List Introduction"/>
    <w:basedOn w:val="Normal"/>
    <w:next w:val="ListBullet"/>
    <w:uiPriority w:val="99"/>
    <w:qFormat/>
    <w:rsid w:val="00910B75"/>
    <w:pPr>
      <w:keepNext/>
    </w:pPr>
    <w:rPr>
      <w:rFonts w:asciiTheme="minorHAnsi" w:hAnsiTheme="minorHAnsi"/>
      <w:sz w:val="24"/>
    </w:rPr>
  </w:style>
  <w:style w:type="paragraph" w:customStyle="1" w:styleId="ProcedureIntroduction">
    <w:name w:val="Procedure Introduction"/>
    <w:basedOn w:val="Normal"/>
    <w:next w:val="Normal"/>
    <w:uiPriority w:val="99"/>
    <w:qFormat/>
    <w:rsid w:val="00910B75"/>
    <w:pPr>
      <w:keepNext/>
      <w:keepLines/>
    </w:pPr>
    <w:rPr>
      <w:i/>
    </w:rPr>
  </w:style>
  <w:style w:type="paragraph" w:customStyle="1" w:styleId="ProcedureResult">
    <w:name w:val="Procedure Result"/>
    <w:basedOn w:val="Normal"/>
    <w:next w:val="Normal"/>
    <w:uiPriority w:val="99"/>
    <w:qFormat/>
    <w:rsid w:val="00453BAF"/>
    <w:pPr>
      <w:spacing w:before="80" w:after="80"/>
    </w:pPr>
  </w:style>
  <w:style w:type="table" w:styleId="LightList">
    <w:name w:val="Light List"/>
    <w:basedOn w:val="TableNormal"/>
    <w:uiPriority w:val="61"/>
    <w:rsid w:val="00914AC4"/>
    <w:rPr>
      <w:rFonts w:ascii="Calibri" w:eastAsia="Calibri" w:hAnsi="Calibri" w:cs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vision">
    <w:name w:val="Revision"/>
    <w:hidden/>
    <w:uiPriority w:val="99"/>
    <w:semiHidden/>
    <w:rsid w:val="002A0B84"/>
    <w:rPr>
      <w:rFonts w:ascii="Franklin Gothic Book" w:hAnsi="Franklin Gothic Book"/>
      <w:sz w:val="22"/>
    </w:rPr>
  </w:style>
  <w:style w:type="character" w:styleId="FootnoteReference">
    <w:name w:val="footnote reference"/>
    <w:basedOn w:val="DefaultParagraphFont"/>
    <w:rsid w:val="00E730F9"/>
    <w:rPr>
      <w:vertAlign w:val="superscript"/>
    </w:rPr>
  </w:style>
  <w:style w:type="paragraph" w:styleId="List2">
    <w:name w:val="List 2"/>
    <w:basedOn w:val="Normal"/>
    <w:rsid w:val="00796B6A"/>
    <w:pPr>
      <w:ind w:left="720" w:hanging="360"/>
      <w:contextualSpacing/>
    </w:pPr>
  </w:style>
  <w:style w:type="paragraph" w:customStyle="1" w:styleId="NormalAfterListNumber">
    <w:name w:val="Normal After List Number"/>
    <w:basedOn w:val="Normal"/>
    <w:next w:val="Normal"/>
    <w:uiPriority w:val="99"/>
    <w:rsid w:val="00910B75"/>
    <w:pPr>
      <w:spacing w:before="120"/>
    </w:pPr>
    <w:rPr>
      <w:rFonts w:cs="Times New Roman"/>
      <w:szCs w:val="20"/>
    </w:rPr>
  </w:style>
  <w:style w:type="paragraph" w:customStyle="1" w:styleId="StepBullet">
    <w:name w:val="Step Bullet"/>
    <w:qFormat/>
    <w:rsid w:val="00D47004"/>
    <w:pPr>
      <w:numPr>
        <w:numId w:val="9"/>
      </w:numPr>
    </w:pPr>
    <w:rPr>
      <w:sz w:val="20"/>
      <w:szCs w:val="20"/>
    </w:rPr>
  </w:style>
  <w:style w:type="character" w:styleId="FollowedHyperlink">
    <w:name w:val="FollowedHyperlink"/>
    <w:basedOn w:val="DefaultParagraphFont"/>
    <w:rsid w:val="002456CE"/>
    <w:rPr>
      <w:color w:val="800080" w:themeColor="followedHyperlink"/>
      <w:u w:val="single"/>
    </w:rPr>
  </w:style>
  <w:style w:type="paragraph" w:customStyle="1" w:styleId="Appendix1">
    <w:name w:val="Appendix 1"/>
    <w:basedOn w:val="Normal"/>
    <w:qFormat/>
    <w:rsid w:val="00910B75"/>
    <w:pPr>
      <w:keepNext/>
      <w:keepLines/>
      <w:pageBreakBefore/>
      <w:numPr>
        <w:numId w:val="10"/>
      </w:numPr>
      <w:spacing w:before="360"/>
      <w:jc w:val="center"/>
      <w:outlineLvl w:val="0"/>
    </w:pPr>
    <w:rPr>
      <w:b/>
      <w:caps/>
      <w:color w:val="000000"/>
      <w:sz w:val="24"/>
    </w:rPr>
  </w:style>
  <w:style w:type="numbering" w:customStyle="1" w:styleId="AppendixNumbers">
    <w:name w:val="Appendix Numbers"/>
    <w:uiPriority w:val="99"/>
    <w:rsid w:val="00910B75"/>
    <w:pPr>
      <w:numPr>
        <w:numId w:val="10"/>
      </w:numPr>
    </w:pPr>
  </w:style>
  <w:style w:type="paragraph" w:customStyle="1" w:styleId="HeaderRightLarge">
    <w:name w:val="Header Right Large"/>
    <w:basedOn w:val="Header"/>
    <w:uiPriority w:val="99"/>
    <w:qFormat/>
    <w:rsid w:val="00BC4844"/>
    <w:pPr>
      <w:jc w:val="right"/>
    </w:pPr>
    <w:rPr>
      <w:rFonts w:ascii="Franklin Gothic Medium" w:hAnsi="Franklin Gothic Medium"/>
      <w:b/>
      <w:sz w:val="44"/>
    </w:rPr>
  </w:style>
  <w:style w:type="paragraph" w:customStyle="1" w:styleId="HeaderRightSmall">
    <w:name w:val="Header Right Small"/>
    <w:basedOn w:val="Header"/>
    <w:uiPriority w:val="99"/>
    <w:qFormat/>
    <w:rsid w:val="00BC4844"/>
    <w:pPr>
      <w:jc w:val="right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E858B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E858B1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858B1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858B1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858B1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NoSpacing">
    <w:name w:val="No Spacing"/>
    <w:uiPriority w:val="1"/>
    <w:qFormat/>
    <w:rsid w:val="00E858B1"/>
    <w:rPr>
      <w:rFonts w:ascii="Franklin Gothic Book" w:eastAsia="Calibri" w:hAnsi="Franklin Gothic Book" w:cs="Calibri"/>
      <w:sz w:val="22"/>
      <w:szCs w:val="22"/>
    </w:rPr>
  </w:style>
  <w:style w:type="paragraph" w:customStyle="1" w:styleId="StyleHeading2LatinFranklinGothicBook12ptCustomColor">
    <w:name w:val="Style Heading 2 + (Latin) Franklin Gothic Book 12 pt Custom Color..."/>
    <w:basedOn w:val="Heading2"/>
    <w:uiPriority w:val="99"/>
    <w:rsid w:val="00E858B1"/>
    <w:rPr>
      <w:rFonts w:eastAsia="Times New Roman" w:cs="Times New Roman"/>
      <w:szCs w:val="20"/>
    </w:rPr>
  </w:style>
  <w:style w:type="character" w:customStyle="1" w:styleId="st">
    <w:name w:val="st"/>
    <w:basedOn w:val="DefaultParagraphFont"/>
    <w:rsid w:val="00E858B1"/>
  </w:style>
  <w:style w:type="table" w:customStyle="1" w:styleId="LightList-Accent11">
    <w:name w:val="Light List - Accent 11"/>
    <w:basedOn w:val="TableNormal"/>
    <w:uiPriority w:val="61"/>
    <w:rsid w:val="00E858B1"/>
    <w:rPr>
      <w:rFonts w:eastAsia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1">
    <w:name w:val="Table Grid1"/>
    <w:basedOn w:val="TableNormal"/>
    <w:uiPriority w:val="59"/>
    <w:rsid w:val="00E858B1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annotation text" w:uiPriority="99"/>
    <w:lsdException w:name="header" w:uiPriority="99"/>
    <w:lsdException w:name="footer" w:uiPriority="99"/>
    <w:lsdException w:name="caption" w:semiHidden="1" w:uiPriority="99" w:unhideWhenUsed="1" w:qFormat="1"/>
    <w:lsdException w:name="table of figures" w:uiPriority="99"/>
    <w:lsdException w:name="toa heading" w:uiPriority="99"/>
    <w:lsdException w:name="List Bullet" w:uiPriority="99"/>
    <w:lsdException w:name="List Number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99" w:qFormat="1"/>
    <w:lsdException w:name="Default Paragraph Font" w:uiPriority="1"/>
    <w:lsdException w:name="Body Text" w:uiPriority="99"/>
    <w:lsdException w:name="List Continue" w:uiPriority="99"/>
    <w:lsdException w:name="List Continue 2" w:uiPriority="99"/>
    <w:lsdException w:name="Subtitle" w:uiPriority="99" w:qFormat="1"/>
    <w:lsdException w:name="Date" w:uiPriority="99"/>
    <w:lsdException w:name="Note Heading" w:uiPriority="99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0B75"/>
    <w:pPr>
      <w:spacing w:after="120"/>
    </w:pPr>
    <w:rPr>
      <w:rFonts w:ascii="Franklin Gothic Book" w:hAnsi="Franklin Gothic Book"/>
      <w:sz w:val="22"/>
    </w:rPr>
  </w:style>
  <w:style w:type="paragraph" w:styleId="Heading1">
    <w:name w:val="heading 1"/>
    <w:basedOn w:val="Normal"/>
    <w:next w:val="Normal"/>
    <w:link w:val="Heading1Char"/>
    <w:qFormat/>
    <w:rsid w:val="00910B75"/>
    <w:pPr>
      <w:keepNext/>
      <w:keepLines/>
      <w:pageBreakBefore/>
      <w:spacing w:before="360"/>
      <w:jc w:val="center"/>
      <w:outlineLvl w:val="0"/>
    </w:pPr>
    <w:rPr>
      <w:rFonts w:eastAsiaTheme="majorEastAsia" w:cstheme="majorBidi"/>
      <w:b/>
      <w:bCs/>
      <w:cap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10B75"/>
    <w:pPr>
      <w:keepNext/>
      <w:keepLines/>
      <w:spacing w:before="200"/>
      <w:outlineLvl w:val="1"/>
    </w:pPr>
    <w:rPr>
      <w:rFonts w:eastAsiaTheme="majorEastAsia" w:cstheme="majorBidi"/>
      <w:b/>
      <w:bCs/>
      <w:color w:val="1B4E91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10B75"/>
    <w:pPr>
      <w:keepNext/>
      <w:keepLines/>
      <w:spacing w:before="200"/>
      <w:outlineLvl w:val="2"/>
    </w:pPr>
    <w:rPr>
      <w:rFonts w:eastAsiaTheme="majorEastAsia" w:cstheme="majorBidi"/>
      <w:b/>
      <w:bCs/>
      <w:color w:val="43B02A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1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1B4E91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910B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B75"/>
    <w:rPr>
      <w:rFonts w:ascii="Franklin Gothic Book" w:eastAsiaTheme="majorEastAsia" w:hAnsi="Franklin Gothic Book" w:cstheme="majorBidi"/>
      <w:b/>
      <w:bCs/>
      <w:caps/>
      <w:color w:val="000000"/>
      <w:szCs w:val="28"/>
    </w:rPr>
  </w:style>
  <w:style w:type="character" w:customStyle="1" w:styleId="Heading2Char">
    <w:name w:val="Heading 2 Char"/>
    <w:basedOn w:val="DefaultParagraphFont"/>
    <w:link w:val="Heading2"/>
    <w:rsid w:val="00910B75"/>
    <w:rPr>
      <w:rFonts w:ascii="Franklin Gothic Book" w:eastAsiaTheme="majorEastAsia" w:hAnsi="Franklin Gothic Book" w:cstheme="majorBidi"/>
      <w:b/>
      <w:bCs/>
      <w:color w:val="1B4E91"/>
      <w:szCs w:val="26"/>
    </w:rPr>
  </w:style>
  <w:style w:type="character" w:styleId="Hyperlink">
    <w:name w:val="Hyperlink"/>
    <w:basedOn w:val="DefaultParagraphFont"/>
    <w:uiPriority w:val="99"/>
    <w:rsid w:val="00910B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0B75"/>
    <w:pPr>
      <w:spacing w:after="240"/>
    </w:pPr>
    <w:rPr>
      <w:rFonts w:eastAsiaTheme="minorEastAsia" w:cstheme="minorBidi"/>
      <w:szCs w:val="22"/>
    </w:rPr>
    <w:tblPr>
      <w:jc w:val="center"/>
      <w:tblInd w:w="0" w:type="dxa"/>
      <w:tblBorders>
        <w:top w:val="single" w:sz="8" w:space="0" w:color="231F20"/>
        <w:left w:val="single" w:sz="8" w:space="0" w:color="231F20"/>
        <w:bottom w:val="single" w:sz="8" w:space="0" w:color="231F20"/>
        <w:right w:val="single" w:sz="8" w:space="0" w:color="231F20"/>
        <w:insideH w:val="single" w:sz="8" w:space="0" w:color="231F20"/>
        <w:insideV w:val="single" w:sz="8" w:space="0" w:color="231F20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blStylePr w:type="firstRow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  <w:tl2br w:val="nil"/>
          <w:tr2bl w:val="nil"/>
        </w:tcBorders>
        <w:shd w:val="clear" w:color="auto" w:fill="43B02A"/>
      </w:tcPr>
    </w:tblStylePr>
  </w:style>
  <w:style w:type="paragraph" w:styleId="BalloonText">
    <w:name w:val="Balloon Text"/>
    <w:basedOn w:val="Normal"/>
    <w:link w:val="BalloonTextChar"/>
    <w:uiPriority w:val="99"/>
    <w:rsid w:val="00910B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10B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0B75"/>
    <w:pPr>
      <w:numPr>
        <w:numId w:val="1"/>
      </w:numPr>
    </w:pPr>
    <w:rPr>
      <w:rFonts w:eastAsiaTheme="minorEastAsia" w:cs="Calibri"/>
      <w:szCs w:val="22"/>
    </w:rPr>
  </w:style>
  <w:style w:type="table" w:styleId="LightList-Accent1">
    <w:name w:val="Light List Accent 1"/>
    <w:basedOn w:val="TableNormal"/>
    <w:uiPriority w:val="61"/>
    <w:rsid w:val="00910B75"/>
    <w:rPr>
      <w:rFonts w:eastAsiaTheme="minorEastAsia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Body">
    <w:name w:val="Table Body"/>
    <w:uiPriority w:val="99"/>
    <w:qFormat/>
    <w:rsid w:val="00910B75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3"/>
    </w:rPr>
  </w:style>
  <w:style w:type="character" w:customStyle="1" w:styleId="Heading3Char">
    <w:name w:val="Heading 3 Char"/>
    <w:basedOn w:val="DefaultParagraphFont"/>
    <w:link w:val="Heading3"/>
    <w:rsid w:val="00910B75"/>
    <w:rPr>
      <w:rFonts w:ascii="Franklin Gothic Book" w:eastAsiaTheme="majorEastAsia" w:hAnsi="Franklin Gothic Book" w:cstheme="majorBidi"/>
      <w:b/>
      <w:bCs/>
      <w:color w:val="43B02A"/>
      <w:sz w:val="22"/>
      <w:szCs w:val="26"/>
    </w:rPr>
  </w:style>
  <w:style w:type="paragraph" w:styleId="Caption">
    <w:name w:val="caption"/>
    <w:basedOn w:val="Normal"/>
    <w:next w:val="Normal"/>
    <w:uiPriority w:val="99"/>
    <w:unhideWhenUsed/>
    <w:qFormat/>
    <w:rsid w:val="00910B75"/>
    <w:pPr>
      <w:jc w:val="center"/>
    </w:pPr>
    <w:rPr>
      <w:rFonts w:ascii="Arial" w:eastAsiaTheme="minorEastAsia" w:hAnsi="Arial" w:cs="Arial"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910B75"/>
    <w:rPr>
      <w:rFonts w:ascii="Franklin Gothic Book" w:eastAsiaTheme="majorEastAsia" w:hAnsi="Franklin Gothic Book" w:cstheme="majorBidi"/>
      <w:b/>
      <w:bCs/>
      <w:i/>
      <w:iCs/>
      <w:color w:val="1B4E9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910B75"/>
    <w:rPr>
      <w:rFonts w:asciiTheme="majorHAnsi" w:eastAsiaTheme="majorEastAsia" w:hAnsiTheme="majorHAnsi" w:cstheme="majorBidi"/>
      <w:b/>
      <w:color w:val="4F6228" w:themeColor="accent3" w:themeShade="80"/>
      <w:sz w:val="22"/>
    </w:rPr>
  </w:style>
  <w:style w:type="paragraph" w:customStyle="1" w:styleId="Number">
    <w:name w:val="Number"/>
    <w:uiPriority w:val="99"/>
    <w:qFormat/>
    <w:rsid w:val="00910B75"/>
    <w:pPr>
      <w:numPr>
        <w:numId w:val="2"/>
      </w:numPr>
      <w:ind w:left="360"/>
    </w:pPr>
    <w:rPr>
      <w:rFonts w:eastAsiaTheme="minorHAnsi" w:cstheme="minorBidi"/>
      <w:sz w:val="22"/>
      <w:szCs w:val="22"/>
    </w:rPr>
  </w:style>
  <w:style w:type="paragraph" w:customStyle="1" w:styleId="NumberwithSpace">
    <w:name w:val="Number with Space"/>
    <w:basedOn w:val="Number"/>
    <w:uiPriority w:val="99"/>
    <w:qFormat/>
    <w:rsid w:val="00910B75"/>
    <w:pPr>
      <w:spacing w:after="120"/>
      <w:ind w:left="720"/>
    </w:pPr>
    <w:rPr>
      <w:sz w:val="24"/>
    </w:rPr>
  </w:style>
  <w:style w:type="table" w:styleId="LightList-Accent3">
    <w:name w:val="Light List Accent 3"/>
    <w:basedOn w:val="TableNormal"/>
    <w:uiPriority w:val="61"/>
    <w:rsid w:val="00910B75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rsid w:val="00910B7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0B75"/>
    <w:rPr>
      <w:rFonts w:ascii="Franklin Gothic Book" w:hAnsi="Franklin Gothic Book"/>
      <w:sz w:val="22"/>
    </w:rPr>
  </w:style>
  <w:style w:type="paragraph" w:styleId="Footer">
    <w:name w:val="footer"/>
    <w:basedOn w:val="Normal"/>
    <w:link w:val="FooterChar"/>
    <w:uiPriority w:val="99"/>
    <w:rsid w:val="00910B75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10B75"/>
    <w:rPr>
      <w:rFonts w:ascii="Franklin Gothic Book" w:hAnsi="Franklin Gothic Book"/>
      <w:sz w:val="22"/>
    </w:rPr>
  </w:style>
  <w:style w:type="paragraph" w:styleId="TOC1">
    <w:name w:val="toc 1"/>
    <w:basedOn w:val="Normal"/>
    <w:next w:val="Normal"/>
    <w:uiPriority w:val="39"/>
    <w:rsid w:val="00910B75"/>
    <w:pPr>
      <w:tabs>
        <w:tab w:val="right" w:leader="underscore" w:pos="9360"/>
      </w:tabs>
      <w:spacing w:before="120"/>
    </w:pPr>
    <w:rPr>
      <w:rFonts w:cs="Arial"/>
      <w:caps/>
      <w:noProof/>
      <w:szCs w:val="20"/>
    </w:rPr>
  </w:style>
  <w:style w:type="paragraph" w:styleId="TOC2">
    <w:name w:val="toc 2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240"/>
    </w:pPr>
    <w:rPr>
      <w:noProof/>
    </w:rPr>
  </w:style>
  <w:style w:type="paragraph" w:styleId="TOC3">
    <w:name w:val="toc 3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480"/>
    </w:pPr>
    <w:rPr>
      <w:noProof/>
    </w:rPr>
  </w:style>
  <w:style w:type="paragraph" w:styleId="TOC4">
    <w:name w:val="toc 4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rsid w:val="00910B75"/>
    <w:pPr>
      <w:spacing w:after="100"/>
      <w:ind w:left="960"/>
    </w:pPr>
  </w:style>
  <w:style w:type="paragraph" w:customStyle="1" w:styleId="Cover1">
    <w:name w:val="Cover 1"/>
    <w:uiPriority w:val="99"/>
    <w:qFormat/>
    <w:rsid w:val="00E5509C"/>
    <w:pPr>
      <w:spacing w:before="240" w:after="240"/>
      <w:jc w:val="center"/>
    </w:pPr>
    <w:rPr>
      <w:rFonts w:asciiTheme="majorHAnsi" w:hAnsiTheme="majorHAnsi" w:cs="Times New Roman"/>
      <w:sz w:val="72"/>
      <w:szCs w:val="20"/>
    </w:rPr>
  </w:style>
  <w:style w:type="paragraph" w:customStyle="1" w:styleId="Cover2">
    <w:name w:val="Cover 2"/>
    <w:uiPriority w:val="99"/>
    <w:qFormat/>
    <w:rsid w:val="00E5509C"/>
    <w:pPr>
      <w:jc w:val="center"/>
    </w:pPr>
    <w:rPr>
      <w:rFonts w:asciiTheme="majorHAnsi" w:hAnsiTheme="majorHAnsi" w:cs="Times New Roman"/>
      <w:b/>
      <w:sz w:val="56"/>
      <w:szCs w:val="48"/>
    </w:rPr>
  </w:style>
  <w:style w:type="paragraph" w:customStyle="1" w:styleId="Cover3">
    <w:name w:val="Cover 3"/>
    <w:uiPriority w:val="99"/>
    <w:qFormat/>
    <w:rsid w:val="00E5509C"/>
    <w:pPr>
      <w:spacing w:before="320" w:after="240"/>
      <w:jc w:val="center"/>
    </w:pPr>
    <w:rPr>
      <w:rFonts w:asciiTheme="majorHAnsi" w:hAnsiTheme="majorHAnsi" w:cs="Times New Roman"/>
      <w:sz w:val="48"/>
      <w:szCs w:val="20"/>
    </w:rPr>
  </w:style>
  <w:style w:type="character" w:styleId="CommentReference">
    <w:name w:val="annotation reference"/>
    <w:basedOn w:val="DefaultParagraphFont"/>
    <w:rsid w:val="00910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10B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0B75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10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10B75"/>
    <w:rPr>
      <w:rFonts w:ascii="Franklin Gothic Book" w:hAnsi="Franklin Gothic Book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910B75"/>
    <w:pPr>
      <w:tabs>
        <w:tab w:val="right" w:leader="dot" w:pos="9360"/>
      </w:tabs>
      <w:spacing w:after="60"/>
    </w:pPr>
    <w:rPr>
      <w:rFonts w:eastAsiaTheme="majorEastAsia" w:cs="Arial"/>
      <w:noProof/>
      <w:szCs w:val="20"/>
    </w:rPr>
  </w:style>
  <w:style w:type="table" w:styleId="MediumShading1-Accent3">
    <w:name w:val="Medium Shading 1 Accent 3"/>
    <w:basedOn w:val="TableNormal"/>
    <w:uiPriority w:val="63"/>
    <w:rsid w:val="00910B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AHeading">
    <w:name w:val="toa heading"/>
    <w:basedOn w:val="Normal"/>
    <w:next w:val="Normal"/>
    <w:uiPriority w:val="99"/>
    <w:rsid w:val="00910B75"/>
    <w:pPr>
      <w:keepNext/>
      <w:keepLines/>
      <w:pageBreakBefore/>
      <w:jc w:val="center"/>
    </w:pPr>
    <w:rPr>
      <w:rFonts w:cs="Calibri"/>
      <w:b/>
      <w:caps/>
      <w:sz w:val="28"/>
    </w:rPr>
  </w:style>
  <w:style w:type="paragraph" w:customStyle="1" w:styleId="SectionHeading">
    <w:name w:val="Section Heading"/>
    <w:basedOn w:val="Normal"/>
    <w:next w:val="Normal"/>
    <w:uiPriority w:val="99"/>
    <w:qFormat/>
    <w:rsid w:val="00910B75"/>
    <w:pPr>
      <w:keepNext/>
      <w:keepLines/>
      <w:spacing w:before="120"/>
    </w:pPr>
    <w:rPr>
      <w:rFonts w:cs="Calibri"/>
      <w:b/>
    </w:rPr>
  </w:style>
  <w:style w:type="numbering" w:customStyle="1" w:styleId="ListBullets">
    <w:name w:val="List Bullets"/>
    <w:uiPriority w:val="99"/>
    <w:rsid w:val="00910B75"/>
    <w:pPr>
      <w:numPr>
        <w:numId w:val="4"/>
      </w:numPr>
    </w:pPr>
  </w:style>
  <w:style w:type="character" w:styleId="Strong">
    <w:name w:val="Strong"/>
    <w:basedOn w:val="DefaultParagraphFont"/>
    <w:qFormat/>
    <w:rsid w:val="00910B75"/>
    <w:rPr>
      <w:b/>
      <w:bCs/>
    </w:rPr>
  </w:style>
  <w:style w:type="paragraph" w:styleId="ListBullet">
    <w:name w:val="List Bullet"/>
    <w:basedOn w:val="ListParagraph"/>
    <w:uiPriority w:val="99"/>
    <w:unhideWhenUsed/>
    <w:rsid w:val="00910B75"/>
    <w:pPr>
      <w:keepLines/>
      <w:numPr>
        <w:numId w:val="7"/>
      </w:numPr>
    </w:pPr>
    <w:rPr>
      <w:rFonts w:eastAsiaTheme="minorHAnsi" w:cstheme="minorBidi"/>
    </w:rPr>
  </w:style>
  <w:style w:type="paragraph" w:styleId="ListBullet2">
    <w:name w:val="List Bullet 2"/>
    <w:basedOn w:val="Normal"/>
    <w:uiPriority w:val="99"/>
    <w:unhideWhenUsed/>
    <w:rsid w:val="00910B75"/>
    <w:pPr>
      <w:keepLines/>
      <w:numPr>
        <w:ilvl w:val="1"/>
        <w:numId w:val="7"/>
      </w:numPr>
    </w:pPr>
    <w:rPr>
      <w:rFonts w:eastAsiaTheme="minorHAnsi" w:cstheme="minorBidi"/>
      <w:szCs w:val="22"/>
    </w:rPr>
  </w:style>
  <w:style w:type="paragraph" w:customStyle="1" w:styleId="Image">
    <w:name w:val="Image"/>
    <w:basedOn w:val="Normal"/>
    <w:uiPriority w:val="99"/>
    <w:qFormat/>
    <w:rsid w:val="00910B75"/>
    <w:pPr>
      <w:keepLines/>
      <w:jc w:val="center"/>
    </w:pPr>
    <w:rPr>
      <w:rFonts w:ascii="Times New Roman" w:eastAsiaTheme="minorHAnsi" w:hAnsi="Times New Roman" w:cstheme="minorBidi"/>
      <w:noProof/>
      <w:szCs w:val="22"/>
    </w:rPr>
  </w:style>
  <w:style w:type="paragraph" w:customStyle="1" w:styleId="TableText">
    <w:name w:val="Table Text"/>
    <w:basedOn w:val="Normal"/>
    <w:uiPriority w:val="99"/>
    <w:qFormat/>
    <w:rsid w:val="00910B75"/>
    <w:pPr>
      <w:spacing w:before="60" w:after="60"/>
      <w:ind w:left="115" w:right="115"/>
    </w:pPr>
    <w:rPr>
      <w:rFonts w:eastAsiaTheme="minorEastAsia" w:cs="Arial"/>
      <w:sz w:val="20"/>
      <w:szCs w:val="20"/>
    </w:rPr>
  </w:style>
  <w:style w:type="numbering" w:customStyle="1" w:styleId="ListNumbers">
    <w:name w:val="List Numbers"/>
    <w:uiPriority w:val="99"/>
    <w:rsid w:val="00910B75"/>
    <w:pPr>
      <w:numPr>
        <w:numId w:val="5"/>
      </w:numPr>
    </w:pPr>
  </w:style>
  <w:style w:type="paragraph" w:styleId="ListNumber">
    <w:name w:val="List Number"/>
    <w:basedOn w:val="ListParagraph"/>
    <w:uiPriority w:val="99"/>
    <w:unhideWhenUsed/>
    <w:rsid w:val="00910B75"/>
    <w:pPr>
      <w:keepLines/>
      <w:numPr>
        <w:numId w:val="38"/>
      </w:numPr>
      <w:spacing w:before="80" w:after="80"/>
    </w:pPr>
    <w:rPr>
      <w:rFonts w:eastAsiaTheme="minorHAnsi" w:cstheme="minorBidi"/>
    </w:rPr>
  </w:style>
  <w:style w:type="paragraph" w:styleId="ListNumber2">
    <w:name w:val="List Number 2"/>
    <w:basedOn w:val="Normal"/>
    <w:uiPriority w:val="99"/>
    <w:unhideWhenUsed/>
    <w:rsid w:val="00910B75"/>
    <w:pPr>
      <w:keepLines/>
      <w:numPr>
        <w:ilvl w:val="1"/>
        <w:numId w:val="38"/>
      </w:numPr>
      <w:spacing w:before="80" w:after="80"/>
    </w:pPr>
    <w:rPr>
      <w:rFonts w:eastAsiaTheme="minorHAnsi" w:cstheme="minorBidi"/>
      <w:szCs w:val="22"/>
    </w:rPr>
  </w:style>
  <w:style w:type="paragraph" w:customStyle="1" w:styleId="TableCaption">
    <w:name w:val="Table Caption"/>
    <w:basedOn w:val="Caption"/>
    <w:uiPriority w:val="99"/>
    <w:qFormat/>
    <w:rsid w:val="00910B75"/>
    <w:pPr>
      <w:keepNext/>
      <w:spacing w:before="240"/>
      <w:jc w:val="left"/>
    </w:pPr>
    <w:rPr>
      <w:rFonts w:ascii="Franklin Gothic Book" w:hAnsi="Franklin Gothic Book"/>
    </w:rPr>
  </w:style>
  <w:style w:type="paragraph" w:customStyle="1" w:styleId="TableHeader">
    <w:name w:val="Table Header"/>
    <w:basedOn w:val="TableText"/>
    <w:uiPriority w:val="99"/>
    <w:qFormat/>
    <w:rsid w:val="00910B75"/>
    <w:pPr>
      <w:keepNext/>
      <w:keepLines/>
      <w:jc w:val="center"/>
    </w:pPr>
    <w:rPr>
      <w:b/>
      <w:bCs/>
      <w:color w:val="FFFFFF" w:themeColor="background1"/>
    </w:rPr>
  </w:style>
  <w:style w:type="paragraph" w:customStyle="1" w:styleId="TableTextCenter">
    <w:name w:val="Table Text Center"/>
    <w:basedOn w:val="TableText"/>
    <w:uiPriority w:val="99"/>
    <w:qFormat/>
    <w:rsid w:val="00910B75"/>
    <w:pPr>
      <w:jc w:val="center"/>
    </w:pPr>
    <w:rPr>
      <w:noProof/>
    </w:rPr>
  </w:style>
  <w:style w:type="numbering" w:customStyle="1" w:styleId="TableBullets">
    <w:name w:val="Table Bullets"/>
    <w:uiPriority w:val="99"/>
    <w:rsid w:val="00910B75"/>
    <w:pPr>
      <w:numPr>
        <w:numId w:val="3"/>
      </w:numPr>
    </w:pPr>
  </w:style>
  <w:style w:type="paragraph" w:customStyle="1" w:styleId="TableTextBullet">
    <w:name w:val="Table Text Bullet"/>
    <w:basedOn w:val="TableText"/>
    <w:uiPriority w:val="99"/>
    <w:qFormat/>
    <w:rsid w:val="00910B75"/>
    <w:pPr>
      <w:numPr>
        <w:numId w:val="11"/>
      </w:numPr>
    </w:pPr>
    <w:rPr>
      <w:rFonts w:eastAsiaTheme="minorHAnsi" w:cstheme="minorBidi"/>
      <w:szCs w:val="22"/>
    </w:rPr>
  </w:style>
  <w:style w:type="paragraph" w:customStyle="1" w:styleId="TableTextBullet2">
    <w:name w:val="Table Text Bullet 2"/>
    <w:basedOn w:val="TableTextBullet"/>
    <w:uiPriority w:val="99"/>
    <w:qFormat/>
    <w:rsid w:val="00910B75"/>
    <w:pPr>
      <w:numPr>
        <w:ilvl w:val="1"/>
      </w:numPr>
    </w:pPr>
  </w:style>
  <w:style w:type="paragraph" w:customStyle="1" w:styleId="TableTextBullet3">
    <w:name w:val="Table Text Bullet 3"/>
    <w:basedOn w:val="TableTextBullet"/>
    <w:uiPriority w:val="99"/>
    <w:qFormat/>
    <w:rsid w:val="00910B75"/>
    <w:pPr>
      <w:numPr>
        <w:ilvl w:val="2"/>
      </w:numPr>
    </w:pPr>
  </w:style>
  <w:style w:type="paragraph" w:customStyle="1" w:styleId="NoteText">
    <w:name w:val="Note Text"/>
    <w:basedOn w:val="Normal"/>
    <w:uiPriority w:val="99"/>
    <w:qFormat/>
    <w:rsid w:val="00910B75"/>
    <w:pPr>
      <w:spacing w:before="80" w:after="80"/>
      <w:ind w:left="115" w:right="115"/>
    </w:pPr>
    <w:rPr>
      <w:rFonts w:cs="Calibri"/>
    </w:rPr>
  </w:style>
  <w:style w:type="paragraph" w:customStyle="1" w:styleId="NoteIcon">
    <w:name w:val="Note Icon"/>
    <w:basedOn w:val="NoteText"/>
    <w:uiPriority w:val="99"/>
    <w:qFormat/>
    <w:rsid w:val="00910B75"/>
    <w:pPr>
      <w:jc w:val="center"/>
    </w:pPr>
    <w:rPr>
      <w:rFonts w:cs="Arial"/>
      <w:noProof/>
    </w:rPr>
  </w:style>
  <w:style w:type="paragraph" w:styleId="ListBullet3">
    <w:name w:val="List Bullet 3"/>
    <w:basedOn w:val="Normal"/>
    <w:uiPriority w:val="99"/>
    <w:unhideWhenUsed/>
    <w:rsid w:val="00910B75"/>
    <w:pPr>
      <w:keepLines/>
      <w:numPr>
        <w:ilvl w:val="2"/>
        <w:numId w:val="7"/>
      </w:numPr>
    </w:pPr>
    <w:rPr>
      <w:rFonts w:eastAsiaTheme="minorHAnsi" w:cstheme="minorBidi"/>
      <w:szCs w:val="22"/>
    </w:rPr>
  </w:style>
  <w:style w:type="paragraph" w:customStyle="1" w:styleId="ImageCaption">
    <w:name w:val="Image Caption"/>
    <w:basedOn w:val="Caption"/>
    <w:next w:val="Image"/>
    <w:uiPriority w:val="99"/>
    <w:qFormat/>
    <w:rsid w:val="00910B75"/>
    <w:pPr>
      <w:keepNext/>
      <w:keepLines/>
    </w:pPr>
    <w:rPr>
      <w:rFonts w:ascii="Franklin Gothic Book" w:eastAsiaTheme="minorHAnsi" w:hAnsi="Franklin Gothic Book" w:cstheme="minorBidi"/>
    </w:rPr>
  </w:style>
  <w:style w:type="paragraph" w:styleId="NoteHeading">
    <w:name w:val="Note Heading"/>
    <w:basedOn w:val="Normal"/>
    <w:next w:val="Normal"/>
    <w:link w:val="NoteHeadingChar"/>
    <w:uiPriority w:val="99"/>
    <w:rsid w:val="00910B75"/>
    <w:pPr>
      <w:spacing w:after="60"/>
    </w:pPr>
    <w:rPr>
      <w:b/>
    </w:rPr>
  </w:style>
  <w:style w:type="character" w:customStyle="1" w:styleId="NoteHeadingChar">
    <w:name w:val="Note Heading Char"/>
    <w:basedOn w:val="DefaultParagraphFont"/>
    <w:link w:val="NoteHeading"/>
    <w:uiPriority w:val="99"/>
    <w:rsid w:val="00910B75"/>
    <w:rPr>
      <w:rFonts w:ascii="Franklin Gothic Book" w:hAnsi="Franklin Gothic Book"/>
      <w:b/>
      <w:sz w:val="22"/>
    </w:rPr>
  </w:style>
  <w:style w:type="paragraph" w:styleId="ListNumber3">
    <w:name w:val="List Number 3"/>
    <w:basedOn w:val="Normal"/>
    <w:uiPriority w:val="99"/>
    <w:unhideWhenUsed/>
    <w:rsid w:val="00910B75"/>
    <w:pPr>
      <w:keepLines/>
      <w:numPr>
        <w:ilvl w:val="2"/>
        <w:numId w:val="38"/>
      </w:numPr>
      <w:spacing w:before="80" w:after="80"/>
    </w:pPr>
    <w:rPr>
      <w:rFonts w:eastAsiaTheme="minorHAnsi" w:cstheme="minorBidi"/>
      <w:szCs w:val="22"/>
    </w:rPr>
  </w:style>
  <w:style w:type="table" w:customStyle="1" w:styleId="TableNote">
    <w:name w:val="Table Note"/>
    <w:basedOn w:val="TableNormal"/>
    <w:uiPriority w:val="99"/>
    <w:rsid w:val="00910B75"/>
    <w:rPr>
      <w:rFonts w:ascii="Arial" w:hAnsi="Arial"/>
      <w:sz w:val="20"/>
    </w:rPr>
    <w:tblPr>
      <w:jc w:val="center"/>
      <w:tblInd w:w="0" w:type="dxa"/>
      <w:tblBorders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</w:style>
  <w:style w:type="table" w:customStyle="1" w:styleId="TableProcedure">
    <w:name w:val="Table Procedure"/>
    <w:basedOn w:val="TableNormal"/>
    <w:uiPriority w:val="99"/>
    <w:rsid w:val="00910B75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BFBFBF" w:themeFill="background1" w:themeFillShade="BF"/>
    </w:tcPr>
  </w:style>
  <w:style w:type="paragraph" w:customStyle="1" w:styleId="ImageCaptionRight">
    <w:name w:val="Image Caption Right"/>
    <w:basedOn w:val="ImageCaption"/>
    <w:uiPriority w:val="99"/>
    <w:qFormat/>
    <w:rsid w:val="00910B75"/>
    <w:pPr>
      <w:spacing w:before="80" w:after="80"/>
      <w:jc w:val="right"/>
    </w:pPr>
  </w:style>
  <w:style w:type="paragraph" w:styleId="NormalIndent">
    <w:name w:val="Normal Indent"/>
    <w:basedOn w:val="Normal"/>
    <w:uiPriority w:val="99"/>
    <w:rsid w:val="00910B75"/>
    <w:pPr>
      <w:ind w:left="360"/>
    </w:pPr>
  </w:style>
  <w:style w:type="character" w:styleId="Emphasis">
    <w:name w:val="Emphasis"/>
    <w:basedOn w:val="DefaultParagraphFont"/>
    <w:qFormat/>
    <w:rsid w:val="00910B75"/>
    <w:rPr>
      <w:i/>
      <w:iCs/>
    </w:rPr>
  </w:style>
  <w:style w:type="paragraph" w:styleId="ListContinue">
    <w:name w:val="List Continue"/>
    <w:basedOn w:val="NormalIndent"/>
    <w:uiPriority w:val="99"/>
    <w:rsid w:val="00910B75"/>
    <w:rPr>
      <w:rFonts w:eastAsiaTheme="minorEastAsia" w:cstheme="minorBidi"/>
      <w:szCs w:val="22"/>
    </w:rPr>
  </w:style>
  <w:style w:type="paragraph" w:customStyle="1" w:styleId="ImageRight">
    <w:name w:val="Image Right"/>
    <w:basedOn w:val="Image"/>
    <w:uiPriority w:val="99"/>
    <w:qFormat/>
    <w:rsid w:val="00910B75"/>
    <w:pPr>
      <w:spacing w:after="0"/>
      <w:jc w:val="right"/>
    </w:pPr>
  </w:style>
  <w:style w:type="paragraph" w:customStyle="1" w:styleId="TableFootnote">
    <w:name w:val="Table Footnote"/>
    <w:basedOn w:val="Normal"/>
    <w:uiPriority w:val="99"/>
    <w:qFormat/>
    <w:rsid w:val="00910B75"/>
    <w:rPr>
      <w:rFonts w:cs="Arial"/>
      <w:i/>
      <w:sz w:val="20"/>
    </w:rPr>
  </w:style>
  <w:style w:type="character" w:customStyle="1" w:styleId="HighlightYellow">
    <w:name w:val="Highlight Yellow"/>
    <w:basedOn w:val="DefaultParagraphFont"/>
    <w:uiPriority w:val="1"/>
    <w:qFormat/>
    <w:rsid w:val="00910B75"/>
    <w:rPr>
      <w:bdr w:val="none" w:sz="0" w:space="0" w:color="auto"/>
      <w:shd w:val="clear" w:color="auto" w:fill="FFFF00"/>
    </w:rPr>
  </w:style>
  <w:style w:type="numbering" w:customStyle="1" w:styleId="TableNumbers">
    <w:name w:val="Table Numbers"/>
    <w:uiPriority w:val="99"/>
    <w:rsid w:val="00910B75"/>
    <w:pPr>
      <w:numPr>
        <w:numId w:val="6"/>
      </w:numPr>
    </w:pPr>
  </w:style>
  <w:style w:type="paragraph" w:customStyle="1" w:styleId="TableTextNumber">
    <w:name w:val="Table Text Number"/>
    <w:basedOn w:val="TableText"/>
    <w:uiPriority w:val="99"/>
    <w:qFormat/>
    <w:rsid w:val="00910B75"/>
    <w:pPr>
      <w:numPr>
        <w:numId w:val="12"/>
      </w:numPr>
    </w:pPr>
    <w:rPr>
      <w:rFonts w:eastAsiaTheme="minorHAnsi" w:cstheme="minorBidi"/>
      <w:szCs w:val="22"/>
    </w:rPr>
  </w:style>
  <w:style w:type="paragraph" w:customStyle="1" w:styleId="TableTextNumber2">
    <w:name w:val="Table Text Number 2"/>
    <w:basedOn w:val="TableTextNumber"/>
    <w:uiPriority w:val="99"/>
    <w:qFormat/>
    <w:rsid w:val="00910B75"/>
    <w:pPr>
      <w:numPr>
        <w:ilvl w:val="1"/>
      </w:numPr>
    </w:pPr>
  </w:style>
  <w:style w:type="paragraph" w:customStyle="1" w:styleId="TableTextNumber3">
    <w:name w:val="Table Text Number 3"/>
    <w:basedOn w:val="TableTextNumber"/>
    <w:uiPriority w:val="99"/>
    <w:qFormat/>
    <w:rsid w:val="00910B75"/>
    <w:pPr>
      <w:numPr>
        <w:ilvl w:val="2"/>
      </w:numPr>
    </w:pPr>
  </w:style>
  <w:style w:type="character" w:styleId="IntenseEmphasis">
    <w:name w:val="Intense Emphasis"/>
    <w:basedOn w:val="DefaultParagraphFont"/>
    <w:uiPriority w:val="21"/>
    <w:qFormat/>
    <w:rsid w:val="00910B75"/>
    <w:rPr>
      <w:b/>
      <w:bCs/>
      <w:i/>
      <w:iCs/>
      <w:color w:val="auto"/>
    </w:rPr>
  </w:style>
  <w:style w:type="paragraph" w:customStyle="1" w:styleId="UserSupport">
    <w:name w:val="User Support"/>
    <w:basedOn w:val="Normal"/>
    <w:uiPriority w:val="99"/>
    <w:qFormat/>
    <w:rsid w:val="00910B75"/>
    <w:pPr>
      <w:spacing w:before="120"/>
      <w:jc w:val="center"/>
    </w:pPr>
    <w:rPr>
      <w:rFonts w:eastAsiaTheme="minorEastAsia" w:cs="Arial"/>
      <w:bCs/>
    </w:rPr>
  </w:style>
  <w:style w:type="paragraph" w:styleId="ListContinue2">
    <w:name w:val="List Continue 2"/>
    <w:basedOn w:val="ListContinue"/>
    <w:uiPriority w:val="99"/>
    <w:rsid w:val="00910B75"/>
    <w:pPr>
      <w:ind w:left="1080"/>
    </w:pPr>
  </w:style>
  <w:style w:type="paragraph" w:styleId="Title">
    <w:name w:val="Title"/>
    <w:basedOn w:val="Normal"/>
    <w:next w:val="Normal"/>
    <w:link w:val="TitleChar"/>
    <w:uiPriority w:val="99"/>
    <w:qFormat/>
    <w:rsid w:val="00910B75"/>
    <w:pPr>
      <w:spacing w:before="3960" w:after="0"/>
      <w:jc w:val="right"/>
    </w:pPr>
    <w:rPr>
      <w:rFonts w:eastAsiaTheme="majorEastAsia" w:cstheme="majorBidi"/>
      <w:b/>
      <w:color w:val="0085AD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10B75"/>
    <w:rPr>
      <w:rFonts w:ascii="Franklin Gothic Book" w:eastAsiaTheme="majorEastAsia" w:hAnsi="Franklin Gothic Book" w:cstheme="majorBidi"/>
      <w:b/>
      <w:color w:val="0085AD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10B75"/>
    <w:pPr>
      <w:numPr>
        <w:ilvl w:val="1"/>
      </w:numPr>
      <w:spacing w:after="1598"/>
      <w:jc w:val="right"/>
    </w:pPr>
    <w:rPr>
      <w:rFonts w:eastAsiaTheme="majorEastAsia" w:cstheme="majorBidi"/>
      <w:b/>
      <w:iCs/>
      <w:color w:val="000000" w:themeColor="text1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99"/>
    <w:rsid w:val="00910B75"/>
    <w:rPr>
      <w:rFonts w:ascii="Franklin Gothic Book" w:eastAsiaTheme="majorEastAsia" w:hAnsi="Franklin Gothic Book" w:cstheme="majorBidi"/>
      <w:b/>
      <w:iCs/>
      <w:color w:val="000000" w:themeColor="text1"/>
      <w:spacing w:val="15"/>
      <w:sz w:val="56"/>
    </w:rPr>
  </w:style>
  <w:style w:type="paragraph" w:styleId="Date">
    <w:name w:val="Date"/>
    <w:basedOn w:val="Normal"/>
    <w:next w:val="Normal"/>
    <w:link w:val="DateChar"/>
    <w:uiPriority w:val="99"/>
    <w:rsid w:val="00910B75"/>
    <w:pPr>
      <w:jc w:val="right"/>
    </w:pPr>
    <w:rPr>
      <w:sz w:val="36"/>
    </w:rPr>
  </w:style>
  <w:style w:type="character" w:customStyle="1" w:styleId="DateChar">
    <w:name w:val="Date Char"/>
    <w:basedOn w:val="DefaultParagraphFont"/>
    <w:link w:val="Date"/>
    <w:uiPriority w:val="99"/>
    <w:rsid w:val="00910B75"/>
    <w:rPr>
      <w:rFonts w:ascii="Franklin Gothic Book" w:hAnsi="Franklin Gothic Book"/>
      <w:sz w:val="36"/>
    </w:rPr>
  </w:style>
  <w:style w:type="paragraph" w:customStyle="1" w:styleId="TableSubHeader">
    <w:name w:val="Table SubHeader"/>
    <w:basedOn w:val="TableHeader"/>
    <w:uiPriority w:val="99"/>
    <w:qFormat/>
    <w:rsid w:val="00910B75"/>
    <w:rPr>
      <w:color w:val="000000" w:themeColor="text1"/>
    </w:rPr>
  </w:style>
  <w:style w:type="table" w:customStyle="1" w:styleId="TableProcedureImages">
    <w:name w:val="Table Procedure Images"/>
    <w:basedOn w:val="TableNormal"/>
    <w:uiPriority w:val="99"/>
    <w:rsid w:val="00910B75"/>
    <w:tblPr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character" w:customStyle="1" w:styleId="CrossReference">
    <w:name w:val="Cross Reference"/>
    <w:basedOn w:val="DefaultParagraphFont"/>
    <w:uiPriority w:val="1"/>
    <w:qFormat/>
    <w:rsid w:val="00910B75"/>
    <w:rPr>
      <w:color w:val="0000FF"/>
      <w:u w:val="single"/>
    </w:rPr>
  </w:style>
  <w:style w:type="paragraph" w:customStyle="1" w:styleId="ListIntroduction">
    <w:name w:val="List Introduction"/>
    <w:basedOn w:val="Normal"/>
    <w:next w:val="ListBullet"/>
    <w:uiPriority w:val="99"/>
    <w:qFormat/>
    <w:rsid w:val="00910B75"/>
    <w:pPr>
      <w:keepNext/>
    </w:pPr>
    <w:rPr>
      <w:rFonts w:asciiTheme="minorHAnsi" w:hAnsiTheme="minorHAnsi"/>
      <w:sz w:val="24"/>
    </w:rPr>
  </w:style>
  <w:style w:type="paragraph" w:customStyle="1" w:styleId="ProcedureIntroduction">
    <w:name w:val="Procedure Introduction"/>
    <w:basedOn w:val="Normal"/>
    <w:next w:val="Normal"/>
    <w:uiPriority w:val="99"/>
    <w:qFormat/>
    <w:rsid w:val="00910B75"/>
    <w:pPr>
      <w:keepNext/>
      <w:keepLines/>
    </w:pPr>
    <w:rPr>
      <w:i/>
    </w:rPr>
  </w:style>
  <w:style w:type="paragraph" w:customStyle="1" w:styleId="ProcedureResult">
    <w:name w:val="Procedure Result"/>
    <w:basedOn w:val="Normal"/>
    <w:next w:val="Normal"/>
    <w:uiPriority w:val="99"/>
    <w:qFormat/>
    <w:rsid w:val="00453BAF"/>
    <w:pPr>
      <w:spacing w:before="80" w:after="80"/>
    </w:pPr>
  </w:style>
  <w:style w:type="table" w:styleId="LightList">
    <w:name w:val="Light List"/>
    <w:basedOn w:val="TableNormal"/>
    <w:uiPriority w:val="61"/>
    <w:rsid w:val="00914AC4"/>
    <w:rPr>
      <w:rFonts w:ascii="Calibri" w:eastAsia="Calibri" w:hAnsi="Calibri" w:cs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vision">
    <w:name w:val="Revision"/>
    <w:hidden/>
    <w:uiPriority w:val="99"/>
    <w:semiHidden/>
    <w:rsid w:val="002A0B84"/>
    <w:rPr>
      <w:rFonts w:ascii="Franklin Gothic Book" w:hAnsi="Franklin Gothic Book"/>
      <w:sz w:val="22"/>
    </w:rPr>
  </w:style>
  <w:style w:type="character" w:styleId="FootnoteReference">
    <w:name w:val="footnote reference"/>
    <w:basedOn w:val="DefaultParagraphFont"/>
    <w:rsid w:val="00E730F9"/>
    <w:rPr>
      <w:vertAlign w:val="superscript"/>
    </w:rPr>
  </w:style>
  <w:style w:type="paragraph" w:styleId="List2">
    <w:name w:val="List 2"/>
    <w:basedOn w:val="Normal"/>
    <w:rsid w:val="00796B6A"/>
    <w:pPr>
      <w:ind w:left="720" w:hanging="360"/>
      <w:contextualSpacing/>
    </w:pPr>
  </w:style>
  <w:style w:type="paragraph" w:customStyle="1" w:styleId="NormalAfterListNumber">
    <w:name w:val="Normal After List Number"/>
    <w:basedOn w:val="Normal"/>
    <w:next w:val="Normal"/>
    <w:uiPriority w:val="99"/>
    <w:rsid w:val="00910B75"/>
    <w:pPr>
      <w:spacing w:before="120"/>
    </w:pPr>
    <w:rPr>
      <w:rFonts w:cs="Times New Roman"/>
      <w:szCs w:val="20"/>
    </w:rPr>
  </w:style>
  <w:style w:type="paragraph" w:customStyle="1" w:styleId="StepBullet">
    <w:name w:val="Step Bullet"/>
    <w:qFormat/>
    <w:rsid w:val="00D47004"/>
    <w:pPr>
      <w:numPr>
        <w:numId w:val="9"/>
      </w:numPr>
    </w:pPr>
    <w:rPr>
      <w:sz w:val="20"/>
      <w:szCs w:val="20"/>
    </w:rPr>
  </w:style>
  <w:style w:type="character" w:styleId="FollowedHyperlink">
    <w:name w:val="FollowedHyperlink"/>
    <w:basedOn w:val="DefaultParagraphFont"/>
    <w:rsid w:val="002456CE"/>
    <w:rPr>
      <w:color w:val="800080" w:themeColor="followedHyperlink"/>
      <w:u w:val="single"/>
    </w:rPr>
  </w:style>
  <w:style w:type="paragraph" w:customStyle="1" w:styleId="Appendix1">
    <w:name w:val="Appendix 1"/>
    <w:basedOn w:val="Normal"/>
    <w:qFormat/>
    <w:rsid w:val="00910B75"/>
    <w:pPr>
      <w:keepNext/>
      <w:keepLines/>
      <w:pageBreakBefore/>
      <w:numPr>
        <w:numId w:val="10"/>
      </w:numPr>
      <w:spacing w:before="360"/>
      <w:jc w:val="center"/>
      <w:outlineLvl w:val="0"/>
    </w:pPr>
    <w:rPr>
      <w:b/>
      <w:caps/>
      <w:color w:val="000000"/>
      <w:sz w:val="24"/>
    </w:rPr>
  </w:style>
  <w:style w:type="numbering" w:customStyle="1" w:styleId="AppendixNumbers">
    <w:name w:val="Appendix Numbers"/>
    <w:uiPriority w:val="99"/>
    <w:rsid w:val="00910B75"/>
    <w:pPr>
      <w:numPr>
        <w:numId w:val="10"/>
      </w:numPr>
    </w:pPr>
  </w:style>
  <w:style w:type="paragraph" w:customStyle="1" w:styleId="HeaderRightLarge">
    <w:name w:val="Header Right Large"/>
    <w:basedOn w:val="Header"/>
    <w:uiPriority w:val="99"/>
    <w:qFormat/>
    <w:rsid w:val="00BC4844"/>
    <w:pPr>
      <w:jc w:val="right"/>
    </w:pPr>
    <w:rPr>
      <w:rFonts w:ascii="Franklin Gothic Medium" w:hAnsi="Franklin Gothic Medium"/>
      <w:b/>
      <w:sz w:val="44"/>
    </w:rPr>
  </w:style>
  <w:style w:type="paragraph" w:customStyle="1" w:styleId="HeaderRightSmall">
    <w:name w:val="Header Right Small"/>
    <w:basedOn w:val="Header"/>
    <w:uiPriority w:val="99"/>
    <w:qFormat/>
    <w:rsid w:val="00BC4844"/>
    <w:pPr>
      <w:jc w:val="right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E858B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E858B1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858B1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858B1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858B1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NoSpacing">
    <w:name w:val="No Spacing"/>
    <w:uiPriority w:val="1"/>
    <w:qFormat/>
    <w:rsid w:val="00E858B1"/>
    <w:rPr>
      <w:rFonts w:ascii="Franklin Gothic Book" w:eastAsia="Calibri" w:hAnsi="Franklin Gothic Book" w:cs="Calibri"/>
      <w:sz w:val="22"/>
      <w:szCs w:val="22"/>
    </w:rPr>
  </w:style>
  <w:style w:type="paragraph" w:customStyle="1" w:styleId="StyleHeading2LatinFranklinGothicBook12ptCustomColor">
    <w:name w:val="Style Heading 2 + (Latin) Franklin Gothic Book 12 pt Custom Color..."/>
    <w:basedOn w:val="Heading2"/>
    <w:uiPriority w:val="99"/>
    <w:rsid w:val="00E858B1"/>
    <w:rPr>
      <w:rFonts w:eastAsia="Times New Roman" w:cs="Times New Roman"/>
      <w:szCs w:val="20"/>
    </w:rPr>
  </w:style>
  <w:style w:type="character" w:customStyle="1" w:styleId="st">
    <w:name w:val="st"/>
    <w:basedOn w:val="DefaultParagraphFont"/>
    <w:rsid w:val="00E858B1"/>
  </w:style>
  <w:style w:type="table" w:customStyle="1" w:styleId="LightList-Accent11">
    <w:name w:val="Light List - Accent 11"/>
    <w:basedOn w:val="TableNormal"/>
    <w:uiPriority w:val="61"/>
    <w:rsid w:val="00E858B1"/>
    <w:rPr>
      <w:rFonts w:eastAsia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1">
    <w:name w:val="Table Grid1"/>
    <w:basedOn w:val="TableNormal"/>
    <w:uiPriority w:val="59"/>
    <w:rsid w:val="00E858B1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davis\AppData\Roaming\Microsoft\Templates\SBA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67679-A9DB-4CE9-9EA4-2B33180B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SBAC</Template>
  <TotalTime>178</TotalTime>
  <Pages>1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Lautman, Mark</dc:creator>
  <cp:lastModifiedBy>Moran, Elizabeth</cp:lastModifiedBy>
  <cp:revision>13</cp:revision>
  <cp:lastPrinted>2014-06-03T13:58:00Z</cp:lastPrinted>
  <dcterms:created xsi:type="dcterms:W3CDTF">2014-09-24T17:44:00Z</dcterms:created>
  <dcterms:modified xsi:type="dcterms:W3CDTF">2014-09-25T14:14:00Z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2014-06-12T04:00:00Z</vt:filetime>
  </property>
</Properties>
</file>